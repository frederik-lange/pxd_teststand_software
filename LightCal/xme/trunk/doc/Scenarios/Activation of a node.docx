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881847779"/>
        <w:lock w:val="sdtLocked"/>
        <w:placeholder>
          <w:docPart w:val="8AA7B5EFDEBD49C0B48587004B68F575"/>
        </w:placeholder>
        <w:text/>
      </w:sdtPr>
      <w:sdtContent>
        <w:p w:rsidR="008775BA" w:rsidRPr="002953B7" w:rsidRDefault="00795356" w:rsidP="00D31FC5">
          <w:pPr>
            <w:pStyle w:val="Titel"/>
            <w:rPr>
              <w:lang w:val="en-US"/>
            </w:rPr>
          </w:pPr>
          <w:r>
            <w:rPr>
              <w:lang w:val="en-US"/>
            </w:rPr>
            <w:t>Activation of a node</w:t>
          </w:r>
        </w:p>
      </w:sdtContent>
    </w:sdt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51"/>
        <w:gridCol w:w="7337"/>
      </w:tblGrid>
      <w:tr w:rsidR="00C86007" w:rsidRPr="002953B7" w:rsidTr="00546B56">
        <w:tc>
          <w:tcPr>
            <w:tcW w:w="1951" w:type="dxa"/>
          </w:tcPr>
          <w:p w:rsidR="00C86007" w:rsidRPr="002953B7" w:rsidRDefault="004F4AEE" w:rsidP="00257B4B">
            <w:pPr>
              <w:pStyle w:val="Untertitel"/>
              <w:rPr>
                <w:lang w:val="en-US"/>
              </w:rPr>
            </w:pPr>
            <w:r w:rsidRPr="002953B7">
              <w:rPr>
                <w:lang w:val="en-US"/>
              </w:rPr>
              <w:t>Created by</w:t>
            </w:r>
            <w:r w:rsidR="00EC6C38" w:rsidRPr="002953B7">
              <w:rPr>
                <w:lang w:val="en-US"/>
              </w:rPr>
              <w:t>:</w:t>
            </w:r>
          </w:p>
        </w:tc>
        <w:tc>
          <w:tcPr>
            <w:tcW w:w="7337" w:type="dxa"/>
          </w:tcPr>
          <w:p w:rsidR="00C86007" w:rsidRPr="002953B7" w:rsidRDefault="007F405F" w:rsidP="00795356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Author"/>
                <w:tag w:val="Author"/>
                <w:id w:val="881847522"/>
                <w:lock w:val="sdtLocked"/>
                <w:placeholder>
                  <w:docPart w:val="CE68DF3117EE41699221ACE14D0370FF"/>
                </w:placeholder>
                <w:text/>
              </w:sdtPr>
              <w:sdtContent>
                <w:r w:rsidR="00795356">
                  <w:rPr>
                    <w:lang w:val="en-US"/>
                  </w:rPr>
                  <w:t>Michael Geisinger</w:t>
                </w:r>
              </w:sdtContent>
            </w:sdt>
          </w:p>
        </w:tc>
      </w:tr>
      <w:tr w:rsidR="00C86007" w:rsidRPr="002953B7" w:rsidTr="00546B56">
        <w:tc>
          <w:tcPr>
            <w:tcW w:w="1951" w:type="dxa"/>
          </w:tcPr>
          <w:p w:rsidR="00C86007" w:rsidRPr="002953B7" w:rsidRDefault="00C86007" w:rsidP="00257B4B">
            <w:pPr>
              <w:pStyle w:val="Untertitel"/>
              <w:rPr>
                <w:lang w:val="en-US"/>
              </w:rPr>
            </w:pPr>
            <w:r w:rsidRPr="002953B7">
              <w:rPr>
                <w:lang w:val="en-US"/>
              </w:rPr>
              <w:t>Reviewe</w:t>
            </w:r>
            <w:r w:rsidR="004F4AEE" w:rsidRPr="002953B7">
              <w:rPr>
                <w:lang w:val="en-US"/>
              </w:rPr>
              <w:t>d by</w:t>
            </w:r>
            <w:r w:rsidR="00EC6C38" w:rsidRPr="002953B7">
              <w:rPr>
                <w:lang w:val="en-US"/>
              </w:rPr>
              <w:t>:</w:t>
            </w:r>
          </w:p>
        </w:tc>
        <w:tc>
          <w:tcPr>
            <w:tcW w:w="7337" w:type="dxa"/>
          </w:tcPr>
          <w:p w:rsidR="00C86007" w:rsidRPr="002953B7" w:rsidRDefault="007F405F" w:rsidP="008775BA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alias w:val="Reviewer"/>
                <w:tag w:val="Reviewer"/>
                <w:id w:val="881847602"/>
                <w:lock w:val="sdtLocked"/>
                <w:placeholder>
                  <w:docPart w:val="A2A055A42BA04B31AB39C55444C42C27"/>
                </w:placeholder>
                <w:showingPlcHdr/>
                <w:text/>
              </w:sdtPr>
              <w:sdtContent>
                <w:r w:rsidR="008775BA" w:rsidRPr="002953B7">
                  <w:rPr>
                    <w:rStyle w:val="Platzhaltertext"/>
                    <w:lang w:val="en-US"/>
                  </w:rPr>
                  <w:t>Enter name of reviewer.</w:t>
                </w:r>
              </w:sdtContent>
            </w:sdt>
          </w:p>
        </w:tc>
      </w:tr>
      <w:tr w:rsidR="001603AE" w:rsidRPr="007B4B5C" w:rsidTr="00546B56">
        <w:tc>
          <w:tcPr>
            <w:tcW w:w="1951" w:type="dxa"/>
          </w:tcPr>
          <w:p w:rsidR="001603AE" w:rsidRPr="002953B7" w:rsidRDefault="00EC6C38" w:rsidP="00257B4B">
            <w:pPr>
              <w:pStyle w:val="Untertitel"/>
              <w:rPr>
                <w:lang w:val="en-US"/>
              </w:rPr>
            </w:pPr>
            <w:r w:rsidRPr="002953B7">
              <w:rPr>
                <w:lang w:val="en-US"/>
              </w:rPr>
              <w:t>Status:</w:t>
            </w:r>
          </w:p>
        </w:tc>
        <w:sdt>
          <w:sdtPr>
            <w:rPr>
              <w:lang w:val="en-US"/>
            </w:rPr>
            <w:alias w:val="Status"/>
            <w:tag w:val="Status"/>
            <w:id w:val="881847631"/>
            <w:lock w:val="sdtLocked"/>
            <w:placeholder>
              <w:docPart w:val="F3807E5C11A54211A016DDC8048E256F"/>
            </w:placeholder>
            <w:comboBox>
              <w:listItem w:displayText="Under construction" w:value="Under construction"/>
              <w:listItem w:displayText="Ready for review" w:value="Ready for review"/>
              <w:listItem w:displayText="Reviewed" w:value="Reviewed"/>
              <w:listItem w:displayText="Accepted" w:value="Accepted"/>
              <w:listItem w:displayText="Implemented" w:value="Implemented"/>
              <w:listItem w:displayText="Tested" w:value="Tested"/>
            </w:comboBox>
          </w:sdtPr>
          <w:sdtContent>
            <w:tc>
              <w:tcPr>
                <w:tcW w:w="7337" w:type="dxa"/>
              </w:tcPr>
              <w:p w:rsidR="001603AE" w:rsidRPr="002953B7" w:rsidRDefault="00795356" w:rsidP="007F34F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Ready for review</w:t>
                </w:r>
              </w:p>
            </w:tc>
          </w:sdtContent>
        </w:sdt>
      </w:tr>
      <w:tr w:rsidR="00EC6C38" w:rsidRPr="002953B7" w:rsidTr="00546B56">
        <w:tc>
          <w:tcPr>
            <w:tcW w:w="1951" w:type="dxa"/>
          </w:tcPr>
          <w:p w:rsidR="00EC6C38" w:rsidRPr="002953B7" w:rsidRDefault="00EC6C38" w:rsidP="00257B4B">
            <w:pPr>
              <w:pStyle w:val="Untertitel"/>
              <w:rPr>
                <w:lang w:val="en-US"/>
              </w:rPr>
            </w:pPr>
            <w:r w:rsidRPr="002953B7">
              <w:rPr>
                <w:lang w:val="en-US"/>
              </w:rPr>
              <w:t>Last modified:</w:t>
            </w:r>
          </w:p>
        </w:tc>
        <w:sdt>
          <w:sdtPr>
            <w:rPr>
              <w:lang w:val="en-US"/>
            </w:rPr>
            <w:alias w:val="Last modified"/>
            <w:tag w:val="Last modified"/>
            <w:id w:val="881847633"/>
            <w:lock w:val="sdtLocked"/>
            <w:placeholder>
              <w:docPart w:val="50E4B91B45904654AD224A1B412DA785"/>
            </w:placeholder>
            <w:date w:fullDate="2012-02-14T00:00:00Z">
              <w:dateFormat w:val="yyyy-MM-dd"/>
              <w:lid w:val="de-DE"/>
              <w:storeMappedDataAs w:val="dateTime"/>
              <w:calendar w:val="gregorian"/>
            </w:date>
          </w:sdtPr>
          <w:sdtContent>
            <w:tc>
              <w:tcPr>
                <w:tcW w:w="7337" w:type="dxa"/>
              </w:tcPr>
              <w:p w:rsidR="00EC6C38" w:rsidRPr="002953B7" w:rsidRDefault="00795356" w:rsidP="003A66D1">
                <w:pPr>
                  <w:rPr>
                    <w:lang w:val="en-US"/>
                  </w:rPr>
                </w:pPr>
                <w:r>
                  <w:t>2012-02-14</w:t>
                </w:r>
              </w:p>
            </w:tc>
          </w:sdtContent>
        </w:sdt>
      </w:tr>
    </w:tbl>
    <w:p w:rsidR="00C40646" w:rsidRPr="002953B7" w:rsidRDefault="00C40646" w:rsidP="00B44DBA">
      <w:pPr>
        <w:spacing w:after="0"/>
        <w:rPr>
          <w:lang w:val="en-US"/>
        </w:rPr>
      </w:pPr>
    </w:p>
    <w:tbl>
      <w:tblPr>
        <w:tblStyle w:val="MittleresRaster3-Akzent1"/>
        <w:tblW w:w="0" w:type="auto"/>
        <w:tblLayout w:type="fixed"/>
        <w:tblLook w:val="0480"/>
      </w:tblPr>
      <w:tblGrid>
        <w:gridCol w:w="2376"/>
        <w:gridCol w:w="6912"/>
      </w:tblGrid>
      <w:tr w:rsidR="00C40646" w:rsidRPr="008066D0" w:rsidTr="00726AC9">
        <w:trPr>
          <w:cnfStyle w:val="000000100000"/>
        </w:trPr>
        <w:tc>
          <w:tcPr>
            <w:cnfStyle w:val="001000000000"/>
            <w:tcW w:w="2376" w:type="dxa"/>
          </w:tcPr>
          <w:p w:rsidR="00C40646" w:rsidRPr="002953B7" w:rsidRDefault="00A0721C" w:rsidP="003C4968">
            <w:pPr>
              <w:rPr>
                <w:lang w:val="en-US"/>
              </w:rPr>
            </w:pPr>
            <w:r w:rsidRPr="002953B7">
              <w:rPr>
                <w:lang w:val="en-US"/>
              </w:rPr>
              <w:t xml:space="preserve">Unique </w:t>
            </w:r>
            <w:r w:rsidR="003C4968" w:rsidRPr="002953B7">
              <w:rPr>
                <w:lang w:val="en-US"/>
              </w:rPr>
              <w:t>i</w:t>
            </w:r>
            <w:r w:rsidRPr="002953B7">
              <w:rPr>
                <w:lang w:val="en-US"/>
              </w:rPr>
              <w:t>dentifier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Unique identifier"/>
            <w:tag w:val="Unique identifier"/>
            <w:id w:val="881847676"/>
            <w:lock w:val="sdtLocked"/>
            <w:placeholder>
              <w:docPart w:val="D012A9599DD647F6BCF0344499BB3DFF"/>
            </w:placeholder>
            <w:showingPlcHdr/>
            <w:text/>
          </w:sdtPr>
          <w:sdtContent>
            <w:tc>
              <w:tcPr>
                <w:tcW w:w="6912" w:type="dxa"/>
              </w:tcPr>
              <w:p w:rsidR="00C40646" w:rsidRPr="002953B7" w:rsidRDefault="004841F7" w:rsidP="004841F7">
                <w:pPr>
                  <w:cnfStyle w:val="0000001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>Enter unique identifier</w:t>
                </w:r>
                <w:r w:rsidR="0026058A" w:rsidRPr="002953B7">
                  <w:rPr>
                    <w:rStyle w:val="Platzhaltertext"/>
                    <w:lang w:val="en-US"/>
                  </w:rPr>
                  <w:t xml:space="preserve"> for this scenario</w:t>
                </w:r>
                <w:r w:rsidRPr="002953B7">
                  <w:rPr>
                    <w:rStyle w:val="Platzhaltertext"/>
                    <w:lang w:val="en-US"/>
                  </w:rPr>
                  <w:t>.</w:t>
                </w:r>
              </w:p>
            </w:tc>
          </w:sdtContent>
        </w:sdt>
      </w:tr>
      <w:tr w:rsidR="00C40646" w:rsidRPr="007B4B5C" w:rsidTr="00726AC9">
        <w:tc>
          <w:tcPr>
            <w:cnfStyle w:val="001000000000"/>
            <w:tcW w:w="2376" w:type="dxa"/>
          </w:tcPr>
          <w:p w:rsidR="00C40646" w:rsidRPr="002953B7" w:rsidRDefault="005E5E7B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Rationale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Rationale"/>
            <w:tag w:val="Rationale"/>
            <w:id w:val="881847721"/>
            <w:lock w:val="sdtLocked"/>
            <w:placeholder>
              <w:docPart w:val="D750C0FB0E35400793C0E70A88683FB8"/>
            </w:placeholder>
          </w:sdtPr>
          <w:sdtContent>
            <w:tc>
              <w:tcPr>
                <w:tcW w:w="6912" w:type="dxa"/>
              </w:tcPr>
              <w:p w:rsidR="00C40646" w:rsidRPr="002953B7" w:rsidRDefault="00A67069" w:rsidP="00A67069">
                <w:p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This scenario describes the activation sequence of components on a node. The necessity of this scenario is obvious.</w:t>
                </w:r>
              </w:p>
            </w:tc>
          </w:sdtContent>
        </w:sdt>
      </w:tr>
      <w:tr w:rsidR="008066D0" w:rsidRPr="008066D0" w:rsidTr="00726AC9">
        <w:trPr>
          <w:cnfStyle w:val="000000100000"/>
        </w:trPr>
        <w:tc>
          <w:tcPr>
            <w:cnfStyle w:val="001000000000"/>
            <w:tcW w:w="2376" w:type="dxa"/>
          </w:tcPr>
          <w:p w:rsidR="008066D0" w:rsidRPr="002953B7" w:rsidRDefault="008066D0" w:rsidP="009C50CC">
            <w:pPr>
              <w:rPr>
                <w:lang w:val="en-US"/>
              </w:rPr>
            </w:pPr>
            <w:r>
              <w:rPr>
                <w:lang w:val="en-US"/>
              </w:rPr>
              <w:t>Example:</w:t>
            </w:r>
          </w:p>
        </w:tc>
        <w:sdt>
          <w:sdtPr>
            <w:rPr>
              <w:lang w:val="en-US"/>
            </w:rPr>
            <w:alias w:val="Example"/>
            <w:tag w:val="Example"/>
            <w:id w:val="50785299"/>
            <w:placeholder>
              <w:docPart w:val="65C6DA1D26E742518673D807ED300C07"/>
            </w:placeholder>
          </w:sdtPr>
          <w:sdtContent>
            <w:tc>
              <w:tcPr>
                <w:tcW w:w="6912" w:type="dxa"/>
              </w:tcPr>
              <w:p w:rsidR="008066D0" w:rsidRDefault="00DA302E" w:rsidP="00B32D1B">
                <w:pPr>
                  <w:cnfStyle w:val="000000100000"/>
                  <w:rPr>
                    <w:lang w:val="en-US"/>
                  </w:rPr>
                </w:pPr>
                <w:r w:rsidRPr="00434A7C">
                  <w:rPr>
                    <w:lang w:val="en-US"/>
                  </w:rPr>
                  <w:t>(</w:t>
                </w:r>
                <w:r w:rsidR="00B32D1B" w:rsidRPr="00434A7C">
                  <w:rPr>
                    <w:lang w:val="en-US"/>
                  </w:rPr>
                  <w:t>not applicable</w:t>
                </w:r>
                <w:r w:rsidRPr="00434A7C">
                  <w:rPr>
                    <w:lang w:val="en-US"/>
                  </w:rPr>
                  <w:t>)</w:t>
                </w:r>
              </w:p>
            </w:tc>
          </w:sdtContent>
        </w:sdt>
      </w:tr>
      <w:tr w:rsidR="00222D0D" w:rsidRPr="007B4B5C" w:rsidTr="00726AC9">
        <w:tc>
          <w:tcPr>
            <w:cnfStyle w:val="001000000000"/>
            <w:tcW w:w="2376" w:type="dxa"/>
          </w:tcPr>
          <w:p w:rsidR="00222D0D" w:rsidRPr="002953B7" w:rsidRDefault="00222D0D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Components</w:t>
            </w:r>
            <w:r w:rsidR="005654E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sdt>
            <w:sdtPr>
              <w:rPr>
                <w:lang w:val="en-US"/>
              </w:rPr>
              <w:alias w:val="Components"/>
              <w:tag w:val="Components"/>
              <w:id w:val="881847749"/>
              <w:lock w:val="sdtLocked"/>
              <w:placeholder>
                <w:docPart w:val="5D45656CF915440A933C19ADDE4EEE39"/>
              </w:placeholder>
            </w:sdtPr>
            <w:sdtContent>
              <w:p w:rsidR="009A2521" w:rsidRDefault="009A2521" w:rsidP="009A2521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XME Core</w:t>
                </w:r>
              </w:p>
              <w:p w:rsidR="00B41380" w:rsidRDefault="008616EC" w:rsidP="009A2521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Node </w:t>
                </w:r>
                <w:r w:rsidR="00B41380">
                  <w:rPr>
                    <w:lang w:val="en-US"/>
                  </w:rPr>
                  <w:t>component list</w:t>
                </w:r>
              </w:p>
              <w:p w:rsidR="00F76B9D" w:rsidRDefault="00F76B9D" w:rsidP="009A2521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HAL components</w:t>
                </w:r>
              </w:p>
              <w:p w:rsidR="00233E7A" w:rsidRPr="00CF3058" w:rsidRDefault="009A2521" w:rsidP="00CF3058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Resource Manager</w:t>
                </w:r>
              </w:p>
            </w:sdtContent>
          </w:sdt>
        </w:tc>
      </w:tr>
      <w:tr w:rsidR="000B1700" w:rsidRPr="008066D0" w:rsidTr="00726AC9">
        <w:trPr>
          <w:cnfStyle w:val="000000100000"/>
        </w:trPr>
        <w:tc>
          <w:tcPr>
            <w:cnfStyle w:val="001000000000"/>
            <w:tcW w:w="2376" w:type="dxa"/>
          </w:tcPr>
          <w:p w:rsidR="000B1700" w:rsidRPr="002953B7" w:rsidRDefault="000B1700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Precondition</w:t>
            </w:r>
            <w:r>
              <w:rPr>
                <w:lang w:val="en-US"/>
              </w:rPr>
              <w:t>s:</w:t>
            </w:r>
          </w:p>
        </w:tc>
        <w:tc>
          <w:tcPr>
            <w:tcW w:w="6912" w:type="dxa"/>
          </w:tcPr>
          <w:p w:rsidR="000B1700" w:rsidRPr="000B1700" w:rsidRDefault="007F405F" w:rsidP="00E63341">
            <w:pPr>
              <w:cnfStyle w:val="000000100000"/>
              <w:rPr>
                <w:lang w:val="en-US"/>
              </w:rPr>
            </w:pPr>
            <w:sdt>
              <w:sdtPr>
                <w:rPr>
                  <w:lang w:val="en-US"/>
                </w:rPr>
                <w:alias w:val="Preconditions"/>
                <w:tag w:val="Preconditions"/>
                <w:id w:val="881847738"/>
                <w:lock w:val="sdtLocked"/>
                <w:placeholder>
                  <w:docPart w:val="F6B799DE3C314440952A09F10F3E22E0"/>
                </w:placeholder>
              </w:sdtPr>
              <w:sdtContent>
                <w:r w:rsidR="00E63341">
                  <w:rPr>
                    <w:lang w:val="en-US"/>
                  </w:rPr>
                  <w:t>The node hardware has just been turned on and the CPU starts executing the XME</w:t>
                </w:r>
                <w:r w:rsidR="000313D0">
                  <w:rPr>
                    <w:lang w:val="en-US"/>
                  </w:rPr>
                  <w:t xml:space="preserve"> Core</w:t>
                </w:r>
                <w:r w:rsidR="00E63341">
                  <w:rPr>
                    <w:lang w:val="en-US"/>
                  </w:rPr>
                  <w:t xml:space="preserve"> initialization routine.</w:t>
                </w:r>
              </w:sdtContent>
            </w:sdt>
          </w:p>
        </w:tc>
      </w:tr>
      <w:tr w:rsidR="00C40646" w:rsidRPr="008066D0" w:rsidTr="00726AC9">
        <w:tc>
          <w:tcPr>
            <w:cnfStyle w:val="001000000000"/>
            <w:tcW w:w="2376" w:type="dxa"/>
          </w:tcPr>
          <w:p w:rsidR="00C40646" w:rsidRPr="002953B7" w:rsidRDefault="003C4968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Course of events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Course of events"/>
            <w:tag w:val="Course of events"/>
            <w:id w:val="881847687"/>
            <w:lock w:val="sdtLocked"/>
            <w:placeholder>
              <w:docPart w:val="42537CC59ECF4AAE922232170785F4F9"/>
            </w:placeholder>
          </w:sdtPr>
          <w:sdtContent>
            <w:tc>
              <w:tcPr>
                <w:tcW w:w="6912" w:type="dxa"/>
              </w:tcPr>
              <w:p w:rsidR="00F76B9D" w:rsidRPr="000313D0" w:rsidRDefault="00F76B9D" w:rsidP="00F76B9D">
                <w:pPr>
                  <w:pStyle w:val="Listenabsatz"/>
                  <w:numPr>
                    <w:ilvl w:val="0"/>
                    <w:numId w:val="9"/>
                  </w:numPr>
                  <w:cnfStyle w:val="000000000000"/>
                  <w:rPr>
                    <w:lang w:val="en-US"/>
                  </w:rPr>
                </w:pPr>
                <w:r w:rsidRPr="000313D0">
                  <w:rPr>
                    <w:lang w:val="en-US"/>
                  </w:rPr>
                  <w:t xml:space="preserve">HAL interfaces must be initialized (e.g., synchronization, memory, network, and interface manager </w:t>
                </w:r>
                <w:proofErr w:type="spellStart"/>
                <w:r w:rsidRPr="000313D0">
                  <w:rPr>
                    <w:lang w:val="en-US"/>
                  </w:rPr>
                  <w:t>backends</w:t>
                </w:r>
                <w:proofErr w:type="spellEnd"/>
                <w:r w:rsidRPr="000313D0">
                  <w:rPr>
                    <w:lang w:val="en-US"/>
                  </w:rPr>
                  <w:t>).</w:t>
                </w:r>
              </w:p>
              <w:p w:rsidR="00FE2BFF" w:rsidRDefault="00E337BF" w:rsidP="00F76B9D">
                <w:pPr>
                  <w:pStyle w:val="Listenabsatz"/>
                  <w:numPr>
                    <w:ilvl w:val="0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Resource M</w:t>
                </w:r>
                <w:r w:rsidR="00FE2BFF">
                  <w:rPr>
                    <w:lang w:val="en-US"/>
                  </w:rPr>
                  <w:t>anager must be initialized.</w:t>
                </w:r>
              </w:p>
              <w:p w:rsidR="00FA43ED" w:rsidRDefault="00FA43ED" w:rsidP="00FE2BFF">
                <w:pPr>
                  <w:pStyle w:val="Listenabsatz"/>
                  <w:numPr>
                    <w:ilvl w:val="1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Component concept must be established.</w:t>
                </w:r>
              </w:p>
              <w:p w:rsidR="00CC7413" w:rsidRDefault="00CC7413" w:rsidP="00FA43ED">
                <w:pPr>
                  <w:pStyle w:val="Listenabsatz"/>
                  <w:numPr>
                    <w:ilvl w:val="2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Port concept must be </w:t>
                </w:r>
                <w:r w:rsidR="005F74A7">
                  <w:rPr>
                    <w:lang w:val="en-US"/>
                  </w:rPr>
                  <w:t>e</w:t>
                </w:r>
                <w:r>
                  <w:rPr>
                    <w:lang w:val="en-US"/>
                  </w:rPr>
                  <w:t>stablished</w:t>
                </w:r>
                <w:r w:rsidR="005F74A7">
                  <w:rPr>
                    <w:lang w:val="en-US"/>
                  </w:rPr>
                  <w:t>.</w:t>
                </w:r>
              </w:p>
              <w:p w:rsidR="005F74A7" w:rsidRDefault="005F74A7" w:rsidP="00FA43ED">
                <w:pPr>
                  <w:pStyle w:val="Listenabsatz"/>
                  <w:numPr>
                    <w:ilvl w:val="2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DCC and RR concepts must be established.</w:t>
                </w:r>
              </w:p>
              <w:p w:rsidR="00FA43ED" w:rsidRDefault="00FA43ED" w:rsidP="00FA43ED">
                <w:pPr>
                  <w:pStyle w:val="Listenabsatz"/>
                  <w:numPr>
                    <w:ilvl w:val="2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Thread local storage for component context must be allocated.</w:t>
                </w:r>
              </w:p>
              <w:p w:rsidR="00FE2BFF" w:rsidRDefault="004074BC" w:rsidP="00FE2BFF">
                <w:pPr>
                  <w:pStyle w:val="Listenabsatz"/>
                  <w:numPr>
                    <w:ilvl w:val="1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P</w:t>
                </w:r>
                <w:r w:rsidR="00633CE8">
                  <w:rPr>
                    <w:lang w:val="en-US"/>
                  </w:rPr>
                  <w:t>rimitive and advanced components</w:t>
                </w:r>
                <w:r>
                  <w:rPr>
                    <w:lang w:val="en-US"/>
                  </w:rPr>
                  <w:t xml:space="preserve"> must be created</w:t>
                </w:r>
                <w:r w:rsidR="00BE7390">
                  <w:rPr>
                    <w:lang w:val="en-US"/>
                  </w:rPr>
                  <w:t xml:space="preserve"> (according to the order in the </w:t>
                </w:r>
                <w:r w:rsidR="008616EC">
                  <w:rPr>
                    <w:lang w:val="en-US"/>
                  </w:rPr>
                  <w:t xml:space="preserve">node </w:t>
                </w:r>
                <w:r w:rsidR="00BE7390">
                  <w:rPr>
                    <w:lang w:val="en-US"/>
                  </w:rPr>
                  <w:t>component list)</w:t>
                </w:r>
                <w:r>
                  <w:rPr>
                    <w:lang w:val="en-US"/>
                  </w:rPr>
                  <w:t>.</w:t>
                </w:r>
              </w:p>
              <w:p w:rsidR="009E01B9" w:rsidRDefault="009E01B9" w:rsidP="00FE2BFF">
                <w:pPr>
                  <w:pStyle w:val="Listenabsatz"/>
                  <w:numPr>
                    <w:ilvl w:val="0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Resource </w:t>
                </w:r>
                <w:r w:rsidR="00E337BF">
                  <w:rPr>
                    <w:lang w:val="en-US"/>
                  </w:rPr>
                  <w:t>M</w:t>
                </w:r>
                <w:r>
                  <w:rPr>
                    <w:lang w:val="en-US"/>
                  </w:rPr>
                  <w:t>anager must be activated.</w:t>
                </w:r>
              </w:p>
              <w:p w:rsidR="00C40646" w:rsidRPr="002953B7" w:rsidRDefault="00FE2BFF" w:rsidP="00BE7390">
                <w:pPr>
                  <w:pStyle w:val="Listenabsatz"/>
                  <w:numPr>
                    <w:ilvl w:val="1"/>
                    <w:numId w:val="9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Primitive and advanced components must be activated</w:t>
                </w:r>
                <w:r w:rsidR="00BE7390">
                  <w:rPr>
                    <w:lang w:val="en-US"/>
                  </w:rPr>
                  <w:t xml:space="preserve"> (according to the order in the </w:t>
                </w:r>
                <w:r w:rsidR="008616EC">
                  <w:rPr>
                    <w:lang w:val="en-US"/>
                  </w:rPr>
                  <w:t>node</w:t>
                </w:r>
                <w:r w:rsidR="00BE7390">
                  <w:rPr>
                    <w:lang w:val="en-US"/>
                  </w:rPr>
                  <w:t xml:space="preserve"> component list).</w:t>
                </w:r>
              </w:p>
            </w:tc>
          </w:sdtContent>
        </w:sdt>
      </w:tr>
      <w:tr w:rsidR="005B4863" w:rsidRPr="008066D0" w:rsidTr="00726AC9">
        <w:trPr>
          <w:cnfStyle w:val="000000100000"/>
        </w:trPr>
        <w:tc>
          <w:tcPr>
            <w:cnfStyle w:val="001000000000"/>
            <w:tcW w:w="2376" w:type="dxa"/>
          </w:tcPr>
          <w:p w:rsidR="005B4863" w:rsidRPr="002953B7" w:rsidRDefault="00BD77A4" w:rsidP="00F20438">
            <w:pPr>
              <w:rPr>
                <w:lang w:val="en-US"/>
              </w:rPr>
            </w:pPr>
            <w:proofErr w:type="spellStart"/>
            <w:r w:rsidRPr="002953B7">
              <w:rPr>
                <w:lang w:val="en-US"/>
              </w:rPr>
              <w:t>Postconditions</w:t>
            </w:r>
            <w:proofErr w:type="spellEnd"/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Postconditions"/>
            <w:tag w:val="Postconditions"/>
            <w:id w:val="881847710"/>
            <w:lock w:val="sdtLocked"/>
            <w:placeholder>
              <w:docPart w:val="EE1C917081904BBABD22D85D9722602B"/>
            </w:placeholder>
          </w:sdtPr>
          <w:sdtContent>
            <w:tc>
              <w:tcPr>
                <w:tcW w:w="6912" w:type="dxa"/>
              </w:tcPr>
              <w:p w:rsidR="005B4863" w:rsidRPr="002953B7" w:rsidRDefault="00F27DA5" w:rsidP="00F27DA5">
                <w:pPr>
                  <w:cnfStyle w:val="000000100000"/>
                  <w:rPr>
                    <w:lang w:val="en-US"/>
                  </w:rPr>
                </w:pPr>
                <w:r>
                  <w:rPr>
                    <w:lang w:val="en-US"/>
                  </w:rPr>
                  <w:t>Components on node component list are all initialized and activated.</w:t>
                </w:r>
              </w:p>
            </w:tc>
          </w:sdtContent>
        </w:sdt>
      </w:tr>
      <w:tr w:rsidR="00C40646" w:rsidRPr="007B4B5C" w:rsidTr="00726AC9">
        <w:tc>
          <w:tcPr>
            <w:cnfStyle w:val="001000000000"/>
            <w:tcW w:w="2376" w:type="dxa"/>
          </w:tcPr>
          <w:p w:rsidR="00C40646" w:rsidRPr="002953B7" w:rsidRDefault="00DC6539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Exceptions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Exceptions"/>
            <w:tag w:val="Exceptions"/>
            <w:id w:val="881847678"/>
            <w:lock w:val="sdtLocked"/>
            <w:placeholder>
              <w:docPart w:val="51C20E6550414EF49DBA039432E35EA9"/>
            </w:placeholder>
          </w:sdtPr>
          <w:sdtContent>
            <w:tc>
              <w:tcPr>
                <w:tcW w:w="6912" w:type="dxa"/>
              </w:tcPr>
              <w:p w:rsidR="00C40646" w:rsidRPr="002953B7" w:rsidRDefault="00CC4244" w:rsidP="00CC4244">
                <w:p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(none)</w:t>
                </w:r>
              </w:p>
            </w:tc>
          </w:sdtContent>
        </w:sdt>
      </w:tr>
      <w:tr w:rsidR="00C40646" w:rsidRPr="008066D0" w:rsidTr="00726AC9">
        <w:trPr>
          <w:cnfStyle w:val="000000100000"/>
        </w:trPr>
        <w:tc>
          <w:tcPr>
            <w:cnfStyle w:val="001000000000"/>
            <w:tcW w:w="2376" w:type="dxa"/>
          </w:tcPr>
          <w:p w:rsidR="00C40646" w:rsidRPr="002953B7" w:rsidRDefault="00181F7F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Limitations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Limitations"/>
            <w:tag w:val="Limitations"/>
            <w:id w:val="881847740"/>
            <w:lock w:val="sdtLocked"/>
            <w:placeholder>
              <w:docPart w:val="6128F5B3022D4C7485734D89DA15C01A"/>
            </w:placeholder>
          </w:sdtPr>
          <w:sdtContent>
            <w:tc>
              <w:tcPr>
                <w:tcW w:w="6912" w:type="dxa"/>
              </w:tcPr>
              <w:p w:rsidR="00C40646" w:rsidRPr="002953B7" w:rsidRDefault="00CC4244" w:rsidP="00CC4244">
                <w:pPr>
                  <w:cnfStyle w:val="000000100000"/>
                  <w:rPr>
                    <w:lang w:val="en-US"/>
                  </w:rPr>
                </w:pPr>
                <w:r>
                  <w:rPr>
                    <w:lang w:val="en-US"/>
                  </w:rPr>
                  <w:t>Depending on the number and type of components, timing of initialization and activation might differ. Hence, no hard time bound can be established in general.</w:t>
                </w:r>
              </w:p>
            </w:tc>
          </w:sdtContent>
        </w:sdt>
      </w:tr>
      <w:tr w:rsidR="00C40646" w:rsidRPr="008066D0" w:rsidTr="00726AC9">
        <w:tc>
          <w:tcPr>
            <w:cnfStyle w:val="001000000000"/>
            <w:tcW w:w="2376" w:type="dxa"/>
          </w:tcPr>
          <w:p w:rsidR="00C40646" w:rsidRPr="002953B7" w:rsidRDefault="00CA4A10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Test cases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Test cases"/>
            <w:tag w:val="Test cases"/>
            <w:id w:val="881847758"/>
            <w:lock w:val="sdtLocked"/>
            <w:placeholder>
              <w:docPart w:val="F1159F3809A7482390439C05EF7B781B"/>
            </w:placeholder>
            <w:showingPlcHdr/>
          </w:sdtPr>
          <w:sdtContent>
            <w:tc>
              <w:tcPr>
                <w:tcW w:w="6912" w:type="dxa"/>
              </w:tcPr>
              <w:p w:rsidR="003F7C18" w:rsidRPr="002953B7" w:rsidRDefault="00165809" w:rsidP="0071174B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>List the test cases that prove correctness of the implementation.</w:t>
                </w:r>
              </w:p>
            </w:tc>
          </w:sdtContent>
        </w:sdt>
      </w:tr>
      <w:tr w:rsidR="00C40646" w:rsidRPr="008066D0" w:rsidTr="00726AC9">
        <w:trPr>
          <w:cnfStyle w:val="000000100000"/>
        </w:trPr>
        <w:tc>
          <w:tcPr>
            <w:cnfStyle w:val="001000000000"/>
            <w:tcW w:w="2376" w:type="dxa"/>
          </w:tcPr>
          <w:p w:rsidR="00C40646" w:rsidRPr="002953B7" w:rsidRDefault="00CA4A10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Design decisions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Design decisions"/>
            <w:tag w:val="Design decisions"/>
            <w:id w:val="881847790"/>
            <w:lock w:val="sdtLocked"/>
            <w:placeholder>
              <w:docPart w:val="DF1BFDA0A56C49789F5119193A9DDE65"/>
            </w:placeholder>
            <w:showingPlcHdr/>
          </w:sdtPr>
          <w:sdtContent>
            <w:tc>
              <w:tcPr>
                <w:tcW w:w="6912" w:type="dxa"/>
              </w:tcPr>
              <w:p w:rsidR="00C40646" w:rsidRPr="00030588" w:rsidRDefault="006F6030" w:rsidP="006F6030">
                <w:pPr>
                  <w:pStyle w:val="Listenabsatz"/>
                  <w:numPr>
                    <w:ilvl w:val="0"/>
                    <w:numId w:val="10"/>
                  </w:numPr>
                  <w:cnfStyle w:val="000000100000"/>
                  <w:rPr>
                    <w:lang w:val="en-US"/>
                  </w:rPr>
                </w:pPr>
                <w:r w:rsidRPr="00030588">
                  <w:rPr>
                    <w:rStyle w:val="Platzhaltertext"/>
                    <w:lang w:val="en-US"/>
                  </w:rPr>
                  <w:t>List design decisions that have been made/assumed in this scenario.</w:t>
                </w:r>
              </w:p>
            </w:tc>
          </w:sdtContent>
        </w:sdt>
      </w:tr>
      <w:tr w:rsidR="00C40646" w:rsidRPr="008066D0" w:rsidTr="00726AC9">
        <w:tc>
          <w:tcPr>
            <w:cnfStyle w:val="001000000000"/>
            <w:tcW w:w="2376" w:type="dxa"/>
          </w:tcPr>
          <w:p w:rsidR="00C40646" w:rsidRPr="002953B7" w:rsidRDefault="007C5605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System states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System states"/>
            <w:tag w:val="System states"/>
            <w:id w:val="881847762"/>
            <w:lock w:val="sdtLocked"/>
            <w:placeholder>
              <w:docPart w:val="2304667D8C0C4E7CB8D09369F87F7565"/>
            </w:placeholder>
          </w:sdtPr>
          <w:sdtContent>
            <w:tc>
              <w:tcPr>
                <w:tcW w:w="6912" w:type="dxa"/>
              </w:tcPr>
              <w:p w:rsidR="005266CB" w:rsidRPr="002953B7" w:rsidRDefault="009C448D" w:rsidP="009C448D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>
                  <w:rPr>
                    <w:lang w:val="en-US"/>
                  </w:rPr>
                  <w:t>S</w:t>
                </w:r>
                <w:r w:rsidR="00030588">
                  <w:rPr>
                    <w:lang w:val="en-US"/>
                  </w:rPr>
                  <w:t xml:space="preserve">ystem states are </w:t>
                </w:r>
                <w:r>
                  <w:rPr>
                    <w:lang w:val="en-US"/>
                  </w:rPr>
                  <w:t xml:space="preserve">not yet </w:t>
                </w:r>
                <w:r w:rsidR="00030588">
                  <w:rPr>
                    <w:lang w:val="en-US"/>
                  </w:rPr>
                  <w:t>available during this scenario.</w:t>
                </w:r>
              </w:p>
            </w:tc>
          </w:sdtContent>
        </w:sdt>
      </w:tr>
      <w:tr w:rsidR="009C50CC" w:rsidRPr="002953B7" w:rsidTr="00726AC9">
        <w:trPr>
          <w:cnfStyle w:val="000000100000"/>
        </w:trPr>
        <w:tc>
          <w:tcPr>
            <w:cnfStyle w:val="001000000000"/>
            <w:tcW w:w="2376" w:type="dxa"/>
          </w:tcPr>
          <w:p w:rsidR="009C50CC" w:rsidRPr="002953B7" w:rsidRDefault="007C5605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Illustration</w:t>
            </w:r>
            <w:r w:rsidR="005654EA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9C50CC" w:rsidRPr="002953B7" w:rsidRDefault="009C50CC" w:rsidP="000C200C">
            <w:pPr>
              <w:cnfStyle w:val="000000100000"/>
              <w:rPr>
                <w:lang w:val="en-US"/>
              </w:rPr>
            </w:pPr>
          </w:p>
        </w:tc>
      </w:tr>
      <w:tr w:rsidR="009C50CC" w:rsidRPr="008066D0" w:rsidTr="00726AC9">
        <w:tc>
          <w:tcPr>
            <w:cnfStyle w:val="001000000000"/>
            <w:tcW w:w="2376" w:type="dxa"/>
          </w:tcPr>
          <w:p w:rsidR="009C50CC" w:rsidRPr="002953B7" w:rsidRDefault="00C8060A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Predecessor scenarios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Predecessor scenarios"/>
            <w:tag w:val="Predecessor scenarios"/>
            <w:id w:val="881847766"/>
            <w:lock w:val="sdtLocked"/>
            <w:placeholder>
              <w:docPart w:val="28D4DFC506A34858A62C9CD7655E340C"/>
            </w:placeholder>
            <w:showingPlcHdr/>
          </w:sdtPr>
          <w:sdtContent>
            <w:tc>
              <w:tcPr>
                <w:tcW w:w="6912" w:type="dxa"/>
              </w:tcPr>
              <w:p w:rsidR="009C50CC" w:rsidRPr="002953B7" w:rsidRDefault="001168A9" w:rsidP="00DF5AAF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 xml:space="preserve">List the scenarios that need to be </w:t>
                </w:r>
                <w:r w:rsidR="00DF5AAF" w:rsidRPr="002953B7">
                  <w:rPr>
                    <w:rStyle w:val="Platzhaltertext"/>
                    <w:lang w:val="en-US"/>
                  </w:rPr>
                  <w:t>designed</w:t>
                </w:r>
                <w:r w:rsidRPr="002953B7">
                  <w:rPr>
                    <w:rStyle w:val="Platzhaltertext"/>
                    <w:lang w:val="en-US"/>
                  </w:rPr>
                  <w:t xml:space="preserve"> </w:t>
                </w:r>
                <w:r w:rsidR="005840E0" w:rsidRPr="002953B7">
                  <w:rPr>
                    <w:rStyle w:val="Platzhaltertext"/>
                    <w:lang w:val="en-US"/>
                  </w:rPr>
                  <w:t xml:space="preserve">or implemented </w:t>
                </w:r>
                <w:r w:rsidRPr="002953B7">
                  <w:rPr>
                    <w:rStyle w:val="Platzhaltertext"/>
                    <w:lang w:val="en-US"/>
                  </w:rPr>
                  <w:t>before this one becomes relevant.</w:t>
                </w:r>
              </w:p>
            </w:tc>
          </w:sdtContent>
        </w:sdt>
      </w:tr>
      <w:tr w:rsidR="00DE3E4A" w:rsidRPr="002953B7" w:rsidTr="00726AC9">
        <w:trPr>
          <w:cnfStyle w:val="000000100000"/>
        </w:trPr>
        <w:tc>
          <w:tcPr>
            <w:cnfStyle w:val="001000000000"/>
            <w:tcW w:w="2376" w:type="dxa"/>
          </w:tcPr>
          <w:p w:rsidR="00DE3E4A" w:rsidRPr="002953B7" w:rsidRDefault="00B565D0" w:rsidP="009C50CC">
            <w:pPr>
              <w:rPr>
                <w:lang w:val="en-US"/>
              </w:rPr>
            </w:pPr>
            <w:r w:rsidRPr="002953B7">
              <w:rPr>
                <w:lang w:val="en-US"/>
              </w:rPr>
              <w:t>Related scenarios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Related scenarios"/>
            <w:tag w:val="Related scenarios"/>
            <w:id w:val="881847768"/>
            <w:placeholder>
              <w:docPart w:val="8B616E86602744119F68615D5ADEABDB"/>
            </w:placeholder>
          </w:sdtPr>
          <w:sdtContent>
            <w:sdt>
              <w:sdtPr>
                <w:rPr>
                  <w:lang w:val="en-US"/>
                </w:rPr>
                <w:alias w:val="Successor scenarios"/>
                <w:tag w:val="Successor scenarios"/>
                <w:id w:val="881847848"/>
                <w:lock w:val="sdtLocked"/>
                <w:placeholder>
                  <w:docPart w:val="F71C2594486C4DF58DF9399B3C97A196"/>
                </w:placeholder>
              </w:sdtPr>
              <w:sdtContent>
                <w:tc>
                  <w:tcPr>
                    <w:tcW w:w="6912" w:type="dxa"/>
                  </w:tcPr>
                  <w:p w:rsidR="00DE3E4A" w:rsidRPr="002953B7" w:rsidRDefault="004123E2" w:rsidP="001168A9">
                    <w:pPr>
                      <w:pStyle w:val="Listenabsatz"/>
                      <w:numPr>
                        <w:ilvl w:val="0"/>
                        <w:numId w:val="10"/>
                      </w:numPr>
                      <w:cnfStyle w:val="00000010000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HAL interface initialization</w:t>
                    </w:r>
                  </w:p>
                </w:tc>
              </w:sdtContent>
            </w:sdt>
          </w:sdtContent>
        </w:sdt>
      </w:tr>
      <w:tr w:rsidR="00A547BE" w:rsidRPr="008066D0" w:rsidTr="00726AC9">
        <w:tc>
          <w:tcPr>
            <w:cnfStyle w:val="001000000000"/>
            <w:tcW w:w="2376" w:type="dxa"/>
          </w:tcPr>
          <w:p w:rsidR="00A547BE" w:rsidRPr="002953B7" w:rsidRDefault="00B565D0" w:rsidP="00A66529">
            <w:pPr>
              <w:rPr>
                <w:lang w:val="en-US"/>
              </w:rPr>
            </w:pPr>
            <w:r w:rsidRPr="002953B7">
              <w:rPr>
                <w:lang w:val="en-US"/>
              </w:rPr>
              <w:t>Successor scenarios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Successor scenarios"/>
            <w:tag w:val="Successor scenarios"/>
            <w:id w:val="881847770"/>
            <w:lock w:val="sdtLocked"/>
            <w:placeholder>
              <w:docPart w:val="6B0174589A0B4C899A599C49030A030F"/>
            </w:placeholder>
            <w:showingPlcHdr/>
          </w:sdtPr>
          <w:sdtContent>
            <w:tc>
              <w:tcPr>
                <w:tcW w:w="6912" w:type="dxa"/>
              </w:tcPr>
              <w:p w:rsidR="00A547BE" w:rsidRPr="002953B7" w:rsidRDefault="004123E2" w:rsidP="00455B5D">
                <w:pPr>
                  <w:pStyle w:val="Listenabsatz"/>
                  <w:numPr>
                    <w:ilvl w:val="0"/>
                    <w:numId w:val="10"/>
                  </w:numPr>
                  <w:cnfStyle w:val="0000000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>List the scenarios that require this scenario to be designed or implemented first.</w:t>
                </w:r>
              </w:p>
            </w:tc>
          </w:sdtContent>
        </w:sdt>
      </w:tr>
      <w:tr w:rsidR="00A547BE" w:rsidRPr="002953B7" w:rsidTr="00726AC9">
        <w:trPr>
          <w:cnfStyle w:val="000000100000"/>
        </w:trPr>
        <w:tc>
          <w:tcPr>
            <w:cnfStyle w:val="001000000000"/>
            <w:tcW w:w="2376" w:type="dxa"/>
          </w:tcPr>
          <w:p w:rsidR="00A547BE" w:rsidRPr="002953B7" w:rsidRDefault="00D019BB" w:rsidP="00EF6930">
            <w:pPr>
              <w:rPr>
                <w:lang w:val="en-US"/>
              </w:rPr>
            </w:pPr>
            <w:r>
              <w:rPr>
                <w:lang w:val="en-US"/>
              </w:rPr>
              <w:t>Comments and</w:t>
            </w:r>
            <w:r w:rsidR="009F3815" w:rsidRPr="002953B7">
              <w:rPr>
                <w:lang w:val="en-US"/>
              </w:rPr>
              <w:br/>
            </w:r>
            <w:r w:rsidR="00EF6930" w:rsidRPr="002953B7">
              <w:rPr>
                <w:lang w:val="en-US"/>
              </w:rPr>
              <w:t>o</w:t>
            </w:r>
            <w:r w:rsidR="00DE6178" w:rsidRPr="002953B7">
              <w:rPr>
                <w:lang w:val="en-US"/>
              </w:rPr>
              <w:t>pen questions</w:t>
            </w:r>
            <w:r w:rsidR="005654EA">
              <w:rPr>
                <w:lang w:val="en-US"/>
              </w:rPr>
              <w:t>:</w:t>
            </w:r>
          </w:p>
        </w:tc>
        <w:sdt>
          <w:sdtPr>
            <w:rPr>
              <w:lang w:val="en-US"/>
            </w:rPr>
            <w:alias w:val="Comments and open questions"/>
            <w:tag w:val="Comments and open questions"/>
            <w:id w:val="881847777"/>
            <w:lock w:val="sdtLocked"/>
            <w:placeholder>
              <w:docPart w:val="C23F060A617A42A8A480D73D16545089"/>
            </w:placeholder>
            <w:showingPlcHdr/>
          </w:sdtPr>
          <w:sdtContent>
            <w:tc>
              <w:tcPr>
                <w:tcW w:w="6912" w:type="dxa"/>
              </w:tcPr>
              <w:p w:rsidR="00A547BE" w:rsidRPr="002953B7" w:rsidRDefault="00CD7616" w:rsidP="00CD7616">
                <w:pPr>
                  <w:pStyle w:val="Listenabsatz"/>
                  <w:numPr>
                    <w:ilvl w:val="0"/>
                    <w:numId w:val="10"/>
                  </w:numPr>
                  <w:cnfStyle w:val="000000100000"/>
                  <w:rPr>
                    <w:lang w:val="en-US"/>
                  </w:rPr>
                </w:pPr>
                <w:r w:rsidRPr="002953B7">
                  <w:rPr>
                    <w:rStyle w:val="Platzhaltertext"/>
                    <w:lang w:val="en-US"/>
                  </w:rPr>
                  <w:t>Comment on this scenario.</w:t>
                </w:r>
              </w:p>
            </w:tc>
          </w:sdtContent>
        </w:sdt>
      </w:tr>
    </w:tbl>
    <w:p w:rsidR="00DD1990" w:rsidRPr="002953B7" w:rsidRDefault="00DD1990" w:rsidP="00DD1990">
      <w:pPr>
        <w:rPr>
          <w:lang w:val="en-US"/>
        </w:rPr>
      </w:pPr>
    </w:p>
    <w:sectPr w:rsidR="00DD1990" w:rsidRPr="002953B7" w:rsidSect="006B45FC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50B2" w:rsidRDefault="006550B2" w:rsidP="001A30B5">
      <w:pPr>
        <w:spacing w:after="0" w:line="240" w:lineRule="auto"/>
      </w:pPr>
      <w:r>
        <w:separator/>
      </w:r>
    </w:p>
  </w:endnote>
  <w:endnote w:type="continuationSeparator" w:id="0">
    <w:p w:rsidR="006550B2" w:rsidRDefault="006550B2" w:rsidP="001A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5FC" w:rsidRDefault="007F405F">
    <w:pPr>
      <w:pStyle w:val="Fuzeile"/>
    </w:pPr>
    <w:r>
      <w:rPr>
        <w:noProof/>
        <w:lang w:eastAsia="zh-TW"/>
      </w:rPr>
      <w:pict>
        <v:rect id="_x0000_s11274" style="position:absolute;margin-left:0;margin-top:0;width:468pt;height:58.3pt;z-index:251664384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o:allowincell="f" filled="f" stroked="f">
          <v:textbox inset=",0">
            <w:txbxContent>
              <w:p w:rsidR="006B45FC" w:rsidRPr="00DD1990" w:rsidRDefault="007F405F" w:rsidP="006B45FC">
                <w:pPr>
                  <w:rPr>
                    <w:color w:val="7F7F7F" w:themeColor="text1" w:themeTint="80"/>
                  </w:rPr>
                </w:pPr>
                <w:r w:rsidRPr="00DD1990">
                  <w:rPr>
                    <w:color w:val="7F7F7F" w:themeColor="text1" w:themeTint="80"/>
                  </w:rPr>
                  <w:fldChar w:fldCharType="begin"/>
                </w:r>
                <w:r w:rsidR="003E5828" w:rsidRPr="00DD1990">
                  <w:rPr>
                    <w:color w:val="7F7F7F" w:themeColor="text1" w:themeTint="80"/>
                  </w:rPr>
                  <w:instrText xml:space="preserve"> PAGE  \* Arabic  \* MERGEFORMAT </w:instrText>
                </w:r>
                <w:r w:rsidRPr="00DD1990">
                  <w:rPr>
                    <w:color w:val="7F7F7F" w:themeColor="text1" w:themeTint="80"/>
                  </w:rPr>
                  <w:fldChar w:fldCharType="separate"/>
                </w:r>
                <w:r w:rsidR="008066D0">
                  <w:rPr>
                    <w:noProof/>
                    <w:color w:val="7F7F7F" w:themeColor="text1" w:themeTint="80"/>
                  </w:rPr>
                  <w:t>2</w:t>
                </w:r>
                <w:r w:rsidRPr="00DD1990">
                  <w:rPr>
                    <w:color w:val="7F7F7F" w:themeColor="text1" w:themeTint="80"/>
                  </w:rPr>
                  <w:fldChar w:fldCharType="end"/>
                </w:r>
                <w:r w:rsidR="006B45FC" w:rsidRPr="00DD1990">
                  <w:rPr>
                    <w:color w:val="7F7F7F" w:themeColor="text1" w:themeTint="80"/>
                  </w:rPr>
                  <w:t xml:space="preserve"> / </w:t>
                </w:r>
                <w:fldSimple w:instr=" NUMPAGES  \* Arabic  \* MERGEFORMAT ">
                  <w:r w:rsidR="008066D0" w:rsidRPr="008066D0">
                    <w:rPr>
                      <w:noProof/>
                      <w:color w:val="7F7F7F" w:themeColor="text1" w:themeTint="80"/>
                    </w:rPr>
                    <w:t>2</w:t>
                  </w:r>
                </w:fldSimple>
              </w:p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11270" style="position:absolute;margin-left:-728.1pt;margin-top:0;width:6pt;height:55.35pt;z-index:251663360;mso-height-percent:780;mso-position-horizontal:right;mso-position-horizontal-relative:lef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71" type="#_x0000_t32" style="position:absolute;left:2820;top:4935;width:0;height:1320" o:connectortype="straight" strokecolor="#4f81bd [3204]"/>
          <v:shape id="_x0000_s11272" type="#_x0000_t32" style="position:absolute;left:2880;top:4935;width:0;height:1320" o:connectortype="straight" strokecolor="#4f81bd [3204]"/>
          <v:shape id="_x0000_s11273" type="#_x0000_t32" style="position:absolute;left:2940;top:4935;width:0;height:1320" o:connectortype="straight" strokecolor="#4f81bd [3204]"/>
          <w10:wrap anchorx="margin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5FC" w:rsidRDefault="007F405F">
    <w:pPr>
      <w:pStyle w:val="Fuzeile"/>
    </w:pPr>
    <w:r>
      <w:rPr>
        <w:noProof/>
        <w:lang w:eastAsia="zh-TW"/>
      </w:rPr>
      <w:pict>
        <v:rect id="_x0000_s11269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p w:rsidR="006B45FC" w:rsidRPr="00DD1990" w:rsidRDefault="007F405F">
                <w:pPr>
                  <w:jc w:val="right"/>
                  <w:rPr>
                    <w:color w:val="7F7F7F" w:themeColor="text1" w:themeTint="80"/>
                  </w:rPr>
                </w:pPr>
                <w:r w:rsidRPr="00DD1990">
                  <w:rPr>
                    <w:color w:val="7F7F7F" w:themeColor="text1" w:themeTint="80"/>
                  </w:rPr>
                  <w:fldChar w:fldCharType="begin"/>
                </w:r>
                <w:r w:rsidR="003E5828" w:rsidRPr="00DD1990">
                  <w:rPr>
                    <w:color w:val="7F7F7F" w:themeColor="text1" w:themeTint="80"/>
                  </w:rPr>
                  <w:instrText xml:space="preserve"> PAGE  \* Arabic  \* MERGEFORMAT </w:instrText>
                </w:r>
                <w:r w:rsidRPr="00DD1990">
                  <w:rPr>
                    <w:color w:val="7F7F7F" w:themeColor="text1" w:themeTint="80"/>
                  </w:rPr>
                  <w:fldChar w:fldCharType="separate"/>
                </w:r>
                <w:r w:rsidR="00434A7C">
                  <w:rPr>
                    <w:noProof/>
                    <w:color w:val="7F7F7F" w:themeColor="text1" w:themeTint="80"/>
                  </w:rPr>
                  <w:t>1</w:t>
                </w:r>
                <w:r w:rsidRPr="00DD1990">
                  <w:rPr>
                    <w:color w:val="7F7F7F" w:themeColor="text1" w:themeTint="80"/>
                  </w:rPr>
                  <w:fldChar w:fldCharType="end"/>
                </w:r>
                <w:r w:rsidR="006B45FC" w:rsidRPr="00DD1990">
                  <w:rPr>
                    <w:color w:val="7F7F7F" w:themeColor="text1" w:themeTint="80"/>
                  </w:rPr>
                  <w:t xml:space="preserve"> / </w:t>
                </w:r>
                <w:fldSimple w:instr=" NUMPAGES  \* Arabic  \* MERGEFORMAT ">
                  <w:r w:rsidR="00434A7C" w:rsidRPr="00434A7C">
                    <w:rPr>
                      <w:noProof/>
                      <w:color w:val="7F7F7F" w:themeColor="text1" w:themeTint="80"/>
                    </w:rPr>
                    <w:t>1</w:t>
                  </w:r>
                </w:fldSimple>
              </w:p>
            </w:txbxContent>
          </v:textbox>
          <w10:wrap anchorx="margin" anchory="page"/>
        </v:rect>
      </w:pict>
    </w:r>
    <w:r>
      <w:rPr>
        <w:noProof/>
        <w:lang w:eastAsia="zh-TW"/>
      </w:rPr>
      <w:pict>
        <v:group id="_x0000_s11265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6" type="#_x0000_t32" style="position:absolute;left:2820;top:4935;width:0;height:1320" o:connectortype="straight" strokecolor="#4f81bd [3204]"/>
          <v:shape id="_x0000_s11267" type="#_x0000_t32" style="position:absolute;left:2880;top:4935;width:0;height:1320" o:connectortype="straight" strokecolor="#4f81bd [3204]"/>
          <v:shape id="_x0000_s11268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50B2" w:rsidRDefault="006550B2" w:rsidP="001A30B5">
      <w:pPr>
        <w:spacing w:after="0" w:line="240" w:lineRule="auto"/>
      </w:pPr>
      <w:r>
        <w:separator/>
      </w:r>
    </w:p>
  </w:footnote>
  <w:footnote w:type="continuationSeparator" w:id="0">
    <w:p w:rsidR="006550B2" w:rsidRDefault="006550B2" w:rsidP="001A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619" w:rsidRPr="005744D2" w:rsidRDefault="00BC7619" w:rsidP="00F16577">
    <w:pPr>
      <w:pStyle w:val="Kopfzeile"/>
      <w:tabs>
        <w:tab w:val="clear" w:pos="4536"/>
      </w:tabs>
      <w:ind w:right="708" w:firstLine="567"/>
      <w:jc w:val="right"/>
      <w:rPr>
        <w:rFonts w:asciiTheme="majorHAnsi" w:hAnsiTheme="majorHAnsi"/>
        <w:b/>
        <w:color w:val="7F7F7F" w:themeColor="text1" w:themeTint="80"/>
        <w:sz w:val="28"/>
      </w:rPr>
    </w:pPr>
    <w:r w:rsidRPr="005744D2">
      <w:rPr>
        <w:rFonts w:asciiTheme="majorHAnsi" w:hAnsiTheme="majorHAnsi"/>
        <w:b/>
        <w:noProof/>
        <w:color w:val="7F7F7F" w:themeColor="text1" w:themeTint="80"/>
        <w:sz w:val="28"/>
        <w:lang w:eastAsia="de-D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5272405</wp:posOffset>
          </wp:positionH>
          <wp:positionV relativeFrom="paragraph">
            <wp:posOffset>30480</wp:posOffset>
          </wp:positionV>
          <wp:extent cx="487680" cy="914400"/>
          <wp:effectExtent l="0" t="0" r="7620" b="0"/>
          <wp:wrapSquare wrapText="bothSides"/>
          <wp:docPr id="3" name="Objekt 2"/>
          <wp:cNvGraphicFramePr/>
          <a:graphic xmlns:a="http://schemas.openxmlformats.org/drawingml/2006/main">
            <a:graphicData uri="http://schemas.openxmlformats.org/drawingml/2006/lockedCanvas">
              <lc:lockedCanvas xmlns:lc="http://schemas.openxmlformats.org/drawingml/2006/lockedCanvas">
                <a:nvGrpSpPr>
                  <a:cNvPr id="0" name=""/>
                  <a:cNvGrpSpPr/>
                </a:nvGrpSpPr>
                <a:grpSpPr>
                  <a:xfrm>
                    <a:off x="0" y="0"/>
                    <a:ext cx="770019" cy="2131483"/>
                    <a:chOff x="6588224" y="2492896"/>
                    <a:chExt cx="770019" cy="2131483"/>
                  </a:xfrm>
                </a:grpSpPr>
                <a:grpSp>
                  <a:nvGrpSpPr>
                    <a:cNvPr id="14" name="Gruppieren 4"/>
                    <a:cNvGrpSpPr/>
                  </a:nvGrpSpPr>
                  <a:grpSpPr>
                    <a:xfrm>
                      <a:off x="6588224" y="2492896"/>
                      <a:ext cx="770019" cy="2131483"/>
                      <a:chOff x="3667573" y="2254209"/>
                      <a:chExt cx="770019" cy="2131483"/>
                    </a:xfrm>
                  </a:grpSpPr>
                  <a:sp>
                    <a:nvSpPr>
                      <a:cNvPr id="6" name="Freihandform 5"/>
                      <a:cNvSpPr/>
                    </a:nvSpPr>
                    <a:spPr>
                      <a:xfrm>
                        <a:off x="3706283" y="3024675"/>
                        <a:ext cx="731309" cy="1361017"/>
                      </a:xfrm>
                      <a:custGeom>
                        <a:avLst/>
                        <a:gdLst>
                          <a:gd name="connsiteX0" fmla="*/ 84667 w 731309"/>
                          <a:gd name="connsiteY0" fmla="*/ 1348317 h 1361017"/>
                          <a:gd name="connsiteX1" fmla="*/ 198967 w 731309"/>
                          <a:gd name="connsiteY1" fmla="*/ 1294342 h 1361017"/>
                          <a:gd name="connsiteX2" fmla="*/ 278342 w 731309"/>
                          <a:gd name="connsiteY2" fmla="*/ 1040342 h 1361017"/>
                          <a:gd name="connsiteX3" fmla="*/ 268817 w 731309"/>
                          <a:gd name="connsiteY3" fmla="*/ 830792 h 1361017"/>
                          <a:gd name="connsiteX4" fmla="*/ 211667 w 731309"/>
                          <a:gd name="connsiteY4" fmla="*/ 525992 h 1361017"/>
                          <a:gd name="connsiteX5" fmla="*/ 189442 w 731309"/>
                          <a:gd name="connsiteY5" fmla="*/ 306917 h 1361017"/>
                          <a:gd name="connsiteX6" fmla="*/ 265642 w 731309"/>
                          <a:gd name="connsiteY6" fmla="*/ 103717 h 1361017"/>
                          <a:gd name="connsiteX7" fmla="*/ 386292 w 731309"/>
                          <a:gd name="connsiteY7" fmla="*/ 78317 h 1361017"/>
                          <a:gd name="connsiteX8" fmla="*/ 491067 w 731309"/>
                          <a:gd name="connsiteY8" fmla="*/ 148167 h 1361017"/>
                          <a:gd name="connsiteX9" fmla="*/ 522817 w 731309"/>
                          <a:gd name="connsiteY9" fmla="*/ 329142 h 1361017"/>
                          <a:gd name="connsiteX10" fmla="*/ 500592 w 731309"/>
                          <a:gd name="connsiteY10" fmla="*/ 567267 h 1361017"/>
                          <a:gd name="connsiteX11" fmla="*/ 446617 w 731309"/>
                          <a:gd name="connsiteY11" fmla="*/ 868892 h 1361017"/>
                          <a:gd name="connsiteX12" fmla="*/ 449792 w 731309"/>
                          <a:gd name="connsiteY12" fmla="*/ 1116542 h 1361017"/>
                          <a:gd name="connsiteX13" fmla="*/ 503767 w 731309"/>
                          <a:gd name="connsiteY13" fmla="*/ 1272117 h 1361017"/>
                          <a:gd name="connsiteX14" fmla="*/ 605367 w 731309"/>
                          <a:gd name="connsiteY14" fmla="*/ 1351492 h 1361017"/>
                          <a:gd name="connsiteX15" fmla="*/ 675217 w 731309"/>
                          <a:gd name="connsiteY15" fmla="*/ 1329267 h 1361017"/>
                          <a:gd name="connsiteX16" fmla="*/ 729192 w 731309"/>
                          <a:gd name="connsiteY16" fmla="*/ 1227667 h 1361017"/>
                          <a:gd name="connsiteX17" fmla="*/ 687917 w 731309"/>
                          <a:gd name="connsiteY17" fmla="*/ 1033992 h 1361017"/>
                          <a:gd name="connsiteX18" fmla="*/ 668867 w 731309"/>
                          <a:gd name="connsiteY18" fmla="*/ 865717 h 1361017"/>
                          <a:gd name="connsiteX19" fmla="*/ 691092 w 731309"/>
                          <a:gd name="connsiteY19" fmla="*/ 557742 h 1361017"/>
                          <a:gd name="connsiteX20" fmla="*/ 700617 w 731309"/>
                          <a:gd name="connsiteY20" fmla="*/ 484717 h 1361017"/>
                          <a:gd name="connsiteX21" fmla="*/ 656167 w 731309"/>
                          <a:gd name="connsiteY21" fmla="*/ 224367 h 1361017"/>
                          <a:gd name="connsiteX22" fmla="*/ 532342 w 731309"/>
                          <a:gd name="connsiteY22" fmla="*/ 75142 h 1361017"/>
                          <a:gd name="connsiteX23" fmla="*/ 395817 w 731309"/>
                          <a:gd name="connsiteY23" fmla="*/ 8467 h 1361017"/>
                          <a:gd name="connsiteX24" fmla="*/ 230717 w 731309"/>
                          <a:gd name="connsiteY24" fmla="*/ 24342 h 1361017"/>
                          <a:gd name="connsiteX25" fmla="*/ 94192 w 731309"/>
                          <a:gd name="connsiteY25" fmla="*/ 141817 h 1361017"/>
                          <a:gd name="connsiteX26" fmla="*/ 17992 w 731309"/>
                          <a:gd name="connsiteY26" fmla="*/ 395817 h 1361017"/>
                          <a:gd name="connsiteX27" fmla="*/ 30692 w 731309"/>
                          <a:gd name="connsiteY27" fmla="*/ 659342 h 1361017"/>
                          <a:gd name="connsiteX28" fmla="*/ 65617 w 731309"/>
                          <a:gd name="connsiteY28" fmla="*/ 859367 h 1361017"/>
                          <a:gd name="connsiteX29" fmla="*/ 30692 w 731309"/>
                          <a:gd name="connsiteY29" fmla="*/ 1068917 h 1361017"/>
                          <a:gd name="connsiteX30" fmla="*/ 2117 w 731309"/>
                          <a:gd name="connsiteY30" fmla="*/ 1211792 h 1361017"/>
                          <a:gd name="connsiteX31" fmla="*/ 43392 w 731309"/>
                          <a:gd name="connsiteY31" fmla="*/ 1313392 h 1361017"/>
                          <a:gd name="connsiteX32" fmla="*/ 84667 w 731309"/>
                          <a:gd name="connsiteY32" fmla="*/ 1348317 h 1361017"/>
                          <a:gd name="connsiteX0" fmla="*/ 84667 w 731309"/>
                          <a:gd name="connsiteY0" fmla="*/ 1348317 h 1361017"/>
                          <a:gd name="connsiteX1" fmla="*/ 198967 w 731309"/>
                          <a:gd name="connsiteY1" fmla="*/ 1294342 h 1361017"/>
                          <a:gd name="connsiteX2" fmla="*/ 278342 w 731309"/>
                          <a:gd name="connsiteY2" fmla="*/ 1040342 h 1361017"/>
                          <a:gd name="connsiteX3" fmla="*/ 268817 w 731309"/>
                          <a:gd name="connsiteY3" fmla="*/ 830792 h 1361017"/>
                          <a:gd name="connsiteX4" fmla="*/ 211667 w 731309"/>
                          <a:gd name="connsiteY4" fmla="*/ 525992 h 1361017"/>
                          <a:gd name="connsiteX5" fmla="*/ 189442 w 731309"/>
                          <a:gd name="connsiteY5" fmla="*/ 306917 h 1361017"/>
                          <a:gd name="connsiteX6" fmla="*/ 265642 w 731309"/>
                          <a:gd name="connsiteY6" fmla="*/ 103717 h 1361017"/>
                          <a:gd name="connsiteX7" fmla="*/ 386292 w 731309"/>
                          <a:gd name="connsiteY7" fmla="*/ 78317 h 1361017"/>
                          <a:gd name="connsiteX8" fmla="*/ 491067 w 731309"/>
                          <a:gd name="connsiteY8" fmla="*/ 148167 h 1361017"/>
                          <a:gd name="connsiteX9" fmla="*/ 522817 w 731309"/>
                          <a:gd name="connsiteY9" fmla="*/ 329142 h 1361017"/>
                          <a:gd name="connsiteX10" fmla="*/ 500592 w 731309"/>
                          <a:gd name="connsiteY10" fmla="*/ 567267 h 1361017"/>
                          <a:gd name="connsiteX11" fmla="*/ 446617 w 731309"/>
                          <a:gd name="connsiteY11" fmla="*/ 868892 h 1361017"/>
                          <a:gd name="connsiteX12" fmla="*/ 449792 w 731309"/>
                          <a:gd name="connsiteY12" fmla="*/ 1116542 h 1361017"/>
                          <a:gd name="connsiteX13" fmla="*/ 503767 w 731309"/>
                          <a:gd name="connsiteY13" fmla="*/ 1272117 h 1361017"/>
                          <a:gd name="connsiteX14" fmla="*/ 605367 w 731309"/>
                          <a:gd name="connsiteY14" fmla="*/ 1351492 h 1361017"/>
                          <a:gd name="connsiteX15" fmla="*/ 675217 w 731309"/>
                          <a:gd name="connsiteY15" fmla="*/ 1329267 h 1361017"/>
                          <a:gd name="connsiteX16" fmla="*/ 729192 w 731309"/>
                          <a:gd name="connsiteY16" fmla="*/ 1227667 h 1361017"/>
                          <a:gd name="connsiteX17" fmla="*/ 687917 w 731309"/>
                          <a:gd name="connsiteY17" fmla="*/ 1033992 h 1361017"/>
                          <a:gd name="connsiteX18" fmla="*/ 668867 w 731309"/>
                          <a:gd name="connsiteY18" fmla="*/ 865717 h 1361017"/>
                          <a:gd name="connsiteX19" fmla="*/ 684866 w 731309"/>
                          <a:gd name="connsiteY19" fmla="*/ 624293 h 1361017"/>
                          <a:gd name="connsiteX20" fmla="*/ 700617 w 731309"/>
                          <a:gd name="connsiteY20" fmla="*/ 484717 h 1361017"/>
                          <a:gd name="connsiteX21" fmla="*/ 656167 w 731309"/>
                          <a:gd name="connsiteY21" fmla="*/ 224367 h 1361017"/>
                          <a:gd name="connsiteX22" fmla="*/ 532342 w 731309"/>
                          <a:gd name="connsiteY22" fmla="*/ 75142 h 1361017"/>
                          <a:gd name="connsiteX23" fmla="*/ 395817 w 731309"/>
                          <a:gd name="connsiteY23" fmla="*/ 8467 h 1361017"/>
                          <a:gd name="connsiteX24" fmla="*/ 230717 w 731309"/>
                          <a:gd name="connsiteY24" fmla="*/ 24342 h 1361017"/>
                          <a:gd name="connsiteX25" fmla="*/ 94192 w 731309"/>
                          <a:gd name="connsiteY25" fmla="*/ 141817 h 1361017"/>
                          <a:gd name="connsiteX26" fmla="*/ 17992 w 731309"/>
                          <a:gd name="connsiteY26" fmla="*/ 395817 h 1361017"/>
                          <a:gd name="connsiteX27" fmla="*/ 30692 w 731309"/>
                          <a:gd name="connsiteY27" fmla="*/ 659342 h 1361017"/>
                          <a:gd name="connsiteX28" fmla="*/ 65617 w 731309"/>
                          <a:gd name="connsiteY28" fmla="*/ 859367 h 1361017"/>
                          <a:gd name="connsiteX29" fmla="*/ 30692 w 731309"/>
                          <a:gd name="connsiteY29" fmla="*/ 1068917 h 1361017"/>
                          <a:gd name="connsiteX30" fmla="*/ 2117 w 731309"/>
                          <a:gd name="connsiteY30" fmla="*/ 1211792 h 1361017"/>
                          <a:gd name="connsiteX31" fmla="*/ 43392 w 731309"/>
                          <a:gd name="connsiteY31" fmla="*/ 1313392 h 1361017"/>
                          <a:gd name="connsiteX32" fmla="*/ 84667 w 731309"/>
                          <a:gd name="connsiteY32" fmla="*/ 1348317 h 1361017"/>
                          <a:gd name="connsiteX0" fmla="*/ 130630 w 731309"/>
                          <a:gd name="connsiteY0" fmla="*/ 1338792 h 1361017"/>
                          <a:gd name="connsiteX1" fmla="*/ 198967 w 731309"/>
                          <a:gd name="connsiteY1" fmla="*/ 1294342 h 1361017"/>
                          <a:gd name="connsiteX2" fmla="*/ 278342 w 731309"/>
                          <a:gd name="connsiteY2" fmla="*/ 1040342 h 1361017"/>
                          <a:gd name="connsiteX3" fmla="*/ 268817 w 731309"/>
                          <a:gd name="connsiteY3" fmla="*/ 830792 h 1361017"/>
                          <a:gd name="connsiteX4" fmla="*/ 211667 w 731309"/>
                          <a:gd name="connsiteY4" fmla="*/ 525992 h 1361017"/>
                          <a:gd name="connsiteX5" fmla="*/ 189442 w 731309"/>
                          <a:gd name="connsiteY5" fmla="*/ 306917 h 1361017"/>
                          <a:gd name="connsiteX6" fmla="*/ 265642 w 731309"/>
                          <a:gd name="connsiteY6" fmla="*/ 103717 h 1361017"/>
                          <a:gd name="connsiteX7" fmla="*/ 386292 w 731309"/>
                          <a:gd name="connsiteY7" fmla="*/ 78317 h 1361017"/>
                          <a:gd name="connsiteX8" fmla="*/ 491067 w 731309"/>
                          <a:gd name="connsiteY8" fmla="*/ 148167 h 1361017"/>
                          <a:gd name="connsiteX9" fmla="*/ 522817 w 731309"/>
                          <a:gd name="connsiteY9" fmla="*/ 329142 h 1361017"/>
                          <a:gd name="connsiteX10" fmla="*/ 500592 w 731309"/>
                          <a:gd name="connsiteY10" fmla="*/ 567267 h 1361017"/>
                          <a:gd name="connsiteX11" fmla="*/ 446617 w 731309"/>
                          <a:gd name="connsiteY11" fmla="*/ 868892 h 1361017"/>
                          <a:gd name="connsiteX12" fmla="*/ 449792 w 731309"/>
                          <a:gd name="connsiteY12" fmla="*/ 1116542 h 1361017"/>
                          <a:gd name="connsiteX13" fmla="*/ 503767 w 731309"/>
                          <a:gd name="connsiteY13" fmla="*/ 1272117 h 1361017"/>
                          <a:gd name="connsiteX14" fmla="*/ 605367 w 731309"/>
                          <a:gd name="connsiteY14" fmla="*/ 1351492 h 1361017"/>
                          <a:gd name="connsiteX15" fmla="*/ 675217 w 731309"/>
                          <a:gd name="connsiteY15" fmla="*/ 1329267 h 1361017"/>
                          <a:gd name="connsiteX16" fmla="*/ 729192 w 731309"/>
                          <a:gd name="connsiteY16" fmla="*/ 1227667 h 1361017"/>
                          <a:gd name="connsiteX17" fmla="*/ 687917 w 731309"/>
                          <a:gd name="connsiteY17" fmla="*/ 1033992 h 1361017"/>
                          <a:gd name="connsiteX18" fmla="*/ 668867 w 731309"/>
                          <a:gd name="connsiteY18" fmla="*/ 865717 h 1361017"/>
                          <a:gd name="connsiteX19" fmla="*/ 684866 w 731309"/>
                          <a:gd name="connsiteY19" fmla="*/ 624293 h 1361017"/>
                          <a:gd name="connsiteX20" fmla="*/ 700617 w 731309"/>
                          <a:gd name="connsiteY20" fmla="*/ 484717 h 1361017"/>
                          <a:gd name="connsiteX21" fmla="*/ 656167 w 731309"/>
                          <a:gd name="connsiteY21" fmla="*/ 224367 h 1361017"/>
                          <a:gd name="connsiteX22" fmla="*/ 532342 w 731309"/>
                          <a:gd name="connsiteY22" fmla="*/ 75142 h 1361017"/>
                          <a:gd name="connsiteX23" fmla="*/ 395817 w 731309"/>
                          <a:gd name="connsiteY23" fmla="*/ 8467 h 1361017"/>
                          <a:gd name="connsiteX24" fmla="*/ 230717 w 731309"/>
                          <a:gd name="connsiteY24" fmla="*/ 24342 h 1361017"/>
                          <a:gd name="connsiteX25" fmla="*/ 94192 w 731309"/>
                          <a:gd name="connsiteY25" fmla="*/ 141817 h 1361017"/>
                          <a:gd name="connsiteX26" fmla="*/ 17992 w 731309"/>
                          <a:gd name="connsiteY26" fmla="*/ 395817 h 1361017"/>
                          <a:gd name="connsiteX27" fmla="*/ 30692 w 731309"/>
                          <a:gd name="connsiteY27" fmla="*/ 659342 h 1361017"/>
                          <a:gd name="connsiteX28" fmla="*/ 65617 w 731309"/>
                          <a:gd name="connsiteY28" fmla="*/ 859367 h 1361017"/>
                          <a:gd name="connsiteX29" fmla="*/ 30692 w 731309"/>
                          <a:gd name="connsiteY29" fmla="*/ 1068917 h 1361017"/>
                          <a:gd name="connsiteX30" fmla="*/ 2117 w 731309"/>
                          <a:gd name="connsiteY30" fmla="*/ 1211792 h 1361017"/>
                          <a:gd name="connsiteX31" fmla="*/ 43392 w 731309"/>
                          <a:gd name="connsiteY31" fmla="*/ 1313392 h 1361017"/>
                          <a:gd name="connsiteX32" fmla="*/ 130630 w 731309"/>
                          <a:gd name="connsiteY32" fmla="*/ 1338792 h 1361017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</a:cxnLst>
                        <a:rect l="l" t="t" r="r" b="b"/>
                        <a:pathLst>
                          <a:path w="731309" h="1361017">
                            <a:moveTo>
                              <a:pt x="130630" y="1338792"/>
                            </a:moveTo>
                            <a:cubicBezTo>
                              <a:pt x="156559" y="1335617"/>
                              <a:pt x="174348" y="1344084"/>
                              <a:pt x="198967" y="1294342"/>
                            </a:cubicBezTo>
                            <a:cubicBezTo>
                              <a:pt x="223586" y="1244600"/>
                              <a:pt x="266700" y="1117600"/>
                              <a:pt x="278342" y="1040342"/>
                            </a:cubicBezTo>
                            <a:cubicBezTo>
                              <a:pt x="289984" y="963084"/>
                              <a:pt x="279929" y="916517"/>
                              <a:pt x="268817" y="830792"/>
                            </a:cubicBezTo>
                            <a:cubicBezTo>
                              <a:pt x="257705" y="745067"/>
                              <a:pt x="224896" y="613304"/>
                              <a:pt x="211667" y="525992"/>
                            </a:cubicBezTo>
                            <a:cubicBezTo>
                              <a:pt x="198438" y="438680"/>
                              <a:pt x="180446" y="377296"/>
                              <a:pt x="189442" y="306917"/>
                            </a:cubicBezTo>
                            <a:cubicBezTo>
                              <a:pt x="198438" y="236538"/>
                              <a:pt x="232834" y="141817"/>
                              <a:pt x="265642" y="103717"/>
                            </a:cubicBezTo>
                            <a:cubicBezTo>
                              <a:pt x="298450" y="65617"/>
                              <a:pt x="348721" y="70909"/>
                              <a:pt x="386292" y="78317"/>
                            </a:cubicBezTo>
                            <a:cubicBezTo>
                              <a:pt x="423863" y="85725"/>
                              <a:pt x="468313" y="106363"/>
                              <a:pt x="491067" y="148167"/>
                            </a:cubicBezTo>
                            <a:cubicBezTo>
                              <a:pt x="513821" y="189971"/>
                              <a:pt x="521230" y="259292"/>
                              <a:pt x="522817" y="329142"/>
                            </a:cubicBezTo>
                            <a:cubicBezTo>
                              <a:pt x="524405" y="398992"/>
                              <a:pt x="513292" y="477309"/>
                              <a:pt x="500592" y="567267"/>
                            </a:cubicBezTo>
                            <a:cubicBezTo>
                              <a:pt x="487892" y="657225"/>
                              <a:pt x="455084" y="777346"/>
                              <a:pt x="446617" y="868892"/>
                            </a:cubicBezTo>
                            <a:cubicBezTo>
                              <a:pt x="438150" y="960438"/>
                              <a:pt x="440267" y="1049338"/>
                              <a:pt x="449792" y="1116542"/>
                            </a:cubicBezTo>
                            <a:cubicBezTo>
                              <a:pt x="459317" y="1183746"/>
                              <a:pt x="477838" y="1232959"/>
                              <a:pt x="503767" y="1272117"/>
                            </a:cubicBezTo>
                            <a:cubicBezTo>
                              <a:pt x="529696" y="1311275"/>
                              <a:pt x="576792" y="1341967"/>
                              <a:pt x="605367" y="1351492"/>
                            </a:cubicBezTo>
                            <a:cubicBezTo>
                              <a:pt x="633942" y="1361017"/>
                              <a:pt x="654580" y="1349904"/>
                              <a:pt x="675217" y="1329267"/>
                            </a:cubicBezTo>
                            <a:cubicBezTo>
                              <a:pt x="695854" y="1308630"/>
                              <a:pt x="727075" y="1276879"/>
                              <a:pt x="729192" y="1227667"/>
                            </a:cubicBezTo>
                            <a:cubicBezTo>
                              <a:pt x="731309" y="1178455"/>
                              <a:pt x="697971" y="1094317"/>
                              <a:pt x="687917" y="1033992"/>
                            </a:cubicBezTo>
                            <a:cubicBezTo>
                              <a:pt x="677863" y="973667"/>
                              <a:pt x="669375" y="934000"/>
                              <a:pt x="668867" y="865717"/>
                            </a:cubicBezTo>
                            <a:cubicBezTo>
                              <a:pt x="668359" y="797434"/>
                              <a:pt x="679574" y="687793"/>
                              <a:pt x="684866" y="624293"/>
                            </a:cubicBezTo>
                            <a:cubicBezTo>
                              <a:pt x="690158" y="560793"/>
                              <a:pt x="705400" y="551371"/>
                              <a:pt x="700617" y="484717"/>
                            </a:cubicBezTo>
                            <a:cubicBezTo>
                              <a:pt x="695834" y="418063"/>
                              <a:pt x="684213" y="292629"/>
                              <a:pt x="656167" y="224367"/>
                            </a:cubicBezTo>
                            <a:cubicBezTo>
                              <a:pt x="628121" y="156105"/>
                              <a:pt x="575734" y="111125"/>
                              <a:pt x="532342" y="75142"/>
                            </a:cubicBezTo>
                            <a:cubicBezTo>
                              <a:pt x="488950" y="39159"/>
                              <a:pt x="446088" y="16934"/>
                              <a:pt x="395817" y="8467"/>
                            </a:cubicBezTo>
                            <a:cubicBezTo>
                              <a:pt x="345546" y="0"/>
                              <a:pt x="280988" y="2117"/>
                              <a:pt x="230717" y="24342"/>
                            </a:cubicBezTo>
                            <a:cubicBezTo>
                              <a:pt x="180446" y="46567"/>
                              <a:pt x="129646" y="79905"/>
                              <a:pt x="94192" y="141817"/>
                            </a:cubicBezTo>
                            <a:cubicBezTo>
                              <a:pt x="58738" y="203730"/>
                              <a:pt x="28575" y="309563"/>
                              <a:pt x="17992" y="395817"/>
                            </a:cubicBezTo>
                            <a:cubicBezTo>
                              <a:pt x="7409" y="482071"/>
                              <a:pt x="22755" y="582084"/>
                              <a:pt x="30692" y="659342"/>
                            </a:cubicBezTo>
                            <a:cubicBezTo>
                              <a:pt x="38629" y="736600"/>
                              <a:pt x="65617" y="791105"/>
                              <a:pt x="65617" y="859367"/>
                            </a:cubicBezTo>
                            <a:cubicBezTo>
                              <a:pt x="65617" y="927629"/>
                              <a:pt x="41275" y="1010180"/>
                              <a:pt x="30692" y="1068917"/>
                            </a:cubicBezTo>
                            <a:cubicBezTo>
                              <a:pt x="20109" y="1127654"/>
                              <a:pt x="0" y="1171046"/>
                              <a:pt x="2117" y="1211792"/>
                            </a:cubicBezTo>
                            <a:cubicBezTo>
                              <a:pt x="4234" y="1252538"/>
                              <a:pt x="21973" y="1292225"/>
                              <a:pt x="43392" y="1313392"/>
                            </a:cubicBezTo>
                            <a:cubicBezTo>
                              <a:pt x="64811" y="1334559"/>
                              <a:pt x="104701" y="1341967"/>
                              <a:pt x="130630" y="1338792"/>
                            </a:cubicBezTo>
                            <a:close/>
                          </a:path>
                        </a:pathLst>
                      </a:custGeom>
                      <a:gradFill>
                        <a:gsLst>
                          <a:gs pos="15000">
                            <a:srgbClr val="FF6600"/>
                          </a:gs>
                          <a:gs pos="40000">
                            <a:srgbClr val="FF9933"/>
                          </a:gs>
                          <a:gs pos="75000">
                            <a:srgbClr val="92D050"/>
                          </a:gs>
                          <a:gs pos="95000">
                            <a:srgbClr val="F6F6F6">
                              <a:lumMod val="75000"/>
                            </a:srgbClr>
                          </a:gs>
                        </a:gsLst>
                        <a:lin ang="5400000" scaled="0"/>
                      </a:gradFill>
                      <a:ln w="25400" cap="flat" cmpd="sng" algn="ctr">
                        <a:noFill/>
                        <a:prstDash val="solid"/>
                      </a:ln>
                      <a:effectLst>
                        <a:outerShdw blurRad="149987" dist="250190" dir="8460000" algn="ctr">
                          <a:srgbClr val="000000">
                            <a:alpha val="28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Freihandform 6"/>
                      <a:cNvSpPr/>
                    </a:nvSpPr>
                    <a:spPr>
                      <a:xfrm>
                        <a:off x="3667573" y="2254209"/>
                        <a:ext cx="760412" cy="784754"/>
                      </a:xfrm>
                      <a:custGeom>
                        <a:avLst/>
                        <a:gdLst>
                          <a:gd name="connsiteX0" fmla="*/ 278342 w 761471"/>
                          <a:gd name="connsiteY0" fmla="*/ 753533 h 784754"/>
                          <a:gd name="connsiteX1" fmla="*/ 116417 w 761471"/>
                          <a:gd name="connsiteY1" fmla="*/ 559858 h 784754"/>
                          <a:gd name="connsiteX2" fmla="*/ 106892 w 761471"/>
                          <a:gd name="connsiteY2" fmla="*/ 388408 h 784754"/>
                          <a:gd name="connsiteX3" fmla="*/ 14817 w 761471"/>
                          <a:gd name="connsiteY3" fmla="*/ 182033 h 784754"/>
                          <a:gd name="connsiteX4" fmla="*/ 17992 w 761471"/>
                          <a:gd name="connsiteY4" fmla="*/ 55033 h 784754"/>
                          <a:gd name="connsiteX5" fmla="*/ 106892 w 761471"/>
                          <a:gd name="connsiteY5" fmla="*/ 4233 h 784754"/>
                          <a:gd name="connsiteX6" fmla="*/ 214842 w 761471"/>
                          <a:gd name="connsiteY6" fmla="*/ 77258 h 784754"/>
                          <a:gd name="connsiteX7" fmla="*/ 306917 w 761471"/>
                          <a:gd name="connsiteY7" fmla="*/ 267758 h 784754"/>
                          <a:gd name="connsiteX8" fmla="*/ 300567 w 761471"/>
                          <a:gd name="connsiteY8" fmla="*/ 451908 h 784754"/>
                          <a:gd name="connsiteX9" fmla="*/ 297392 w 761471"/>
                          <a:gd name="connsiteY9" fmla="*/ 578908 h 784754"/>
                          <a:gd name="connsiteX10" fmla="*/ 345017 w 761471"/>
                          <a:gd name="connsiteY10" fmla="*/ 680508 h 784754"/>
                          <a:gd name="connsiteX11" fmla="*/ 402167 w 761471"/>
                          <a:gd name="connsiteY11" fmla="*/ 702733 h 784754"/>
                          <a:gd name="connsiteX12" fmla="*/ 443442 w 761471"/>
                          <a:gd name="connsiteY12" fmla="*/ 658283 h 784754"/>
                          <a:gd name="connsiteX13" fmla="*/ 459317 w 761471"/>
                          <a:gd name="connsiteY13" fmla="*/ 575733 h 784754"/>
                          <a:gd name="connsiteX14" fmla="*/ 443442 w 761471"/>
                          <a:gd name="connsiteY14" fmla="*/ 404283 h 784754"/>
                          <a:gd name="connsiteX15" fmla="*/ 433917 w 761471"/>
                          <a:gd name="connsiteY15" fmla="*/ 296333 h 784754"/>
                          <a:gd name="connsiteX16" fmla="*/ 459317 w 761471"/>
                          <a:gd name="connsiteY16" fmla="*/ 194733 h 784754"/>
                          <a:gd name="connsiteX17" fmla="*/ 551392 w 761471"/>
                          <a:gd name="connsiteY17" fmla="*/ 58208 h 784754"/>
                          <a:gd name="connsiteX18" fmla="*/ 649817 w 761471"/>
                          <a:gd name="connsiteY18" fmla="*/ 1058 h 784754"/>
                          <a:gd name="connsiteX19" fmla="*/ 748242 w 761471"/>
                          <a:gd name="connsiteY19" fmla="*/ 64558 h 784754"/>
                          <a:gd name="connsiteX20" fmla="*/ 729192 w 761471"/>
                          <a:gd name="connsiteY20" fmla="*/ 213783 h 784754"/>
                          <a:gd name="connsiteX21" fmla="*/ 652992 w 761471"/>
                          <a:gd name="connsiteY21" fmla="*/ 359833 h 784754"/>
                          <a:gd name="connsiteX22" fmla="*/ 633942 w 761471"/>
                          <a:gd name="connsiteY22" fmla="*/ 518583 h 784754"/>
                          <a:gd name="connsiteX23" fmla="*/ 576792 w 761471"/>
                          <a:gd name="connsiteY23" fmla="*/ 661458 h 784754"/>
                          <a:gd name="connsiteX24" fmla="*/ 468842 w 761471"/>
                          <a:gd name="connsiteY24" fmla="*/ 747183 h 784754"/>
                          <a:gd name="connsiteX25" fmla="*/ 278342 w 761471"/>
                          <a:gd name="connsiteY25" fmla="*/ 753533 h 784754"/>
                          <a:gd name="connsiteX0" fmla="*/ 279148 w 762277"/>
                          <a:gd name="connsiteY0" fmla="*/ 753533 h 784754"/>
                          <a:gd name="connsiteX1" fmla="*/ 117223 w 762277"/>
                          <a:gd name="connsiteY1" fmla="*/ 559858 h 784754"/>
                          <a:gd name="connsiteX2" fmla="*/ 112535 w 762277"/>
                          <a:gd name="connsiteY2" fmla="*/ 382703 h 784754"/>
                          <a:gd name="connsiteX3" fmla="*/ 15623 w 762277"/>
                          <a:gd name="connsiteY3" fmla="*/ 182033 h 784754"/>
                          <a:gd name="connsiteX4" fmla="*/ 18798 w 762277"/>
                          <a:gd name="connsiteY4" fmla="*/ 55033 h 784754"/>
                          <a:gd name="connsiteX5" fmla="*/ 107698 w 762277"/>
                          <a:gd name="connsiteY5" fmla="*/ 4233 h 784754"/>
                          <a:gd name="connsiteX6" fmla="*/ 215648 w 762277"/>
                          <a:gd name="connsiteY6" fmla="*/ 77258 h 784754"/>
                          <a:gd name="connsiteX7" fmla="*/ 307723 w 762277"/>
                          <a:gd name="connsiteY7" fmla="*/ 267758 h 784754"/>
                          <a:gd name="connsiteX8" fmla="*/ 301373 w 762277"/>
                          <a:gd name="connsiteY8" fmla="*/ 451908 h 784754"/>
                          <a:gd name="connsiteX9" fmla="*/ 298198 w 762277"/>
                          <a:gd name="connsiteY9" fmla="*/ 578908 h 784754"/>
                          <a:gd name="connsiteX10" fmla="*/ 345823 w 762277"/>
                          <a:gd name="connsiteY10" fmla="*/ 680508 h 784754"/>
                          <a:gd name="connsiteX11" fmla="*/ 402973 w 762277"/>
                          <a:gd name="connsiteY11" fmla="*/ 702733 h 784754"/>
                          <a:gd name="connsiteX12" fmla="*/ 444248 w 762277"/>
                          <a:gd name="connsiteY12" fmla="*/ 658283 h 784754"/>
                          <a:gd name="connsiteX13" fmla="*/ 460123 w 762277"/>
                          <a:gd name="connsiteY13" fmla="*/ 575733 h 784754"/>
                          <a:gd name="connsiteX14" fmla="*/ 444248 w 762277"/>
                          <a:gd name="connsiteY14" fmla="*/ 404283 h 784754"/>
                          <a:gd name="connsiteX15" fmla="*/ 434723 w 762277"/>
                          <a:gd name="connsiteY15" fmla="*/ 296333 h 784754"/>
                          <a:gd name="connsiteX16" fmla="*/ 460123 w 762277"/>
                          <a:gd name="connsiteY16" fmla="*/ 194733 h 784754"/>
                          <a:gd name="connsiteX17" fmla="*/ 552198 w 762277"/>
                          <a:gd name="connsiteY17" fmla="*/ 58208 h 784754"/>
                          <a:gd name="connsiteX18" fmla="*/ 650623 w 762277"/>
                          <a:gd name="connsiteY18" fmla="*/ 1058 h 784754"/>
                          <a:gd name="connsiteX19" fmla="*/ 749048 w 762277"/>
                          <a:gd name="connsiteY19" fmla="*/ 64558 h 784754"/>
                          <a:gd name="connsiteX20" fmla="*/ 729998 w 762277"/>
                          <a:gd name="connsiteY20" fmla="*/ 213783 h 784754"/>
                          <a:gd name="connsiteX21" fmla="*/ 653798 w 762277"/>
                          <a:gd name="connsiteY21" fmla="*/ 359833 h 784754"/>
                          <a:gd name="connsiteX22" fmla="*/ 634748 w 762277"/>
                          <a:gd name="connsiteY22" fmla="*/ 518583 h 784754"/>
                          <a:gd name="connsiteX23" fmla="*/ 577598 w 762277"/>
                          <a:gd name="connsiteY23" fmla="*/ 661458 h 784754"/>
                          <a:gd name="connsiteX24" fmla="*/ 469648 w 762277"/>
                          <a:gd name="connsiteY24" fmla="*/ 747183 h 784754"/>
                          <a:gd name="connsiteX25" fmla="*/ 279148 w 762277"/>
                          <a:gd name="connsiteY25" fmla="*/ 753533 h 784754"/>
                          <a:gd name="connsiteX0" fmla="*/ 279148 w 762277"/>
                          <a:gd name="connsiteY0" fmla="*/ 753533 h 784754"/>
                          <a:gd name="connsiteX1" fmla="*/ 117223 w 762277"/>
                          <a:gd name="connsiteY1" fmla="*/ 559858 h 784754"/>
                          <a:gd name="connsiteX2" fmla="*/ 112535 w 762277"/>
                          <a:gd name="connsiteY2" fmla="*/ 382703 h 784754"/>
                          <a:gd name="connsiteX3" fmla="*/ 15623 w 762277"/>
                          <a:gd name="connsiteY3" fmla="*/ 182033 h 784754"/>
                          <a:gd name="connsiteX4" fmla="*/ 18798 w 762277"/>
                          <a:gd name="connsiteY4" fmla="*/ 55033 h 784754"/>
                          <a:gd name="connsiteX5" fmla="*/ 107698 w 762277"/>
                          <a:gd name="connsiteY5" fmla="*/ 4233 h 784754"/>
                          <a:gd name="connsiteX6" fmla="*/ 215648 w 762277"/>
                          <a:gd name="connsiteY6" fmla="*/ 77258 h 784754"/>
                          <a:gd name="connsiteX7" fmla="*/ 307723 w 762277"/>
                          <a:gd name="connsiteY7" fmla="*/ 267758 h 784754"/>
                          <a:gd name="connsiteX8" fmla="*/ 301373 w 762277"/>
                          <a:gd name="connsiteY8" fmla="*/ 451908 h 784754"/>
                          <a:gd name="connsiteX9" fmla="*/ 298198 w 762277"/>
                          <a:gd name="connsiteY9" fmla="*/ 578908 h 784754"/>
                          <a:gd name="connsiteX10" fmla="*/ 345823 w 762277"/>
                          <a:gd name="connsiteY10" fmla="*/ 680508 h 784754"/>
                          <a:gd name="connsiteX11" fmla="*/ 402973 w 762277"/>
                          <a:gd name="connsiteY11" fmla="*/ 702733 h 784754"/>
                          <a:gd name="connsiteX12" fmla="*/ 444248 w 762277"/>
                          <a:gd name="connsiteY12" fmla="*/ 658283 h 784754"/>
                          <a:gd name="connsiteX13" fmla="*/ 460123 w 762277"/>
                          <a:gd name="connsiteY13" fmla="*/ 575733 h 784754"/>
                          <a:gd name="connsiteX14" fmla="*/ 444248 w 762277"/>
                          <a:gd name="connsiteY14" fmla="*/ 404283 h 784754"/>
                          <a:gd name="connsiteX15" fmla="*/ 434723 w 762277"/>
                          <a:gd name="connsiteY15" fmla="*/ 296333 h 784754"/>
                          <a:gd name="connsiteX16" fmla="*/ 460123 w 762277"/>
                          <a:gd name="connsiteY16" fmla="*/ 194733 h 784754"/>
                          <a:gd name="connsiteX17" fmla="*/ 552198 w 762277"/>
                          <a:gd name="connsiteY17" fmla="*/ 58208 h 784754"/>
                          <a:gd name="connsiteX18" fmla="*/ 650623 w 762277"/>
                          <a:gd name="connsiteY18" fmla="*/ 1058 h 784754"/>
                          <a:gd name="connsiteX19" fmla="*/ 749048 w 762277"/>
                          <a:gd name="connsiteY19" fmla="*/ 64558 h 784754"/>
                          <a:gd name="connsiteX20" fmla="*/ 729998 w 762277"/>
                          <a:gd name="connsiteY20" fmla="*/ 213783 h 784754"/>
                          <a:gd name="connsiteX21" fmla="*/ 653798 w 762277"/>
                          <a:gd name="connsiteY21" fmla="*/ 359833 h 784754"/>
                          <a:gd name="connsiteX22" fmla="*/ 634748 w 762277"/>
                          <a:gd name="connsiteY22" fmla="*/ 518583 h 784754"/>
                          <a:gd name="connsiteX23" fmla="*/ 577598 w 762277"/>
                          <a:gd name="connsiteY23" fmla="*/ 661458 h 784754"/>
                          <a:gd name="connsiteX24" fmla="*/ 469648 w 762277"/>
                          <a:gd name="connsiteY24" fmla="*/ 747183 h 784754"/>
                          <a:gd name="connsiteX25" fmla="*/ 279148 w 762277"/>
                          <a:gd name="connsiteY25" fmla="*/ 753533 h 784754"/>
                          <a:gd name="connsiteX0" fmla="*/ 279148 w 762277"/>
                          <a:gd name="connsiteY0" fmla="*/ 753533 h 784754"/>
                          <a:gd name="connsiteX1" fmla="*/ 117223 w 762277"/>
                          <a:gd name="connsiteY1" fmla="*/ 559858 h 784754"/>
                          <a:gd name="connsiteX2" fmla="*/ 112535 w 762277"/>
                          <a:gd name="connsiteY2" fmla="*/ 382703 h 784754"/>
                          <a:gd name="connsiteX3" fmla="*/ 15623 w 762277"/>
                          <a:gd name="connsiteY3" fmla="*/ 182033 h 784754"/>
                          <a:gd name="connsiteX4" fmla="*/ 18798 w 762277"/>
                          <a:gd name="connsiteY4" fmla="*/ 55033 h 784754"/>
                          <a:gd name="connsiteX5" fmla="*/ 107698 w 762277"/>
                          <a:gd name="connsiteY5" fmla="*/ 4233 h 784754"/>
                          <a:gd name="connsiteX6" fmla="*/ 215648 w 762277"/>
                          <a:gd name="connsiteY6" fmla="*/ 77258 h 784754"/>
                          <a:gd name="connsiteX7" fmla="*/ 307723 w 762277"/>
                          <a:gd name="connsiteY7" fmla="*/ 267758 h 784754"/>
                          <a:gd name="connsiteX8" fmla="*/ 301373 w 762277"/>
                          <a:gd name="connsiteY8" fmla="*/ 451908 h 784754"/>
                          <a:gd name="connsiteX9" fmla="*/ 298198 w 762277"/>
                          <a:gd name="connsiteY9" fmla="*/ 578908 h 784754"/>
                          <a:gd name="connsiteX10" fmla="*/ 345823 w 762277"/>
                          <a:gd name="connsiteY10" fmla="*/ 680508 h 784754"/>
                          <a:gd name="connsiteX11" fmla="*/ 402973 w 762277"/>
                          <a:gd name="connsiteY11" fmla="*/ 702733 h 784754"/>
                          <a:gd name="connsiteX12" fmla="*/ 444248 w 762277"/>
                          <a:gd name="connsiteY12" fmla="*/ 658283 h 784754"/>
                          <a:gd name="connsiteX13" fmla="*/ 460123 w 762277"/>
                          <a:gd name="connsiteY13" fmla="*/ 575733 h 784754"/>
                          <a:gd name="connsiteX14" fmla="*/ 444248 w 762277"/>
                          <a:gd name="connsiteY14" fmla="*/ 404283 h 784754"/>
                          <a:gd name="connsiteX15" fmla="*/ 434723 w 762277"/>
                          <a:gd name="connsiteY15" fmla="*/ 296333 h 784754"/>
                          <a:gd name="connsiteX16" fmla="*/ 460123 w 762277"/>
                          <a:gd name="connsiteY16" fmla="*/ 194733 h 784754"/>
                          <a:gd name="connsiteX17" fmla="*/ 552198 w 762277"/>
                          <a:gd name="connsiteY17" fmla="*/ 58208 h 784754"/>
                          <a:gd name="connsiteX18" fmla="*/ 650623 w 762277"/>
                          <a:gd name="connsiteY18" fmla="*/ 1058 h 784754"/>
                          <a:gd name="connsiteX19" fmla="*/ 749048 w 762277"/>
                          <a:gd name="connsiteY19" fmla="*/ 64558 h 784754"/>
                          <a:gd name="connsiteX20" fmla="*/ 729998 w 762277"/>
                          <a:gd name="connsiteY20" fmla="*/ 213783 h 784754"/>
                          <a:gd name="connsiteX21" fmla="*/ 653798 w 762277"/>
                          <a:gd name="connsiteY21" fmla="*/ 359833 h 784754"/>
                          <a:gd name="connsiteX22" fmla="*/ 634748 w 762277"/>
                          <a:gd name="connsiteY22" fmla="*/ 518583 h 784754"/>
                          <a:gd name="connsiteX23" fmla="*/ 577598 w 762277"/>
                          <a:gd name="connsiteY23" fmla="*/ 661458 h 784754"/>
                          <a:gd name="connsiteX24" fmla="*/ 469648 w 762277"/>
                          <a:gd name="connsiteY24" fmla="*/ 747183 h 784754"/>
                          <a:gd name="connsiteX25" fmla="*/ 279148 w 762277"/>
                          <a:gd name="connsiteY25" fmla="*/ 753533 h 784754"/>
                          <a:gd name="connsiteX0" fmla="*/ 279148 w 762277"/>
                          <a:gd name="connsiteY0" fmla="*/ 753533 h 784754"/>
                          <a:gd name="connsiteX1" fmla="*/ 117223 w 762277"/>
                          <a:gd name="connsiteY1" fmla="*/ 559858 h 784754"/>
                          <a:gd name="connsiteX2" fmla="*/ 112535 w 762277"/>
                          <a:gd name="connsiteY2" fmla="*/ 382703 h 784754"/>
                          <a:gd name="connsiteX3" fmla="*/ 15623 w 762277"/>
                          <a:gd name="connsiteY3" fmla="*/ 182033 h 784754"/>
                          <a:gd name="connsiteX4" fmla="*/ 18798 w 762277"/>
                          <a:gd name="connsiteY4" fmla="*/ 55033 h 784754"/>
                          <a:gd name="connsiteX5" fmla="*/ 107698 w 762277"/>
                          <a:gd name="connsiteY5" fmla="*/ 4233 h 784754"/>
                          <a:gd name="connsiteX6" fmla="*/ 215648 w 762277"/>
                          <a:gd name="connsiteY6" fmla="*/ 77258 h 784754"/>
                          <a:gd name="connsiteX7" fmla="*/ 307723 w 762277"/>
                          <a:gd name="connsiteY7" fmla="*/ 267758 h 784754"/>
                          <a:gd name="connsiteX8" fmla="*/ 301373 w 762277"/>
                          <a:gd name="connsiteY8" fmla="*/ 451908 h 784754"/>
                          <a:gd name="connsiteX9" fmla="*/ 298198 w 762277"/>
                          <a:gd name="connsiteY9" fmla="*/ 578908 h 784754"/>
                          <a:gd name="connsiteX10" fmla="*/ 345823 w 762277"/>
                          <a:gd name="connsiteY10" fmla="*/ 680508 h 784754"/>
                          <a:gd name="connsiteX11" fmla="*/ 402973 w 762277"/>
                          <a:gd name="connsiteY11" fmla="*/ 702733 h 784754"/>
                          <a:gd name="connsiteX12" fmla="*/ 444248 w 762277"/>
                          <a:gd name="connsiteY12" fmla="*/ 658283 h 784754"/>
                          <a:gd name="connsiteX13" fmla="*/ 460123 w 762277"/>
                          <a:gd name="connsiteY13" fmla="*/ 575733 h 784754"/>
                          <a:gd name="connsiteX14" fmla="*/ 444248 w 762277"/>
                          <a:gd name="connsiteY14" fmla="*/ 404283 h 784754"/>
                          <a:gd name="connsiteX15" fmla="*/ 434723 w 762277"/>
                          <a:gd name="connsiteY15" fmla="*/ 296333 h 784754"/>
                          <a:gd name="connsiteX16" fmla="*/ 460123 w 762277"/>
                          <a:gd name="connsiteY16" fmla="*/ 194733 h 784754"/>
                          <a:gd name="connsiteX17" fmla="*/ 552198 w 762277"/>
                          <a:gd name="connsiteY17" fmla="*/ 58208 h 784754"/>
                          <a:gd name="connsiteX18" fmla="*/ 650623 w 762277"/>
                          <a:gd name="connsiteY18" fmla="*/ 1058 h 784754"/>
                          <a:gd name="connsiteX19" fmla="*/ 749048 w 762277"/>
                          <a:gd name="connsiteY19" fmla="*/ 64558 h 784754"/>
                          <a:gd name="connsiteX20" fmla="*/ 729998 w 762277"/>
                          <a:gd name="connsiteY20" fmla="*/ 213783 h 784754"/>
                          <a:gd name="connsiteX21" fmla="*/ 653798 w 762277"/>
                          <a:gd name="connsiteY21" fmla="*/ 359833 h 784754"/>
                          <a:gd name="connsiteX22" fmla="*/ 634748 w 762277"/>
                          <a:gd name="connsiteY22" fmla="*/ 518583 h 784754"/>
                          <a:gd name="connsiteX23" fmla="*/ 577598 w 762277"/>
                          <a:gd name="connsiteY23" fmla="*/ 661458 h 784754"/>
                          <a:gd name="connsiteX24" fmla="*/ 469648 w 762277"/>
                          <a:gd name="connsiteY24" fmla="*/ 747183 h 784754"/>
                          <a:gd name="connsiteX25" fmla="*/ 279148 w 762277"/>
                          <a:gd name="connsiteY25" fmla="*/ 753533 h 784754"/>
                          <a:gd name="connsiteX0" fmla="*/ 277283 w 760412"/>
                          <a:gd name="connsiteY0" fmla="*/ 753533 h 784754"/>
                          <a:gd name="connsiteX1" fmla="*/ 115358 w 760412"/>
                          <a:gd name="connsiteY1" fmla="*/ 559858 h 784754"/>
                          <a:gd name="connsiteX2" fmla="*/ 99483 w 760412"/>
                          <a:gd name="connsiteY2" fmla="*/ 378883 h 784754"/>
                          <a:gd name="connsiteX3" fmla="*/ 13758 w 760412"/>
                          <a:gd name="connsiteY3" fmla="*/ 182033 h 784754"/>
                          <a:gd name="connsiteX4" fmla="*/ 16933 w 760412"/>
                          <a:gd name="connsiteY4" fmla="*/ 55033 h 784754"/>
                          <a:gd name="connsiteX5" fmla="*/ 105833 w 760412"/>
                          <a:gd name="connsiteY5" fmla="*/ 4233 h 784754"/>
                          <a:gd name="connsiteX6" fmla="*/ 213783 w 760412"/>
                          <a:gd name="connsiteY6" fmla="*/ 77258 h 784754"/>
                          <a:gd name="connsiteX7" fmla="*/ 305858 w 760412"/>
                          <a:gd name="connsiteY7" fmla="*/ 267758 h 784754"/>
                          <a:gd name="connsiteX8" fmla="*/ 299508 w 760412"/>
                          <a:gd name="connsiteY8" fmla="*/ 451908 h 784754"/>
                          <a:gd name="connsiteX9" fmla="*/ 296333 w 760412"/>
                          <a:gd name="connsiteY9" fmla="*/ 578908 h 784754"/>
                          <a:gd name="connsiteX10" fmla="*/ 343958 w 760412"/>
                          <a:gd name="connsiteY10" fmla="*/ 680508 h 784754"/>
                          <a:gd name="connsiteX11" fmla="*/ 401108 w 760412"/>
                          <a:gd name="connsiteY11" fmla="*/ 702733 h 784754"/>
                          <a:gd name="connsiteX12" fmla="*/ 442383 w 760412"/>
                          <a:gd name="connsiteY12" fmla="*/ 658283 h 784754"/>
                          <a:gd name="connsiteX13" fmla="*/ 458258 w 760412"/>
                          <a:gd name="connsiteY13" fmla="*/ 575733 h 784754"/>
                          <a:gd name="connsiteX14" fmla="*/ 442383 w 760412"/>
                          <a:gd name="connsiteY14" fmla="*/ 404283 h 784754"/>
                          <a:gd name="connsiteX15" fmla="*/ 432858 w 760412"/>
                          <a:gd name="connsiteY15" fmla="*/ 296333 h 784754"/>
                          <a:gd name="connsiteX16" fmla="*/ 458258 w 760412"/>
                          <a:gd name="connsiteY16" fmla="*/ 194733 h 784754"/>
                          <a:gd name="connsiteX17" fmla="*/ 550333 w 760412"/>
                          <a:gd name="connsiteY17" fmla="*/ 58208 h 784754"/>
                          <a:gd name="connsiteX18" fmla="*/ 648758 w 760412"/>
                          <a:gd name="connsiteY18" fmla="*/ 1058 h 784754"/>
                          <a:gd name="connsiteX19" fmla="*/ 747183 w 760412"/>
                          <a:gd name="connsiteY19" fmla="*/ 64558 h 784754"/>
                          <a:gd name="connsiteX20" fmla="*/ 728133 w 760412"/>
                          <a:gd name="connsiteY20" fmla="*/ 213783 h 784754"/>
                          <a:gd name="connsiteX21" fmla="*/ 651933 w 760412"/>
                          <a:gd name="connsiteY21" fmla="*/ 359833 h 784754"/>
                          <a:gd name="connsiteX22" fmla="*/ 632883 w 760412"/>
                          <a:gd name="connsiteY22" fmla="*/ 518583 h 784754"/>
                          <a:gd name="connsiteX23" fmla="*/ 575733 w 760412"/>
                          <a:gd name="connsiteY23" fmla="*/ 661458 h 784754"/>
                          <a:gd name="connsiteX24" fmla="*/ 467783 w 760412"/>
                          <a:gd name="connsiteY24" fmla="*/ 747183 h 784754"/>
                          <a:gd name="connsiteX25" fmla="*/ 277283 w 760412"/>
                          <a:gd name="connsiteY25" fmla="*/ 753533 h 784754"/>
                          <a:gd name="connsiteX0" fmla="*/ 277283 w 760412"/>
                          <a:gd name="connsiteY0" fmla="*/ 753533 h 784754"/>
                          <a:gd name="connsiteX1" fmla="*/ 115358 w 760412"/>
                          <a:gd name="connsiteY1" fmla="*/ 559858 h 784754"/>
                          <a:gd name="connsiteX2" fmla="*/ 99483 w 760412"/>
                          <a:gd name="connsiteY2" fmla="*/ 378883 h 784754"/>
                          <a:gd name="connsiteX3" fmla="*/ 13758 w 760412"/>
                          <a:gd name="connsiteY3" fmla="*/ 182033 h 784754"/>
                          <a:gd name="connsiteX4" fmla="*/ 16933 w 760412"/>
                          <a:gd name="connsiteY4" fmla="*/ 55033 h 784754"/>
                          <a:gd name="connsiteX5" fmla="*/ 105833 w 760412"/>
                          <a:gd name="connsiteY5" fmla="*/ 4233 h 784754"/>
                          <a:gd name="connsiteX6" fmla="*/ 213783 w 760412"/>
                          <a:gd name="connsiteY6" fmla="*/ 77258 h 784754"/>
                          <a:gd name="connsiteX7" fmla="*/ 305858 w 760412"/>
                          <a:gd name="connsiteY7" fmla="*/ 267758 h 784754"/>
                          <a:gd name="connsiteX8" fmla="*/ 299508 w 760412"/>
                          <a:gd name="connsiteY8" fmla="*/ 451908 h 784754"/>
                          <a:gd name="connsiteX9" fmla="*/ 296333 w 760412"/>
                          <a:gd name="connsiteY9" fmla="*/ 578908 h 784754"/>
                          <a:gd name="connsiteX10" fmla="*/ 343958 w 760412"/>
                          <a:gd name="connsiteY10" fmla="*/ 680508 h 784754"/>
                          <a:gd name="connsiteX11" fmla="*/ 401108 w 760412"/>
                          <a:gd name="connsiteY11" fmla="*/ 702733 h 784754"/>
                          <a:gd name="connsiteX12" fmla="*/ 442383 w 760412"/>
                          <a:gd name="connsiteY12" fmla="*/ 658283 h 784754"/>
                          <a:gd name="connsiteX13" fmla="*/ 458258 w 760412"/>
                          <a:gd name="connsiteY13" fmla="*/ 575733 h 784754"/>
                          <a:gd name="connsiteX14" fmla="*/ 442383 w 760412"/>
                          <a:gd name="connsiteY14" fmla="*/ 404283 h 784754"/>
                          <a:gd name="connsiteX15" fmla="*/ 432858 w 760412"/>
                          <a:gd name="connsiteY15" fmla="*/ 296333 h 784754"/>
                          <a:gd name="connsiteX16" fmla="*/ 458258 w 760412"/>
                          <a:gd name="connsiteY16" fmla="*/ 194733 h 784754"/>
                          <a:gd name="connsiteX17" fmla="*/ 550333 w 760412"/>
                          <a:gd name="connsiteY17" fmla="*/ 58208 h 784754"/>
                          <a:gd name="connsiteX18" fmla="*/ 648758 w 760412"/>
                          <a:gd name="connsiteY18" fmla="*/ 1058 h 784754"/>
                          <a:gd name="connsiteX19" fmla="*/ 747183 w 760412"/>
                          <a:gd name="connsiteY19" fmla="*/ 64558 h 784754"/>
                          <a:gd name="connsiteX20" fmla="*/ 728133 w 760412"/>
                          <a:gd name="connsiteY20" fmla="*/ 213783 h 784754"/>
                          <a:gd name="connsiteX21" fmla="*/ 651933 w 760412"/>
                          <a:gd name="connsiteY21" fmla="*/ 359833 h 784754"/>
                          <a:gd name="connsiteX22" fmla="*/ 632883 w 760412"/>
                          <a:gd name="connsiteY22" fmla="*/ 518583 h 784754"/>
                          <a:gd name="connsiteX23" fmla="*/ 575733 w 760412"/>
                          <a:gd name="connsiteY23" fmla="*/ 661458 h 784754"/>
                          <a:gd name="connsiteX24" fmla="*/ 467783 w 760412"/>
                          <a:gd name="connsiteY24" fmla="*/ 747183 h 784754"/>
                          <a:gd name="connsiteX25" fmla="*/ 277283 w 760412"/>
                          <a:gd name="connsiteY25" fmla="*/ 753533 h 784754"/>
                          <a:gd name="connsiteX0" fmla="*/ 277283 w 760412"/>
                          <a:gd name="connsiteY0" fmla="*/ 753533 h 784754"/>
                          <a:gd name="connsiteX1" fmla="*/ 115358 w 760412"/>
                          <a:gd name="connsiteY1" fmla="*/ 559858 h 784754"/>
                          <a:gd name="connsiteX2" fmla="*/ 99483 w 760412"/>
                          <a:gd name="connsiteY2" fmla="*/ 378883 h 784754"/>
                          <a:gd name="connsiteX3" fmla="*/ 13758 w 760412"/>
                          <a:gd name="connsiteY3" fmla="*/ 182033 h 784754"/>
                          <a:gd name="connsiteX4" fmla="*/ 16933 w 760412"/>
                          <a:gd name="connsiteY4" fmla="*/ 55033 h 784754"/>
                          <a:gd name="connsiteX5" fmla="*/ 105833 w 760412"/>
                          <a:gd name="connsiteY5" fmla="*/ 4233 h 784754"/>
                          <a:gd name="connsiteX6" fmla="*/ 213783 w 760412"/>
                          <a:gd name="connsiteY6" fmla="*/ 77258 h 784754"/>
                          <a:gd name="connsiteX7" fmla="*/ 305858 w 760412"/>
                          <a:gd name="connsiteY7" fmla="*/ 267758 h 784754"/>
                          <a:gd name="connsiteX8" fmla="*/ 299508 w 760412"/>
                          <a:gd name="connsiteY8" fmla="*/ 451908 h 784754"/>
                          <a:gd name="connsiteX9" fmla="*/ 296333 w 760412"/>
                          <a:gd name="connsiteY9" fmla="*/ 578908 h 784754"/>
                          <a:gd name="connsiteX10" fmla="*/ 343958 w 760412"/>
                          <a:gd name="connsiteY10" fmla="*/ 680508 h 784754"/>
                          <a:gd name="connsiteX11" fmla="*/ 401108 w 760412"/>
                          <a:gd name="connsiteY11" fmla="*/ 702733 h 784754"/>
                          <a:gd name="connsiteX12" fmla="*/ 442383 w 760412"/>
                          <a:gd name="connsiteY12" fmla="*/ 658283 h 784754"/>
                          <a:gd name="connsiteX13" fmla="*/ 458258 w 760412"/>
                          <a:gd name="connsiteY13" fmla="*/ 575733 h 784754"/>
                          <a:gd name="connsiteX14" fmla="*/ 442383 w 760412"/>
                          <a:gd name="connsiteY14" fmla="*/ 404283 h 784754"/>
                          <a:gd name="connsiteX15" fmla="*/ 432858 w 760412"/>
                          <a:gd name="connsiteY15" fmla="*/ 296333 h 784754"/>
                          <a:gd name="connsiteX16" fmla="*/ 458258 w 760412"/>
                          <a:gd name="connsiteY16" fmla="*/ 194733 h 784754"/>
                          <a:gd name="connsiteX17" fmla="*/ 550333 w 760412"/>
                          <a:gd name="connsiteY17" fmla="*/ 58208 h 784754"/>
                          <a:gd name="connsiteX18" fmla="*/ 648758 w 760412"/>
                          <a:gd name="connsiteY18" fmla="*/ 1058 h 784754"/>
                          <a:gd name="connsiteX19" fmla="*/ 747183 w 760412"/>
                          <a:gd name="connsiteY19" fmla="*/ 64558 h 784754"/>
                          <a:gd name="connsiteX20" fmla="*/ 728133 w 760412"/>
                          <a:gd name="connsiteY20" fmla="*/ 213783 h 784754"/>
                          <a:gd name="connsiteX21" fmla="*/ 651933 w 760412"/>
                          <a:gd name="connsiteY21" fmla="*/ 359833 h 784754"/>
                          <a:gd name="connsiteX22" fmla="*/ 632883 w 760412"/>
                          <a:gd name="connsiteY22" fmla="*/ 518583 h 784754"/>
                          <a:gd name="connsiteX23" fmla="*/ 575733 w 760412"/>
                          <a:gd name="connsiteY23" fmla="*/ 661458 h 784754"/>
                          <a:gd name="connsiteX24" fmla="*/ 467783 w 760412"/>
                          <a:gd name="connsiteY24" fmla="*/ 747183 h 784754"/>
                          <a:gd name="connsiteX25" fmla="*/ 277283 w 760412"/>
                          <a:gd name="connsiteY25" fmla="*/ 753533 h 78475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</a:cxnLst>
                        <a:rect l="l" t="t" r="r" b="b"/>
                        <a:pathLst>
                          <a:path w="760412" h="784754">
                            <a:moveTo>
                              <a:pt x="277283" y="753533"/>
                            </a:moveTo>
                            <a:cubicBezTo>
                              <a:pt x="218545" y="722312"/>
                              <a:pt x="144991" y="622300"/>
                              <a:pt x="115358" y="559858"/>
                            </a:cubicBezTo>
                            <a:cubicBezTo>
                              <a:pt x="85725" y="497416"/>
                              <a:pt x="111579" y="448576"/>
                              <a:pt x="99483" y="378883"/>
                            </a:cubicBezTo>
                            <a:cubicBezTo>
                              <a:pt x="89396" y="317425"/>
                              <a:pt x="27516" y="236008"/>
                              <a:pt x="13758" y="182033"/>
                            </a:cubicBezTo>
                            <a:cubicBezTo>
                              <a:pt x="0" y="128058"/>
                              <a:pt x="1587" y="84666"/>
                              <a:pt x="16933" y="55033"/>
                            </a:cubicBezTo>
                            <a:cubicBezTo>
                              <a:pt x="32279" y="25400"/>
                              <a:pt x="73025" y="529"/>
                              <a:pt x="105833" y="4233"/>
                            </a:cubicBezTo>
                            <a:cubicBezTo>
                              <a:pt x="138641" y="7937"/>
                              <a:pt x="180446" y="33337"/>
                              <a:pt x="213783" y="77258"/>
                            </a:cubicBezTo>
                            <a:cubicBezTo>
                              <a:pt x="247121" y="121179"/>
                              <a:pt x="291571" y="205316"/>
                              <a:pt x="305858" y="267758"/>
                            </a:cubicBezTo>
                            <a:cubicBezTo>
                              <a:pt x="320145" y="330200"/>
                              <a:pt x="301096" y="400050"/>
                              <a:pt x="299508" y="451908"/>
                            </a:cubicBezTo>
                            <a:cubicBezTo>
                              <a:pt x="297921" y="503766"/>
                              <a:pt x="288925" y="540808"/>
                              <a:pt x="296333" y="578908"/>
                            </a:cubicBezTo>
                            <a:cubicBezTo>
                              <a:pt x="303741" y="617008"/>
                              <a:pt x="326496" y="659871"/>
                              <a:pt x="343958" y="680508"/>
                            </a:cubicBezTo>
                            <a:cubicBezTo>
                              <a:pt x="361420" y="701145"/>
                              <a:pt x="384704" y="706437"/>
                              <a:pt x="401108" y="702733"/>
                            </a:cubicBezTo>
                            <a:cubicBezTo>
                              <a:pt x="417512" y="699029"/>
                              <a:pt x="432858" y="679450"/>
                              <a:pt x="442383" y="658283"/>
                            </a:cubicBezTo>
                            <a:cubicBezTo>
                              <a:pt x="451908" y="637116"/>
                              <a:pt x="458258" y="618066"/>
                              <a:pt x="458258" y="575733"/>
                            </a:cubicBezTo>
                            <a:cubicBezTo>
                              <a:pt x="458258" y="533400"/>
                              <a:pt x="446616" y="450850"/>
                              <a:pt x="442383" y="404283"/>
                            </a:cubicBezTo>
                            <a:cubicBezTo>
                              <a:pt x="438150" y="357716"/>
                              <a:pt x="430212" y="331258"/>
                              <a:pt x="432858" y="296333"/>
                            </a:cubicBezTo>
                            <a:cubicBezTo>
                              <a:pt x="435504" y="261408"/>
                              <a:pt x="438679" y="234420"/>
                              <a:pt x="458258" y="194733"/>
                            </a:cubicBezTo>
                            <a:cubicBezTo>
                              <a:pt x="477837" y="155046"/>
                              <a:pt x="518583" y="90487"/>
                              <a:pt x="550333" y="58208"/>
                            </a:cubicBezTo>
                            <a:cubicBezTo>
                              <a:pt x="582083" y="25929"/>
                              <a:pt x="615950" y="0"/>
                              <a:pt x="648758" y="1058"/>
                            </a:cubicBezTo>
                            <a:cubicBezTo>
                              <a:pt x="681566" y="2116"/>
                              <a:pt x="733954" y="29104"/>
                              <a:pt x="747183" y="64558"/>
                            </a:cubicBezTo>
                            <a:cubicBezTo>
                              <a:pt x="760412" y="100012"/>
                              <a:pt x="744008" y="164571"/>
                              <a:pt x="728133" y="213783"/>
                            </a:cubicBezTo>
                            <a:cubicBezTo>
                              <a:pt x="712258" y="262995"/>
                              <a:pt x="667808" y="309033"/>
                              <a:pt x="651933" y="359833"/>
                            </a:cubicBezTo>
                            <a:cubicBezTo>
                              <a:pt x="636058" y="410633"/>
                              <a:pt x="645583" y="468312"/>
                              <a:pt x="632883" y="518583"/>
                            </a:cubicBezTo>
                            <a:cubicBezTo>
                              <a:pt x="620183" y="568854"/>
                              <a:pt x="603250" y="623358"/>
                              <a:pt x="575733" y="661458"/>
                            </a:cubicBezTo>
                            <a:cubicBezTo>
                              <a:pt x="548216" y="699558"/>
                              <a:pt x="509587" y="730779"/>
                              <a:pt x="467783" y="747183"/>
                            </a:cubicBezTo>
                            <a:cubicBezTo>
                              <a:pt x="425979" y="763587"/>
                              <a:pt x="336021" y="784754"/>
                              <a:pt x="277283" y="753533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95B9E2">
                              <a:shade val="30000"/>
                              <a:satMod val="115000"/>
                            </a:srgbClr>
                          </a:gs>
                          <a:gs pos="50000">
                            <a:srgbClr val="95B9E2">
                              <a:shade val="67500"/>
                              <a:satMod val="115000"/>
                            </a:srgbClr>
                          </a:gs>
                          <a:gs pos="100000">
                            <a:srgbClr val="95B9E2">
                              <a:shade val="100000"/>
                              <a:satMod val="115000"/>
                            </a:srgb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 w="25400" cap="flat" cmpd="sng" algn="ctr">
                        <a:noFill/>
                        <a:prstDash val="solid"/>
                      </a:ln>
                      <a:effectLst>
                        <a:outerShdw blurRad="149987" dist="250190" dir="8460000" algn="ctr">
                          <a:srgbClr val="000000">
                            <a:alpha val="28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Ellipse 7"/>
                      <a:cNvSpPr/>
                    </a:nvSpPr>
                    <a:spPr>
                      <a:xfrm>
                        <a:off x="3923928" y="2924944"/>
                        <a:ext cx="216024" cy="216024"/>
                      </a:xfrm>
                      <a:prstGeom prst="ellipse">
                        <a:avLst/>
                      </a:prstGeom>
                      <a:gradFill flip="none" rotWithShape="1">
                        <a:gsLst>
                          <a:gs pos="0">
                            <a:srgbClr val="FFCC00">
                              <a:shade val="30000"/>
                              <a:satMod val="115000"/>
                            </a:srgbClr>
                          </a:gs>
                          <a:gs pos="50000">
                            <a:srgbClr val="FFCC00">
                              <a:shade val="67500"/>
                              <a:satMod val="115000"/>
                            </a:srgbClr>
                          </a:gs>
                          <a:gs pos="100000">
                            <a:srgbClr val="FFCC00">
                              <a:shade val="100000"/>
                              <a:satMod val="115000"/>
                            </a:srgbClr>
                          </a:gs>
                        </a:gsLst>
                        <a:path path="circle">
                          <a:fillToRect l="100000" t="100000"/>
                        </a:path>
                        <a:tileRect r="-100000" b="-100000"/>
                      </a:gradFill>
                      <a:ln w="25400" cap="flat" cmpd="sng" algn="ctr">
                        <a:noFill/>
                        <a:prstDash val="solid"/>
                      </a:ln>
                      <a:effectLst>
                        <a:outerShdw blurRad="149987" dist="250190" dir="8460000" algn="ctr">
                          <a:srgbClr val="000000">
                            <a:alpha val="28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1500000"/>
                        </a:lightRig>
                      </a:scene3d>
                      <a:sp3d prstMaterial="metal">
                        <a:bevelT w="88900" h="88900"/>
                      </a:sp3d>
                    </a:spPr>
                    <a:txSp>
                      <a:txBody>
                        <a:bodyPr rtlCol="0" anchor="ctr"/>
                        <a:lstStyle>
                          <a:defPPr>
                            <a:defRPr lang="de-DE"/>
                          </a:defPPr>
                          <a:lvl1pPr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1pPr>
                          <a:lvl2pPr marL="4572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2pPr>
                          <a:lvl3pPr marL="9144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3pPr>
                          <a:lvl4pPr marL="13716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4pPr>
                          <a:lvl5pPr marL="1828800" algn="l" defTabSz="457200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rgbClr val="FFFFFF"/>
                              </a:solidFill>
                              <a:latin typeface="Calibri"/>
                            </a:defRPr>
                          </a:lvl9pPr>
                        </a:lstStyle>
                        <a:p>
                          <a:pPr algn="ctr"/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2">
                          <a:shade val="50000"/>
                        </a:schemeClr>
                      </a:lnRef>
                      <a:fillRef idx="1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</a:grpSp>
              </lc:lockedCanvas>
            </a:graphicData>
          </a:graphic>
        </wp:anchor>
      </w:drawing>
    </w:r>
    <w:r w:rsidRPr="005744D2">
      <w:rPr>
        <w:rFonts w:asciiTheme="majorHAnsi" w:hAnsiTheme="majorHAnsi"/>
        <w:b/>
        <w:color w:val="7F7F7F" w:themeColor="text1" w:themeTint="80"/>
        <w:sz w:val="28"/>
      </w:rPr>
      <w:t>CHROMOSOME</w:t>
    </w:r>
    <w:r w:rsidRPr="005744D2">
      <w:rPr>
        <w:rFonts w:asciiTheme="majorHAnsi" w:hAnsiTheme="majorHAnsi"/>
        <w:b/>
        <w:color w:val="7F7F7F" w:themeColor="text1" w:themeTint="80"/>
        <w:sz w:val="28"/>
      </w:rPr>
      <w:br/>
      <w:t>Scenario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4407B"/>
    <w:multiLevelType w:val="hybridMultilevel"/>
    <w:tmpl w:val="1AD0F6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C3D54"/>
    <w:multiLevelType w:val="hybridMultilevel"/>
    <w:tmpl w:val="E14C9F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269F4"/>
    <w:multiLevelType w:val="hybridMultilevel"/>
    <w:tmpl w:val="FB2C8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7704C"/>
    <w:multiLevelType w:val="hybridMultilevel"/>
    <w:tmpl w:val="FE3626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F3FF6"/>
    <w:multiLevelType w:val="hybridMultilevel"/>
    <w:tmpl w:val="1DE2AE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504DF"/>
    <w:multiLevelType w:val="hybridMultilevel"/>
    <w:tmpl w:val="042C7C6E"/>
    <w:lvl w:ilvl="0" w:tplc="C720BB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F59B5"/>
    <w:multiLevelType w:val="hybridMultilevel"/>
    <w:tmpl w:val="255220EE"/>
    <w:lvl w:ilvl="0" w:tplc="E4A8A7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12320E"/>
    <w:multiLevelType w:val="hybridMultilevel"/>
    <w:tmpl w:val="DECCD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E3B4F"/>
    <w:multiLevelType w:val="hybridMultilevel"/>
    <w:tmpl w:val="10EC73BE"/>
    <w:lvl w:ilvl="0" w:tplc="04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661F7CB5"/>
    <w:multiLevelType w:val="hybridMultilevel"/>
    <w:tmpl w:val="17C432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1"/>
      <o:rules v:ext="edit">
        <o:r id="V:Rule7" type="connector" idref="#_x0000_s11266"/>
        <o:r id="V:Rule8" type="connector" idref="#_x0000_s11272"/>
        <o:r id="V:Rule9" type="connector" idref="#_x0000_s11271"/>
        <o:r id="V:Rule10" type="connector" idref="#_x0000_s11273"/>
        <o:r id="V:Rule11" type="connector" idref="#_x0000_s11267"/>
        <o:r id="V:Rule12" type="connector" idref="#_x0000_s1126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B4B5C"/>
    <w:rsid w:val="000173AA"/>
    <w:rsid w:val="00030588"/>
    <w:rsid w:val="000313D0"/>
    <w:rsid w:val="000534FA"/>
    <w:rsid w:val="0006278A"/>
    <w:rsid w:val="00066282"/>
    <w:rsid w:val="000B1700"/>
    <w:rsid w:val="000B3381"/>
    <w:rsid w:val="000C0A96"/>
    <w:rsid w:val="000C200C"/>
    <w:rsid w:val="001168A9"/>
    <w:rsid w:val="00141A0B"/>
    <w:rsid w:val="0014592D"/>
    <w:rsid w:val="00152ED1"/>
    <w:rsid w:val="001603AE"/>
    <w:rsid w:val="00165809"/>
    <w:rsid w:val="00173137"/>
    <w:rsid w:val="00173568"/>
    <w:rsid w:val="00181F7F"/>
    <w:rsid w:val="0019259B"/>
    <w:rsid w:val="001A30B5"/>
    <w:rsid w:val="001D1AE8"/>
    <w:rsid w:val="0022133F"/>
    <w:rsid w:val="00222D0D"/>
    <w:rsid w:val="00233E7A"/>
    <w:rsid w:val="00257B4B"/>
    <w:rsid w:val="0026058A"/>
    <w:rsid w:val="00264B82"/>
    <w:rsid w:val="002929D3"/>
    <w:rsid w:val="002953B7"/>
    <w:rsid w:val="002A22C9"/>
    <w:rsid w:val="002C66DB"/>
    <w:rsid w:val="002D63F0"/>
    <w:rsid w:val="00311715"/>
    <w:rsid w:val="003355DA"/>
    <w:rsid w:val="00341186"/>
    <w:rsid w:val="00344375"/>
    <w:rsid w:val="00364F9D"/>
    <w:rsid w:val="003A66D1"/>
    <w:rsid w:val="003C2BF5"/>
    <w:rsid w:val="003C4968"/>
    <w:rsid w:val="003E5828"/>
    <w:rsid w:val="003F7C18"/>
    <w:rsid w:val="0040534E"/>
    <w:rsid w:val="00406F2D"/>
    <w:rsid w:val="004074BC"/>
    <w:rsid w:val="004123E2"/>
    <w:rsid w:val="00417439"/>
    <w:rsid w:val="00434A7C"/>
    <w:rsid w:val="00455B5D"/>
    <w:rsid w:val="00456C19"/>
    <w:rsid w:val="00460544"/>
    <w:rsid w:val="00464E5F"/>
    <w:rsid w:val="0046678D"/>
    <w:rsid w:val="00480E36"/>
    <w:rsid w:val="004841F7"/>
    <w:rsid w:val="004B4A6E"/>
    <w:rsid w:val="004C2EE6"/>
    <w:rsid w:val="004C4094"/>
    <w:rsid w:val="004D0EED"/>
    <w:rsid w:val="004F4AEE"/>
    <w:rsid w:val="00502957"/>
    <w:rsid w:val="005266CB"/>
    <w:rsid w:val="00546B56"/>
    <w:rsid w:val="005654EA"/>
    <w:rsid w:val="005744D2"/>
    <w:rsid w:val="005840E0"/>
    <w:rsid w:val="0059054C"/>
    <w:rsid w:val="005A5CF6"/>
    <w:rsid w:val="005B4863"/>
    <w:rsid w:val="005E5E7B"/>
    <w:rsid w:val="005E7E01"/>
    <w:rsid w:val="005F74A7"/>
    <w:rsid w:val="00624BF1"/>
    <w:rsid w:val="00633CE8"/>
    <w:rsid w:val="006550B2"/>
    <w:rsid w:val="00655D38"/>
    <w:rsid w:val="006B45FC"/>
    <w:rsid w:val="006D5A86"/>
    <w:rsid w:val="006F6030"/>
    <w:rsid w:val="007067AB"/>
    <w:rsid w:val="0071174B"/>
    <w:rsid w:val="007218B0"/>
    <w:rsid w:val="00726AC9"/>
    <w:rsid w:val="00795356"/>
    <w:rsid w:val="007B4B5C"/>
    <w:rsid w:val="007C5605"/>
    <w:rsid w:val="007C7B4A"/>
    <w:rsid w:val="007F34F6"/>
    <w:rsid w:val="007F405F"/>
    <w:rsid w:val="008066D0"/>
    <w:rsid w:val="00813292"/>
    <w:rsid w:val="00813B7E"/>
    <w:rsid w:val="008616EC"/>
    <w:rsid w:val="008775BA"/>
    <w:rsid w:val="008C3DA5"/>
    <w:rsid w:val="008C72BF"/>
    <w:rsid w:val="00901CCC"/>
    <w:rsid w:val="00920249"/>
    <w:rsid w:val="00933098"/>
    <w:rsid w:val="00947C52"/>
    <w:rsid w:val="00947F46"/>
    <w:rsid w:val="00960695"/>
    <w:rsid w:val="009A2521"/>
    <w:rsid w:val="009A515A"/>
    <w:rsid w:val="009B2BC1"/>
    <w:rsid w:val="009C448D"/>
    <w:rsid w:val="009C50CC"/>
    <w:rsid w:val="009E01B9"/>
    <w:rsid w:val="009E113F"/>
    <w:rsid w:val="009F3815"/>
    <w:rsid w:val="00A0721C"/>
    <w:rsid w:val="00A26365"/>
    <w:rsid w:val="00A4553C"/>
    <w:rsid w:val="00A504A2"/>
    <w:rsid w:val="00A547BE"/>
    <w:rsid w:val="00A573E9"/>
    <w:rsid w:val="00A67069"/>
    <w:rsid w:val="00A6787D"/>
    <w:rsid w:val="00AA4D0D"/>
    <w:rsid w:val="00AB1FF2"/>
    <w:rsid w:val="00AD5510"/>
    <w:rsid w:val="00AD5D18"/>
    <w:rsid w:val="00AD619B"/>
    <w:rsid w:val="00AF48F9"/>
    <w:rsid w:val="00B32D1B"/>
    <w:rsid w:val="00B41380"/>
    <w:rsid w:val="00B44DBA"/>
    <w:rsid w:val="00B54D7C"/>
    <w:rsid w:val="00B565D0"/>
    <w:rsid w:val="00B921AD"/>
    <w:rsid w:val="00B92936"/>
    <w:rsid w:val="00BC7619"/>
    <w:rsid w:val="00BD6517"/>
    <w:rsid w:val="00BD77A4"/>
    <w:rsid w:val="00BE0D13"/>
    <w:rsid w:val="00BE173F"/>
    <w:rsid w:val="00BE7390"/>
    <w:rsid w:val="00C2734D"/>
    <w:rsid w:val="00C40646"/>
    <w:rsid w:val="00C8060A"/>
    <w:rsid w:val="00C86007"/>
    <w:rsid w:val="00CA4A10"/>
    <w:rsid w:val="00CC4244"/>
    <w:rsid w:val="00CC7413"/>
    <w:rsid w:val="00CD38E7"/>
    <w:rsid w:val="00CD7616"/>
    <w:rsid w:val="00CE728C"/>
    <w:rsid w:val="00CF3058"/>
    <w:rsid w:val="00CF4563"/>
    <w:rsid w:val="00D019BB"/>
    <w:rsid w:val="00D10B2B"/>
    <w:rsid w:val="00D31FC5"/>
    <w:rsid w:val="00D32B73"/>
    <w:rsid w:val="00D74590"/>
    <w:rsid w:val="00D937CF"/>
    <w:rsid w:val="00DA1EA3"/>
    <w:rsid w:val="00DA302E"/>
    <w:rsid w:val="00DB0DE8"/>
    <w:rsid w:val="00DC6539"/>
    <w:rsid w:val="00DC6EB3"/>
    <w:rsid w:val="00DD1990"/>
    <w:rsid w:val="00DE183D"/>
    <w:rsid w:val="00DE3E4A"/>
    <w:rsid w:val="00DE6178"/>
    <w:rsid w:val="00DF5AAF"/>
    <w:rsid w:val="00E16E4C"/>
    <w:rsid w:val="00E337BF"/>
    <w:rsid w:val="00E63341"/>
    <w:rsid w:val="00E66122"/>
    <w:rsid w:val="00E8349D"/>
    <w:rsid w:val="00EB7E6C"/>
    <w:rsid w:val="00EC6C38"/>
    <w:rsid w:val="00ED7F95"/>
    <w:rsid w:val="00EF6930"/>
    <w:rsid w:val="00EF7A4A"/>
    <w:rsid w:val="00F16577"/>
    <w:rsid w:val="00F20438"/>
    <w:rsid w:val="00F27DA5"/>
    <w:rsid w:val="00F47346"/>
    <w:rsid w:val="00F76B9D"/>
    <w:rsid w:val="00F840FE"/>
    <w:rsid w:val="00FA43ED"/>
    <w:rsid w:val="00FA52BE"/>
    <w:rsid w:val="00FA5439"/>
    <w:rsid w:val="00FB7932"/>
    <w:rsid w:val="00FD3CDB"/>
    <w:rsid w:val="00FE038A"/>
    <w:rsid w:val="00FE2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B45FC"/>
  </w:style>
  <w:style w:type="paragraph" w:styleId="berschrift1">
    <w:name w:val="heading 1"/>
    <w:basedOn w:val="Standard"/>
    <w:next w:val="Standard"/>
    <w:link w:val="berschrift1Zchn"/>
    <w:uiPriority w:val="9"/>
    <w:qFormat/>
    <w:rsid w:val="00D31F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06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C40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C406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C406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MittlereSchattierung2-Akzent11">
    <w:name w:val="Mittlere Schattierung 2 - Akzent 11"/>
    <w:basedOn w:val="NormaleTabelle"/>
    <w:uiPriority w:val="64"/>
    <w:rsid w:val="00C406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DE3E4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573E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573E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573E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573E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573E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7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73E9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1A30B5"/>
    <w:rPr>
      <w:color w:val="808080"/>
    </w:rPr>
  </w:style>
  <w:style w:type="paragraph" w:styleId="Kopfzeile">
    <w:name w:val="header"/>
    <w:basedOn w:val="Standard"/>
    <w:link w:val="KopfzeileZchn"/>
    <w:uiPriority w:val="99"/>
    <w:semiHidden/>
    <w:unhideWhenUsed/>
    <w:rsid w:val="001A3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1A30B5"/>
  </w:style>
  <w:style w:type="paragraph" w:styleId="Fuzeile">
    <w:name w:val="footer"/>
    <w:basedOn w:val="Standard"/>
    <w:link w:val="FuzeileZchn"/>
    <w:uiPriority w:val="99"/>
    <w:semiHidden/>
    <w:unhideWhenUsed/>
    <w:rsid w:val="001A30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A30B5"/>
  </w:style>
  <w:style w:type="character" w:customStyle="1" w:styleId="berschrift1Zchn">
    <w:name w:val="Überschrift 1 Zchn"/>
    <w:basedOn w:val="Absatz-Standardschriftart"/>
    <w:link w:val="berschrift1"/>
    <w:uiPriority w:val="9"/>
    <w:rsid w:val="00D31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D31F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31F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7B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7B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ittlereSchattierung1-Akzent11">
    <w:name w:val="Mittlere Schattierung 1 - Akzent 11"/>
    <w:basedOn w:val="NormaleTabelle"/>
    <w:uiPriority w:val="63"/>
    <w:rsid w:val="00A072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bigesRaster-Akzent1">
    <w:name w:val="Colorful Grid Accent 1"/>
    <w:basedOn w:val="NormaleTabelle"/>
    <w:uiPriority w:val="73"/>
    <w:rsid w:val="00726AC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3-Akzent1">
    <w:name w:val="Medium Grid 3 Accent 1"/>
    <w:basedOn w:val="NormaleTabelle"/>
    <w:uiPriority w:val="69"/>
    <w:rsid w:val="00726A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ingCopies\chromosome\trunk\doc\Scenari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A7B5EFDEBD49C0B48587004B68F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41C827-29DA-454F-9763-CAC5F8D7274C}"/>
      </w:docPartPr>
      <w:docPartBody>
        <w:p w:rsidR="005F5D07" w:rsidRDefault="00D74D9F">
          <w:pPr>
            <w:pStyle w:val="8AA7B5EFDEBD49C0B48587004B68F575"/>
          </w:pPr>
          <w:r w:rsidRPr="002953B7">
            <w:rPr>
              <w:rStyle w:val="Platzhaltertext"/>
              <w:lang w:val="en-US"/>
            </w:rPr>
            <w:t xml:space="preserve">Enter scenario </w:t>
          </w:r>
          <w:r>
            <w:rPr>
              <w:rStyle w:val="Platzhaltertext"/>
              <w:lang w:val="en-US"/>
            </w:rPr>
            <w:t>title</w:t>
          </w:r>
        </w:p>
      </w:docPartBody>
    </w:docPart>
    <w:docPart>
      <w:docPartPr>
        <w:name w:val="CE68DF3117EE41699221ACE14D0370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FFCE41-C4E9-4391-8949-19C38A998795}"/>
      </w:docPartPr>
      <w:docPartBody>
        <w:p w:rsidR="005F5D07" w:rsidRDefault="00D74D9F">
          <w:pPr>
            <w:pStyle w:val="CE68DF3117EE41699221ACE14D0370FF"/>
          </w:pPr>
          <w:r w:rsidRPr="002953B7">
            <w:rPr>
              <w:rStyle w:val="Platzhaltertext"/>
              <w:lang w:val="en-US"/>
            </w:rPr>
            <w:t>Enter name of author.</w:t>
          </w:r>
        </w:p>
      </w:docPartBody>
    </w:docPart>
    <w:docPart>
      <w:docPartPr>
        <w:name w:val="A2A055A42BA04B31AB39C55444C42C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D5A3A-43C9-4D53-9212-C269018EDD9C}"/>
      </w:docPartPr>
      <w:docPartBody>
        <w:p w:rsidR="005F5D07" w:rsidRDefault="008C4D26" w:rsidP="008C4D26">
          <w:pPr>
            <w:pStyle w:val="A2A055A42BA04B31AB39C55444C42C273"/>
          </w:pPr>
          <w:r w:rsidRPr="002953B7">
            <w:rPr>
              <w:rStyle w:val="Platzhaltertext"/>
              <w:lang w:val="en-US"/>
            </w:rPr>
            <w:t>Enter name of reviewer.</w:t>
          </w:r>
        </w:p>
      </w:docPartBody>
    </w:docPart>
    <w:docPart>
      <w:docPartPr>
        <w:name w:val="F3807E5C11A54211A016DDC8048E25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CB67AC-8214-45CB-B8A7-A7850A1ADA9E}"/>
      </w:docPartPr>
      <w:docPartBody>
        <w:p w:rsidR="005F5D07" w:rsidRDefault="00D74D9F">
          <w:pPr>
            <w:pStyle w:val="F3807E5C11A54211A016DDC8048E256F"/>
          </w:pPr>
          <w:r w:rsidRPr="002953B7">
            <w:rPr>
              <w:rStyle w:val="Platzhaltertext"/>
              <w:lang w:val="en-US"/>
            </w:rPr>
            <w:t>Please pick a status from the list.</w:t>
          </w:r>
        </w:p>
      </w:docPartBody>
    </w:docPart>
    <w:docPart>
      <w:docPartPr>
        <w:name w:val="50E4B91B45904654AD224A1B412DA7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CB1F12-02CF-4FE0-9486-43A058A33CDA}"/>
      </w:docPartPr>
      <w:docPartBody>
        <w:p w:rsidR="005F5D07" w:rsidRDefault="00D74D9F">
          <w:pPr>
            <w:pStyle w:val="50E4B91B45904654AD224A1B412DA785"/>
          </w:pPr>
          <w:r>
            <w:rPr>
              <w:rStyle w:val="Platzhaltertext"/>
              <w:lang w:val="en-US"/>
            </w:rPr>
            <w:t>P</w:t>
          </w:r>
          <w:r w:rsidRPr="002953B7">
            <w:rPr>
              <w:rStyle w:val="Platzhaltertext"/>
              <w:lang w:val="en-US"/>
            </w:rPr>
            <w:t>ick a date.</w:t>
          </w:r>
        </w:p>
      </w:docPartBody>
    </w:docPart>
    <w:docPart>
      <w:docPartPr>
        <w:name w:val="D012A9599DD647F6BCF0344499BB3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B24A46-E57F-40C8-A72C-D3CB30959A0B}"/>
      </w:docPartPr>
      <w:docPartBody>
        <w:p w:rsidR="005F5D07" w:rsidRDefault="008C4D26" w:rsidP="008C4D26">
          <w:pPr>
            <w:pStyle w:val="D012A9599DD647F6BCF0344499BB3DFF3"/>
          </w:pPr>
          <w:r w:rsidRPr="002953B7">
            <w:rPr>
              <w:rStyle w:val="Platzhaltertext"/>
              <w:lang w:val="en-US"/>
            </w:rPr>
            <w:t>Enter unique identifier for this scenario.</w:t>
          </w:r>
        </w:p>
      </w:docPartBody>
    </w:docPart>
    <w:docPart>
      <w:docPartPr>
        <w:name w:val="D750C0FB0E35400793C0E70A88683F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978494-4500-4836-9A87-E59EED7DF2CD}"/>
      </w:docPartPr>
      <w:docPartBody>
        <w:p w:rsidR="005F5D07" w:rsidRDefault="00D74D9F">
          <w:pPr>
            <w:pStyle w:val="D750C0FB0E35400793C0E70A88683FB8"/>
          </w:pPr>
          <w:r w:rsidRPr="002953B7">
            <w:rPr>
              <w:rStyle w:val="Platzhaltertext"/>
              <w:lang w:val="en-US"/>
            </w:rPr>
            <w:t>Give a short summary of the scenario and describe its relevance.</w:t>
          </w:r>
        </w:p>
      </w:docPartBody>
    </w:docPart>
    <w:docPart>
      <w:docPartPr>
        <w:name w:val="5D45656CF915440A933C19ADDE4EEE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01A365-8F00-4FB6-8C23-004D22C5DA3C}"/>
      </w:docPartPr>
      <w:docPartBody>
        <w:p w:rsidR="005F5D07" w:rsidRDefault="00D74D9F">
          <w:pPr>
            <w:pStyle w:val="5D45656CF915440A933C19ADDE4EEE39"/>
          </w:pPr>
          <w:r w:rsidRPr="002953B7">
            <w:rPr>
              <w:rStyle w:val="Platzhaltertext"/>
              <w:lang w:val="en-US"/>
            </w:rPr>
            <w:t>List the (software) components that are affected by this scenario.</w:t>
          </w:r>
        </w:p>
      </w:docPartBody>
    </w:docPart>
    <w:docPart>
      <w:docPartPr>
        <w:name w:val="F6B799DE3C314440952A09F10F3E22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A5AD96-3D4B-4E7C-8D38-821B973C30B1}"/>
      </w:docPartPr>
      <w:docPartBody>
        <w:p w:rsidR="005F5D07" w:rsidRDefault="00D74D9F">
          <w:pPr>
            <w:pStyle w:val="F6B799DE3C314440952A09F10F3E22E0"/>
          </w:pPr>
          <w:r w:rsidRPr="002953B7">
            <w:rPr>
              <w:rStyle w:val="Platzhaltertext"/>
              <w:lang w:val="en-US"/>
            </w:rPr>
            <w:t>Describe the state of the system before the scenario.</w:t>
          </w:r>
        </w:p>
      </w:docPartBody>
    </w:docPart>
    <w:docPart>
      <w:docPartPr>
        <w:name w:val="42537CC59ECF4AAE922232170785F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587E7-A2D8-4DCF-BEAB-3106FB4ED4DA}"/>
      </w:docPartPr>
      <w:docPartBody>
        <w:p w:rsidR="005F5D07" w:rsidRDefault="00AE3E24" w:rsidP="00AE3E24">
          <w:pPr>
            <w:pStyle w:val="42537CC59ECF4AAE922232170785F4F91"/>
          </w:pPr>
          <w:r>
            <w:rPr>
              <w:rStyle w:val="Platzhaltertext"/>
              <w:lang w:val="en-US"/>
            </w:rPr>
            <w:t>Formally d</w:t>
          </w:r>
          <w:r w:rsidRPr="002953B7">
            <w:rPr>
              <w:rStyle w:val="Platzhaltertext"/>
              <w:lang w:val="en-US"/>
            </w:rPr>
            <w:t>escribe the events that happen in th</w:t>
          </w:r>
          <w:r>
            <w:rPr>
              <w:rStyle w:val="Platzhaltertext"/>
              <w:lang w:val="en-US"/>
            </w:rPr>
            <w:t>is</w:t>
          </w:r>
          <w:r w:rsidRPr="002953B7">
            <w:rPr>
              <w:rStyle w:val="Platzhaltertext"/>
              <w:lang w:val="en-US"/>
            </w:rPr>
            <w:t xml:space="preserve"> scenario. Use numbered lists to indicate order, bullet points to indicate parallel actions and the word “parallel” at the top of a list with bullet points to indicate parallel events. Form a hierarchy of lists to indicate sub-events.</w:t>
          </w:r>
        </w:p>
      </w:docPartBody>
    </w:docPart>
    <w:docPart>
      <w:docPartPr>
        <w:name w:val="EE1C917081904BBABD22D85D972260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A9D33D-D7F2-495B-AFC4-9ED090AA6299}"/>
      </w:docPartPr>
      <w:docPartBody>
        <w:p w:rsidR="005F5D07" w:rsidRDefault="00AE3E24" w:rsidP="00AE3E24">
          <w:pPr>
            <w:pStyle w:val="EE1C917081904BBABD22D85D9722602B1"/>
          </w:pPr>
          <w:r w:rsidRPr="002953B7">
            <w:rPr>
              <w:rStyle w:val="Platzhaltertext"/>
              <w:lang w:val="en-US"/>
            </w:rPr>
            <w:t>Describe the state of the system after the scenario.</w:t>
          </w:r>
        </w:p>
      </w:docPartBody>
    </w:docPart>
    <w:docPart>
      <w:docPartPr>
        <w:name w:val="51C20E6550414EF49DBA039432E35E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CAD47A-9FBA-4470-AD38-ACDF247A1FA7}"/>
      </w:docPartPr>
      <w:docPartBody>
        <w:p w:rsidR="005F5D07" w:rsidRDefault="00AE3E24" w:rsidP="00AE3E24">
          <w:pPr>
            <w:pStyle w:val="51C20E6550414EF49DBA039432E35EA91"/>
          </w:pPr>
          <w:r w:rsidRPr="002953B7">
            <w:rPr>
              <w:rStyle w:val="Platzhaltertext"/>
              <w:lang w:val="en-US"/>
            </w:rPr>
            <w:t>Under which circumstances does the scenario not apply?</w:t>
          </w:r>
        </w:p>
      </w:docPartBody>
    </w:docPart>
    <w:docPart>
      <w:docPartPr>
        <w:name w:val="6128F5B3022D4C7485734D89DA15C0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F4B425-DBCF-4C23-8726-F35845434045}"/>
      </w:docPartPr>
      <w:docPartBody>
        <w:p w:rsidR="005F5D07" w:rsidRDefault="00AE3E24" w:rsidP="00AE3E24">
          <w:pPr>
            <w:pStyle w:val="6128F5B3022D4C7485734D89DA15C01A1"/>
          </w:pPr>
          <w:r w:rsidRPr="002953B7">
            <w:rPr>
              <w:rStyle w:val="Platzhaltertext"/>
              <w:lang w:val="en-US"/>
            </w:rPr>
            <w:t>Formally describe limitations and requirements for the scenario, for example with respect to timing.</w:t>
          </w:r>
        </w:p>
      </w:docPartBody>
    </w:docPart>
    <w:docPart>
      <w:docPartPr>
        <w:name w:val="F1159F3809A7482390439C05EF7B78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FF6DDE-4708-464A-9447-17C2B1061C28}"/>
      </w:docPartPr>
      <w:docPartBody>
        <w:p w:rsidR="005F5D07" w:rsidRDefault="008C4D26" w:rsidP="008C4D26">
          <w:pPr>
            <w:pStyle w:val="F1159F3809A7482390439C05EF7B781B3"/>
          </w:pPr>
          <w:r w:rsidRPr="002953B7">
            <w:rPr>
              <w:rStyle w:val="Platzhaltertext"/>
              <w:lang w:val="en-US"/>
            </w:rPr>
            <w:t>List the test cases that prove correctness of the implementation.</w:t>
          </w:r>
        </w:p>
      </w:docPartBody>
    </w:docPart>
    <w:docPart>
      <w:docPartPr>
        <w:name w:val="DF1BFDA0A56C49789F5119193A9DDE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B82FE3-3CC1-41FD-8800-934232728DC3}"/>
      </w:docPartPr>
      <w:docPartBody>
        <w:p w:rsidR="005F5D07" w:rsidRDefault="008C4D26" w:rsidP="008C4D26">
          <w:pPr>
            <w:pStyle w:val="DF1BFDA0A56C49789F5119193A9DDE653"/>
          </w:pPr>
          <w:r w:rsidRPr="00030588">
            <w:rPr>
              <w:rStyle w:val="Platzhaltertext"/>
              <w:lang w:val="en-US"/>
            </w:rPr>
            <w:t>List design decisions that have been made/assumed in this scenario.</w:t>
          </w:r>
        </w:p>
      </w:docPartBody>
    </w:docPart>
    <w:docPart>
      <w:docPartPr>
        <w:name w:val="2304667D8C0C4E7CB8D09369F87F75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1657-F55D-4799-8274-7EAEA31AF1BE}"/>
      </w:docPartPr>
      <w:docPartBody>
        <w:p w:rsidR="005F5D07" w:rsidRDefault="005F5D07" w:rsidP="005F5D07">
          <w:pPr>
            <w:pStyle w:val="2304667D8C0C4E7CB8D09369F87F75652"/>
          </w:pPr>
          <w:r w:rsidRPr="002953B7">
            <w:rPr>
              <w:rStyle w:val="Platzhaltertext"/>
              <w:lang w:val="en-US"/>
            </w:rPr>
            <w:t>List the system states that are affected by this scenario.</w:t>
          </w:r>
        </w:p>
      </w:docPartBody>
    </w:docPart>
    <w:docPart>
      <w:docPartPr>
        <w:name w:val="28D4DFC506A34858A62C9CD7655E34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0D3B45D-941A-4BC4-8BED-508FBDC05C8B}"/>
      </w:docPartPr>
      <w:docPartBody>
        <w:p w:rsidR="005F5D07" w:rsidRDefault="008C4D26" w:rsidP="008C4D26">
          <w:pPr>
            <w:pStyle w:val="28D4DFC506A34858A62C9CD7655E340C3"/>
          </w:pPr>
          <w:r w:rsidRPr="002953B7">
            <w:rPr>
              <w:rStyle w:val="Platzhaltertext"/>
              <w:lang w:val="en-US"/>
            </w:rPr>
            <w:t>List the scenarios that need to be designed or implemented before this one becomes relevant.</w:t>
          </w:r>
        </w:p>
      </w:docPartBody>
    </w:docPart>
    <w:docPart>
      <w:docPartPr>
        <w:name w:val="8B616E86602744119F68615D5ADEAB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34F404-327C-487A-A91B-4077F9EA3DF5}"/>
      </w:docPartPr>
      <w:docPartBody>
        <w:p w:rsidR="005F5D07" w:rsidRDefault="00AE3E24" w:rsidP="00AE3E24">
          <w:pPr>
            <w:pStyle w:val="8B616E86602744119F68615D5ADEABDB1"/>
          </w:pPr>
          <w:r w:rsidRPr="002953B7">
            <w:rPr>
              <w:rStyle w:val="Platzhaltertext"/>
              <w:lang w:val="en-US"/>
            </w:rPr>
            <w:t>List related scenarios.</w:t>
          </w:r>
        </w:p>
      </w:docPartBody>
    </w:docPart>
    <w:docPart>
      <w:docPartPr>
        <w:name w:val="6B0174589A0B4C899A599C49030A03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2A1FD0-44FA-485D-851D-BFFB0173B4F8}"/>
      </w:docPartPr>
      <w:docPartBody>
        <w:p w:rsidR="005F5D07" w:rsidRDefault="008C4D26" w:rsidP="008C4D26">
          <w:pPr>
            <w:pStyle w:val="6B0174589A0B4C899A599C49030A030F3"/>
          </w:pPr>
          <w:r w:rsidRPr="002953B7">
            <w:rPr>
              <w:rStyle w:val="Platzhaltertext"/>
              <w:lang w:val="en-US"/>
            </w:rPr>
            <w:t>List the scenarios that require this scenario to be designed or implemented first.</w:t>
          </w:r>
        </w:p>
      </w:docPartBody>
    </w:docPart>
    <w:docPart>
      <w:docPartPr>
        <w:name w:val="C23F060A617A42A8A480D73D165450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39172B-85D0-47F5-ACD3-BE836FBD1B77}"/>
      </w:docPartPr>
      <w:docPartBody>
        <w:p w:rsidR="005F5D07" w:rsidRDefault="008C4D26" w:rsidP="008C4D26">
          <w:pPr>
            <w:pStyle w:val="C23F060A617A42A8A480D73D165450893"/>
          </w:pPr>
          <w:r w:rsidRPr="002953B7">
            <w:rPr>
              <w:rStyle w:val="Platzhaltertext"/>
              <w:lang w:val="en-US"/>
            </w:rPr>
            <w:t>Comment on this scenario.</w:t>
          </w:r>
        </w:p>
      </w:docPartBody>
    </w:docPart>
    <w:docPart>
      <w:docPartPr>
        <w:name w:val="F71C2594486C4DF58DF9399B3C97A1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89F338-AADC-4AC9-B8ED-B9E12BAB0E5B}"/>
      </w:docPartPr>
      <w:docPartBody>
        <w:p w:rsidR="005F5D07" w:rsidRDefault="00AE3E24" w:rsidP="00AE3E24">
          <w:pPr>
            <w:pStyle w:val="F71C2594486C4DF58DF9399B3C97A196"/>
          </w:pPr>
          <w:r w:rsidRPr="002953B7">
            <w:rPr>
              <w:rStyle w:val="Platzhaltertext"/>
              <w:lang w:val="en-US"/>
            </w:rPr>
            <w:t>List the scenarios that require this scenario to be designed or implemented first.</w:t>
          </w:r>
        </w:p>
      </w:docPartBody>
    </w:docPart>
    <w:docPart>
      <w:docPartPr>
        <w:name w:val="65C6DA1D26E742518673D807ED300C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F25853-58D1-44B6-B6A1-24BE14CE33E7}"/>
      </w:docPartPr>
      <w:docPartBody>
        <w:p w:rsidR="00000000" w:rsidRDefault="008C4D26" w:rsidP="008C4D26">
          <w:pPr>
            <w:pStyle w:val="65C6DA1D26E742518673D807ED300C071"/>
          </w:pPr>
          <w:r>
            <w:rPr>
              <w:rStyle w:val="Platzhaltertext"/>
              <w:lang w:val="en-US"/>
            </w:rPr>
            <w:t>If the scenario illustrates the described feature with a concrete example, please explain here which assumptions are made</w:t>
          </w:r>
          <w:r w:rsidRPr="002953B7">
            <w:rPr>
              <w:rStyle w:val="Platzhaltertext"/>
              <w:lang w:val="en-US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E3E24"/>
    <w:rsid w:val="004954C9"/>
    <w:rsid w:val="005F5D07"/>
    <w:rsid w:val="008778C5"/>
    <w:rsid w:val="008C4D26"/>
    <w:rsid w:val="00AE3E24"/>
    <w:rsid w:val="00D7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F5D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C4D26"/>
    <w:rPr>
      <w:color w:val="808080"/>
    </w:rPr>
  </w:style>
  <w:style w:type="paragraph" w:customStyle="1" w:styleId="8AA7B5EFDEBD49C0B48587004B68F575">
    <w:name w:val="8AA7B5EFDEBD49C0B48587004B68F575"/>
    <w:rsid w:val="005F5D07"/>
  </w:style>
  <w:style w:type="paragraph" w:customStyle="1" w:styleId="CE68DF3117EE41699221ACE14D0370FF">
    <w:name w:val="CE68DF3117EE41699221ACE14D0370FF"/>
    <w:rsid w:val="005F5D07"/>
  </w:style>
  <w:style w:type="paragraph" w:customStyle="1" w:styleId="A2A055A42BA04B31AB39C55444C42C27">
    <w:name w:val="A2A055A42BA04B31AB39C55444C42C27"/>
    <w:rsid w:val="005F5D07"/>
  </w:style>
  <w:style w:type="paragraph" w:customStyle="1" w:styleId="F3807E5C11A54211A016DDC8048E256F">
    <w:name w:val="F3807E5C11A54211A016DDC8048E256F"/>
    <w:rsid w:val="005F5D07"/>
  </w:style>
  <w:style w:type="paragraph" w:customStyle="1" w:styleId="50E4B91B45904654AD224A1B412DA785">
    <w:name w:val="50E4B91B45904654AD224A1B412DA785"/>
    <w:rsid w:val="005F5D07"/>
  </w:style>
  <w:style w:type="paragraph" w:customStyle="1" w:styleId="D012A9599DD647F6BCF0344499BB3DFF">
    <w:name w:val="D012A9599DD647F6BCF0344499BB3DFF"/>
    <w:rsid w:val="005F5D07"/>
  </w:style>
  <w:style w:type="paragraph" w:customStyle="1" w:styleId="D750C0FB0E35400793C0E70A88683FB8">
    <w:name w:val="D750C0FB0E35400793C0E70A88683FB8"/>
    <w:rsid w:val="005F5D07"/>
  </w:style>
  <w:style w:type="paragraph" w:customStyle="1" w:styleId="5D45656CF915440A933C19ADDE4EEE39">
    <w:name w:val="5D45656CF915440A933C19ADDE4EEE39"/>
    <w:rsid w:val="005F5D07"/>
  </w:style>
  <w:style w:type="paragraph" w:customStyle="1" w:styleId="F6B799DE3C314440952A09F10F3E22E0">
    <w:name w:val="F6B799DE3C314440952A09F10F3E22E0"/>
    <w:rsid w:val="005F5D07"/>
  </w:style>
  <w:style w:type="paragraph" w:customStyle="1" w:styleId="42537CC59ECF4AAE922232170785F4F9">
    <w:name w:val="42537CC59ECF4AAE922232170785F4F9"/>
    <w:rsid w:val="005F5D07"/>
  </w:style>
  <w:style w:type="paragraph" w:customStyle="1" w:styleId="EE1C917081904BBABD22D85D9722602B">
    <w:name w:val="EE1C917081904BBABD22D85D9722602B"/>
    <w:rsid w:val="005F5D07"/>
  </w:style>
  <w:style w:type="paragraph" w:customStyle="1" w:styleId="51C20E6550414EF49DBA039432E35EA9">
    <w:name w:val="51C20E6550414EF49DBA039432E35EA9"/>
    <w:rsid w:val="005F5D07"/>
  </w:style>
  <w:style w:type="paragraph" w:customStyle="1" w:styleId="6128F5B3022D4C7485734D89DA15C01A">
    <w:name w:val="6128F5B3022D4C7485734D89DA15C01A"/>
    <w:rsid w:val="005F5D07"/>
  </w:style>
  <w:style w:type="paragraph" w:customStyle="1" w:styleId="F1159F3809A7482390439C05EF7B781B">
    <w:name w:val="F1159F3809A7482390439C05EF7B781B"/>
    <w:rsid w:val="005F5D07"/>
  </w:style>
  <w:style w:type="paragraph" w:customStyle="1" w:styleId="DF1BFDA0A56C49789F5119193A9DDE65">
    <w:name w:val="DF1BFDA0A56C49789F5119193A9DDE65"/>
    <w:rsid w:val="005F5D07"/>
  </w:style>
  <w:style w:type="paragraph" w:customStyle="1" w:styleId="2304667D8C0C4E7CB8D09369F87F7565">
    <w:name w:val="2304667D8C0C4E7CB8D09369F87F7565"/>
    <w:rsid w:val="005F5D07"/>
  </w:style>
  <w:style w:type="paragraph" w:customStyle="1" w:styleId="28D4DFC506A34858A62C9CD7655E340C">
    <w:name w:val="28D4DFC506A34858A62C9CD7655E340C"/>
    <w:rsid w:val="005F5D07"/>
  </w:style>
  <w:style w:type="paragraph" w:customStyle="1" w:styleId="8B616E86602744119F68615D5ADEABDB">
    <w:name w:val="8B616E86602744119F68615D5ADEABDB"/>
    <w:rsid w:val="005F5D07"/>
  </w:style>
  <w:style w:type="paragraph" w:customStyle="1" w:styleId="6B0174589A0B4C899A599C49030A030F">
    <w:name w:val="6B0174589A0B4C899A599C49030A030F"/>
    <w:rsid w:val="005F5D07"/>
  </w:style>
  <w:style w:type="paragraph" w:customStyle="1" w:styleId="C23F060A617A42A8A480D73D16545089">
    <w:name w:val="C23F060A617A42A8A480D73D16545089"/>
    <w:rsid w:val="005F5D07"/>
  </w:style>
  <w:style w:type="paragraph" w:customStyle="1" w:styleId="A2A055A42BA04B31AB39C55444C42C271">
    <w:name w:val="A2A055A42BA04B31AB39C55444C42C271"/>
    <w:rsid w:val="00AE3E24"/>
    <w:rPr>
      <w:rFonts w:eastAsiaTheme="minorHAnsi"/>
      <w:lang w:eastAsia="en-US"/>
    </w:rPr>
  </w:style>
  <w:style w:type="paragraph" w:customStyle="1" w:styleId="D012A9599DD647F6BCF0344499BB3DFF1">
    <w:name w:val="D012A9599DD647F6BCF0344499BB3DFF1"/>
    <w:rsid w:val="00AE3E24"/>
    <w:rPr>
      <w:rFonts w:eastAsiaTheme="minorHAnsi"/>
      <w:lang w:eastAsia="en-US"/>
    </w:rPr>
  </w:style>
  <w:style w:type="paragraph" w:customStyle="1" w:styleId="42537CC59ECF4AAE922232170785F4F91">
    <w:name w:val="42537CC59ECF4AAE922232170785F4F91"/>
    <w:rsid w:val="00AE3E24"/>
    <w:pPr>
      <w:ind w:left="720"/>
      <w:contextualSpacing/>
    </w:pPr>
    <w:rPr>
      <w:rFonts w:eastAsiaTheme="minorHAnsi"/>
      <w:lang w:eastAsia="en-US"/>
    </w:rPr>
  </w:style>
  <w:style w:type="paragraph" w:customStyle="1" w:styleId="EE1C917081904BBABD22D85D9722602B1">
    <w:name w:val="EE1C917081904BBABD22D85D9722602B1"/>
    <w:rsid w:val="00AE3E24"/>
    <w:rPr>
      <w:rFonts w:eastAsiaTheme="minorHAnsi"/>
      <w:lang w:eastAsia="en-US"/>
    </w:rPr>
  </w:style>
  <w:style w:type="paragraph" w:customStyle="1" w:styleId="51C20E6550414EF49DBA039432E35EA91">
    <w:name w:val="51C20E6550414EF49DBA039432E35EA91"/>
    <w:rsid w:val="00AE3E24"/>
    <w:rPr>
      <w:rFonts w:eastAsiaTheme="minorHAnsi"/>
      <w:lang w:eastAsia="en-US"/>
    </w:rPr>
  </w:style>
  <w:style w:type="paragraph" w:customStyle="1" w:styleId="6128F5B3022D4C7485734D89DA15C01A1">
    <w:name w:val="6128F5B3022D4C7485734D89DA15C01A1"/>
    <w:rsid w:val="00AE3E24"/>
    <w:rPr>
      <w:rFonts w:eastAsiaTheme="minorHAnsi"/>
      <w:lang w:eastAsia="en-US"/>
    </w:rPr>
  </w:style>
  <w:style w:type="paragraph" w:customStyle="1" w:styleId="F1159F3809A7482390439C05EF7B781B1">
    <w:name w:val="F1159F3809A7482390439C05EF7B781B1"/>
    <w:rsid w:val="00AE3E24"/>
    <w:pPr>
      <w:ind w:left="720"/>
      <w:contextualSpacing/>
    </w:pPr>
    <w:rPr>
      <w:rFonts w:eastAsiaTheme="minorHAnsi"/>
      <w:lang w:eastAsia="en-US"/>
    </w:rPr>
  </w:style>
  <w:style w:type="paragraph" w:customStyle="1" w:styleId="DF1BFDA0A56C49789F5119193A9DDE651">
    <w:name w:val="DF1BFDA0A56C49789F5119193A9DDE651"/>
    <w:rsid w:val="00AE3E24"/>
    <w:pPr>
      <w:ind w:left="720"/>
      <w:contextualSpacing/>
    </w:pPr>
    <w:rPr>
      <w:rFonts w:eastAsiaTheme="minorHAnsi"/>
      <w:lang w:eastAsia="en-US"/>
    </w:rPr>
  </w:style>
  <w:style w:type="paragraph" w:customStyle="1" w:styleId="2304667D8C0C4E7CB8D09369F87F75651">
    <w:name w:val="2304667D8C0C4E7CB8D09369F87F75651"/>
    <w:rsid w:val="00AE3E24"/>
    <w:pPr>
      <w:ind w:left="720"/>
      <w:contextualSpacing/>
    </w:pPr>
    <w:rPr>
      <w:rFonts w:eastAsiaTheme="minorHAnsi"/>
      <w:lang w:eastAsia="en-US"/>
    </w:rPr>
  </w:style>
  <w:style w:type="paragraph" w:customStyle="1" w:styleId="28D4DFC506A34858A62C9CD7655E340C1">
    <w:name w:val="28D4DFC506A34858A62C9CD7655E340C1"/>
    <w:rsid w:val="00AE3E24"/>
    <w:pPr>
      <w:ind w:left="720"/>
      <w:contextualSpacing/>
    </w:pPr>
    <w:rPr>
      <w:rFonts w:eastAsiaTheme="minorHAnsi"/>
      <w:lang w:eastAsia="en-US"/>
    </w:rPr>
  </w:style>
  <w:style w:type="paragraph" w:customStyle="1" w:styleId="8B616E86602744119F68615D5ADEABDB1">
    <w:name w:val="8B616E86602744119F68615D5ADEABDB1"/>
    <w:rsid w:val="00AE3E24"/>
    <w:pPr>
      <w:ind w:left="720"/>
      <w:contextualSpacing/>
    </w:pPr>
    <w:rPr>
      <w:rFonts w:eastAsiaTheme="minorHAnsi"/>
      <w:lang w:eastAsia="en-US"/>
    </w:rPr>
  </w:style>
  <w:style w:type="paragraph" w:customStyle="1" w:styleId="6B0174589A0B4C899A599C49030A030F1">
    <w:name w:val="6B0174589A0B4C899A599C49030A030F1"/>
    <w:rsid w:val="00AE3E24"/>
    <w:pPr>
      <w:ind w:left="720"/>
      <w:contextualSpacing/>
    </w:pPr>
    <w:rPr>
      <w:rFonts w:eastAsiaTheme="minorHAnsi"/>
      <w:lang w:eastAsia="en-US"/>
    </w:rPr>
  </w:style>
  <w:style w:type="paragraph" w:customStyle="1" w:styleId="C23F060A617A42A8A480D73D165450891">
    <w:name w:val="C23F060A617A42A8A480D73D165450891"/>
    <w:rsid w:val="00AE3E24"/>
    <w:pPr>
      <w:ind w:left="720"/>
      <w:contextualSpacing/>
    </w:pPr>
    <w:rPr>
      <w:rFonts w:eastAsiaTheme="minorHAnsi"/>
      <w:lang w:eastAsia="en-US"/>
    </w:rPr>
  </w:style>
  <w:style w:type="paragraph" w:customStyle="1" w:styleId="F71C2594486C4DF58DF9399B3C97A196">
    <w:name w:val="F71C2594486C4DF58DF9399B3C97A196"/>
    <w:rsid w:val="00AE3E24"/>
  </w:style>
  <w:style w:type="paragraph" w:customStyle="1" w:styleId="A2A055A42BA04B31AB39C55444C42C272">
    <w:name w:val="A2A055A42BA04B31AB39C55444C42C272"/>
    <w:rsid w:val="005F5D07"/>
    <w:rPr>
      <w:rFonts w:eastAsiaTheme="minorHAnsi"/>
      <w:lang w:eastAsia="en-US"/>
    </w:rPr>
  </w:style>
  <w:style w:type="paragraph" w:customStyle="1" w:styleId="D012A9599DD647F6BCF0344499BB3DFF2">
    <w:name w:val="D012A9599DD647F6BCF0344499BB3DFF2"/>
    <w:rsid w:val="005F5D07"/>
    <w:rPr>
      <w:rFonts w:eastAsiaTheme="minorHAnsi"/>
      <w:lang w:eastAsia="en-US"/>
    </w:rPr>
  </w:style>
  <w:style w:type="paragraph" w:customStyle="1" w:styleId="F1159F3809A7482390439C05EF7B781B2">
    <w:name w:val="F1159F3809A7482390439C05EF7B781B2"/>
    <w:rsid w:val="005F5D07"/>
    <w:pPr>
      <w:ind w:left="720"/>
      <w:contextualSpacing/>
    </w:pPr>
    <w:rPr>
      <w:rFonts w:eastAsiaTheme="minorHAnsi"/>
      <w:lang w:eastAsia="en-US"/>
    </w:rPr>
  </w:style>
  <w:style w:type="paragraph" w:customStyle="1" w:styleId="DF1BFDA0A56C49789F5119193A9DDE652">
    <w:name w:val="DF1BFDA0A56C49789F5119193A9DDE652"/>
    <w:rsid w:val="005F5D07"/>
    <w:pPr>
      <w:ind w:left="720"/>
      <w:contextualSpacing/>
    </w:pPr>
    <w:rPr>
      <w:rFonts w:eastAsiaTheme="minorHAnsi"/>
      <w:lang w:eastAsia="en-US"/>
    </w:rPr>
  </w:style>
  <w:style w:type="paragraph" w:customStyle="1" w:styleId="2304667D8C0C4E7CB8D09369F87F75652">
    <w:name w:val="2304667D8C0C4E7CB8D09369F87F75652"/>
    <w:rsid w:val="005F5D07"/>
    <w:pPr>
      <w:ind w:left="720"/>
      <w:contextualSpacing/>
    </w:pPr>
    <w:rPr>
      <w:rFonts w:eastAsiaTheme="minorHAnsi"/>
      <w:lang w:eastAsia="en-US"/>
    </w:rPr>
  </w:style>
  <w:style w:type="paragraph" w:customStyle="1" w:styleId="28D4DFC506A34858A62C9CD7655E340C2">
    <w:name w:val="28D4DFC506A34858A62C9CD7655E340C2"/>
    <w:rsid w:val="005F5D07"/>
    <w:pPr>
      <w:ind w:left="720"/>
      <w:contextualSpacing/>
    </w:pPr>
    <w:rPr>
      <w:rFonts w:eastAsiaTheme="minorHAnsi"/>
      <w:lang w:eastAsia="en-US"/>
    </w:rPr>
  </w:style>
  <w:style w:type="paragraph" w:customStyle="1" w:styleId="6B0174589A0B4C899A599C49030A030F2">
    <w:name w:val="6B0174589A0B4C899A599C49030A030F2"/>
    <w:rsid w:val="005F5D07"/>
    <w:pPr>
      <w:ind w:left="720"/>
      <w:contextualSpacing/>
    </w:pPr>
    <w:rPr>
      <w:rFonts w:eastAsiaTheme="minorHAnsi"/>
      <w:lang w:eastAsia="en-US"/>
    </w:rPr>
  </w:style>
  <w:style w:type="paragraph" w:customStyle="1" w:styleId="C23F060A617A42A8A480D73D165450892">
    <w:name w:val="C23F060A617A42A8A480D73D165450892"/>
    <w:rsid w:val="005F5D07"/>
    <w:pPr>
      <w:ind w:left="720"/>
      <w:contextualSpacing/>
    </w:pPr>
    <w:rPr>
      <w:rFonts w:eastAsiaTheme="minorHAnsi"/>
      <w:lang w:eastAsia="en-US"/>
    </w:rPr>
  </w:style>
  <w:style w:type="paragraph" w:customStyle="1" w:styleId="AC0AB120B3BD48CAA891C2658A7B57A7">
    <w:name w:val="AC0AB120B3BD48CAA891C2658A7B57A7"/>
    <w:rsid w:val="004954C9"/>
  </w:style>
  <w:style w:type="paragraph" w:customStyle="1" w:styleId="A9ECE26C8E9F454DA90D2C485839A78C">
    <w:name w:val="A9ECE26C8E9F454DA90D2C485839A78C"/>
    <w:rsid w:val="004954C9"/>
  </w:style>
  <w:style w:type="paragraph" w:customStyle="1" w:styleId="65C6DA1D26E742518673D807ED300C07">
    <w:name w:val="65C6DA1D26E742518673D807ED300C07"/>
    <w:rsid w:val="008C4D26"/>
  </w:style>
  <w:style w:type="paragraph" w:customStyle="1" w:styleId="A2A055A42BA04B31AB39C55444C42C273">
    <w:name w:val="A2A055A42BA04B31AB39C55444C42C273"/>
    <w:rsid w:val="008C4D26"/>
    <w:rPr>
      <w:rFonts w:eastAsiaTheme="minorHAnsi"/>
      <w:lang w:eastAsia="en-US"/>
    </w:rPr>
  </w:style>
  <w:style w:type="paragraph" w:customStyle="1" w:styleId="D012A9599DD647F6BCF0344499BB3DFF3">
    <w:name w:val="D012A9599DD647F6BCF0344499BB3DFF3"/>
    <w:rsid w:val="008C4D26"/>
    <w:rPr>
      <w:rFonts w:eastAsiaTheme="minorHAnsi"/>
      <w:lang w:eastAsia="en-US"/>
    </w:rPr>
  </w:style>
  <w:style w:type="paragraph" w:customStyle="1" w:styleId="65C6DA1D26E742518673D807ED300C071">
    <w:name w:val="65C6DA1D26E742518673D807ED300C071"/>
    <w:rsid w:val="008C4D26"/>
    <w:rPr>
      <w:rFonts w:eastAsiaTheme="minorHAnsi"/>
      <w:lang w:eastAsia="en-US"/>
    </w:rPr>
  </w:style>
  <w:style w:type="paragraph" w:customStyle="1" w:styleId="F1159F3809A7482390439C05EF7B781B3">
    <w:name w:val="F1159F3809A7482390439C05EF7B781B3"/>
    <w:rsid w:val="008C4D26"/>
    <w:pPr>
      <w:ind w:left="720"/>
      <w:contextualSpacing/>
    </w:pPr>
    <w:rPr>
      <w:rFonts w:eastAsiaTheme="minorHAnsi"/>
      <w:lang w:eastAsia="en-US"/>
    </w:rPr>
  </w:style>
  <w:style w:type="paragraph" w:customStyle="1" w:styleId="DF1BFDA0A56C49789F5119193A9DDE653">
    <w:name w:val="DF1BFDA0A56C49789F5119193A9DDE653"/>
    <w:rsid w:val="008C4D26"/>
    <w:pPr>
      <w:ind w:left="720"/>
      <w:contextualSpacing/>
    </w:pPr>
    <w:rPr>
      <w:rFonts w:eastAsiaTheme="minorHAnsi"/>
      <w:lang w:eastAsia="en-US"/>
    </w:rPr>
  </w:style>
  <w:style w:type="paragraph" w:customStyle="1" w:styleId="28D4DFC506A34858A62C9CD7655E340C3">
    <w:name w:val="28D4DFC506A34858A62C9CD7655E340C3"/>
    <w:rsid w:val="008C4D26"/>
    <w:pPr>
      <w:ind w:left="720"/>
      <w:contextualSpacing/>
    </w:pPr>
    <w:rPr>
      <w:rFonts w:eastAsiaTheme="minorHAnsi"/>
      <w:lang w:eastAsia="en-US"/>
    </w:rPr>
  </w:style>
  <w:style w:type="paragraph" w:customStyle="1" w:styleId="6B0174589A0B4C899A599C49030A030F3">
    <w:name w:val="6B0174589A0B4C899A599C49030A030F3"/>
    <w:rsid w:val="008C4D26"/>
    <w:pPr>
      <w:ind w:left="720"/>
      <w:contextualSpacing/>
    </w:pPr>
    <w:rPr>
      <w:rFonts w:eastAsiaTheme="minorHAnsi"/>
      <w:lang w:eastAsia="en-US"/>
    </w:rPr>
  </w:style>
  <w:style w:type="paragraph" w:customStyle="1" w:styleId="C23F060A617A42A8A480D73D165450893">
    <w:name w:val="C23F060A617A42A8A480D73D165450893"/>
    <w:rsid w:val="008C4D26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281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CHROMOSOME Scenario</vt:lpstr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CHROMOSOME Scenario</dc:title>
  <dc:subject>CHROMOSOME</dc:subject>
  <dc:creator>Michael Geisinger</dc:creator>
  <cp:keywords>XME</cp:keywords>
  <cp:lastModifiedBy>Michael Geisinger</cp:lastModifiedBy>
  <cp:revision>40</cp:revision>
  <dcterms:created xsi:type="dcterms:W3CDTF">2012-02-14T12:58:00Z</dcterms:created>
  <dcterms:modified xsi:type="dcterms:W3CDTF">2012-02-20T11:10:00Z</dcterms:modified>
</cp:coreProperties>
</file>