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id w:val="881847779"/>
        <w:lock w:val="sdtLocked"/>
        <w:placeholder>
          <w:docPart w:val="5F79D588FD134307A1E8F5CB4C1BD384"/>
        </w:placeholder>
        <w:text/>
      </w:sdtPr>
      <w:sdtContent>
        <w:p w:rsidR="008775BA" w:rsidRPr="002953B7" w:rsidRDefault="00FC171D" w:rsidP="00D31FC5">
          <w:pPr>
            <w:pStyle w:val="Titel"/>
            <w:rPr>
              <w:lang w:val="en-US"/>
            </w:rPr>
          </w:pPr>
          <w:r>
            <w:rPr>
              <w:lang w:val="en-US"/>
            </w:rPr>
            <w:t>Enumeration of data sources</w:t>
          </w:r>
        </w:p>
      </w:sdtContent>
    </w:sdt>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51"/>
        <w:gridCol w:w="7337"/>
      </w:tblGrid>
      <w:tr w:rsidR="00C86007" w:rsidRPr="002953B7" w:rsidTr="00546B56">
        <w:tc>
          <w:tcPr>
            <w:tcW w:w="1951" w:type="dxa"/>
          </w:tcPr>
          <w:p w:rsidR="00C86007" w:rsidRPr="002953B7" w:rsidRDefault="004F4AEE" w:rsidP="00257B4B">
            <w:pPr>
              <w:pStyle w:val="Untertitel"/>
              <w:rPr>
                <w:lang w:val="en-US"/>
              </w:rPr>
            </w:pPr>
            <w:r w:rsidRPr="002953B7">
              <w:rPr>
                <w:lang w:val="en-US"/>
              </w:rPr>
              <w:t>Created by</w:t>
            </w:r>
            <w:r w:rsidR="00EC6C38" w:rsidRPr="002953B7">
              <w:rPr>
                <w:lang w:val="en-US"/>
              </w:rPr>
              <w:t>:</w:t>
            </w:r>
          </w:p>
        </w:tc>
        <w:tc>
          <w:tcPr>
            <w:tcW w:w="7337" w:type="dxa"/>
          </w:tcPr>
          <w:p w:rsidR="00C86007" w:rsidRPr="002953B7" w:rsidRDefault="00F83054" w:rsidP="00BA309F">
            <w:pPr>
              <w:rPr>
                <w:lang w:val="en-US"/>
              </w:rPr>
            </w:pPr>
            <w:sdt>
              <w:sdtPr>
                <w:rPr>
                  <w:lang w:val="en-US"/>
                </w:rPr>
                <w:alias w:val="Author"/>
                <w:tag w:val="Author"/>
                <w:id w:val="881847522"/>
                <w:lock w:val="sdtLocked"/>
                <w:placeholder>
                  <w:docPart w:val="AD740AB3DFA74242873A50014043C560"/>
                </w:placeholder>
                <w:text/>
              </w:sdtPr>
              <w:sdtContent>
                <w:r w:rsidR="00BA309F">
                  <w:rPr>
                    <w:lang w:val="en-US"/>
                  </w:rPr>
                  <w:t>Michael Geisinger</w:t>
                </w:r>
              </w:sdtContent>
            </w:sdt>
          </w:p>
        </w:tc>
      </w:tr>
      <w:tr w:rsidR="00C86007" w:rsidRPr="002953B7" w:rsidTr="00546B56">
        <w:tc>
          <w:tcPr>
            <w:tcW w:w="1951" w:type="dxa"/>
          </w:tcPr>
          <w:p w:rsidR="00C86007" w:rsidRPr="002953B7" w:rsidRDefault="00C86007" w:rsidP="00257B4B">
            <w:pPr>
              <w:pStyle w:val="Untertitel"/>
              <w:rPr>
                <w:lang w:val="en-US"/>
              </w:rPr>
            </w:pPr>
            <w:r w:rsidRPr="002953B7">
              <w:rPr>
                <w:lang w:val="en-US"/>
              </w:rPr>
              <w:t>Reviewe</w:t>
            </w:r>
            <w:r w:rsidR="004F4AEE" w:rsidRPr="002953B7">
              <w:rPr>
                <w:lang w:val="en-US"/>
              </w:rPr>
              <w:t>d by</w:t>
            </w:r>
            <w:r w:rsidR="00EC6C38" w:rsidRPr="002953B7">
              <w:rPr>
                <w:lang w:val="en-US"/>
              </w:rPr>
              <w:t>:</w:t>
            </w:r>
          </w:p>
        </w:tc>
        <w:tc>
          <w:tcPr>
            <w:tcW w:w="7337" w:type="dxa"/>
          </w:tcPr>
          <w:p w:rsidR="00C86007" w:rsidRPr="002953B7" w:rsidRDefault="00F83054" w:rsidP="008775BA">
            <w:pPr>
              <w:rPr>
                <w:lang w:val="en-US"/>
              </w:rPr>
            </w:pPr>
            <w:sdt>
              <w:sdtPr>
                <w:rPr>
                  <w:lang w:val="en-US"/>
                </w:rPr>
                <w:alias w:val="Reviewer"/>
                <w:tag w:val="Reviewer"/>
                <w:id w:val="881847602"/>
                <w:lock w:val="sdtLocked"/>
                <w:placeholder>
                  <w:docPart w:val="66CB02E3144049EB87D5DA961E767E50"/>
                </w:placeholder>
                <w:showingPlcHdr/>
                <w:text/>
              </w:sdtPr>
              <w:sdtContent>
                <w:r w:rsidR="008775BA" w:rsidRPr="002953B7">
                  <w:rPr>
                    <w:rStyle w:val="Platzhaltertext"/>
                    <w:lang w:val="en-US"/>
                  </w:rPr>
                  <w:t>Enter name of reviewer.</w:t>
                </w:r>
              </w:sdtContent>
            </w:sdt>
          </w:p>
        </w:tc>
      </w:tr>
      <w:tr w:rsidR="001603AE" w:rsidRPr="00BA309F" w:rsidTr="00546B56">
        <w:tc>
          <w:tcPr>
            <w:tcW w:w="1951" w:type="dxa"/>
          </w:tcPr>
          <w:p w:rsidR="001603AE" w:rsidRPr="002953B7" w:rsidRDefault="00EC6C38" w:rsidP="00257B4B">
            <w:pPr>
              <w:pStyle w:val="Untertitel"/>
              <w:rPr>
                <w:lang w:val="en-US"/>
              </w:rPr>
            </w:pPr>
            <w:r w:rsidRPr="002953B7">
              <w:rPr>
                <w:lang w:val="en-US"/>
              </w:rPr>
              <w:t>Status:</w:t>
            </w:r>
          </w:p>
        </w:tc>
        <w:sdt>
          <w:sdtPr>
            <w:rPr>
              <w:lang w:val="en-US"/>
            </w:rPr>
            <w:alias w:val="Status"/>
            <w:tag w:val="Status"/>
            <w:id w:val="881847631"/>
            <w:lock w:val="sdtLocked"/>
            <w:placeholder>
              <w:docPart w:val="41CA9C4251FF45AB8008F70CC66EAA89"/>
            </w:placeholder>
            <w:comboBox>
              <w:listItem w:displayText="Under construction" w:value="Under construction"/>
              <w:listItem w:displayText="Ready for review" w:value="Ready for review"/>
              <w:listItem w:displayText="Reviewed" w:value="Reviewed"/>
              <w:listItem w:displayText="Accepted" w:value="Accepted"/>
              <w:listItem w:displayText="Implemented" w:value="Implemented"/>
              <w:listItem w:displayText="Tested" w:value="Tested"/>
            </w:comboBox>
          </w:sdtPr>
          <w:sdtContent>
            <w:tc>
              <w:tcPr>
                <w:tcW w:w="7337" w:type="dxa"/>
              </w:tcPr>
              <w:p w:rsidR="001603AE" w:rsidRPr="002953B7" w:rsidRDefault="00BA309F" w:rsidP="007F34F6">
                <w:pPr>
                  <w:rPr>
                    <w:lang w:val="en-US"/>
                  </w:rPr>
                </w:pPr>
                <w:r>
                  <w:rPr>
                    <w:lang w:val="en-US"/>
                  </w:rPr>
                  <w:t>Ready for review</w:t>
                </w:r>
              </w:p>
            </w:tc>
          </w:sdtContent>
        </w:sdt>
      </w:tr>
      <w:tr w:rsidR="00EC6C38" w:rsidRPr="002953B7" w:rsidTr="00546B56">
        <w:tc>
          <w:tcPr>
            <w:tcW w:w="1951" w:type="dxa"/>
          </w:tcPr>
          <w:p w:rsidR="00EC6C38" w:rsidRPr="002953B7" w:rsidRDefault="00EC6C38" w:rsidP="00257B4B">
            <w:pPr>
              <w:pStyle w:val="Untertitel"/>
              <w:rPr>
                <w:lang w:val="en-US"/>
              </w:rPr>
            </w:pPr>
            <w:r w:rsidRPr="002953B7">
              <w:rPr>
                <w:lang w:val="en-US"/>
              </w:rPr>
              <w:t>Last modified:</w:t>
            </w:r>
          </w:p>
        </w:tc>
        <w:sdt>
          <w:sdtPr>
            <w:rPr>
              <w:lang w:val="en-US"/>
            </w:rPr>
            <w:alias w:val="Last modified"/>
            <w:tag w:val="Last modified"/>
            <w:id w:val="881847633"/>
            <w:lock w:val="sdtLocked"/>
            <w:placeholder>
              <w:docPart w:val="DDF30B446810441E9024801DF757BF6A"/>
            </w:placeholder>
            <w:date w:fullDate="2012-03-08T00:00:00Z">
              <w:dateFormat w:val="yyyy-MM-dd"/>
              <w:lid w:val="de-DE"/>
              <w:storeMappedDataAs w:val="dateTime"/>
              <w:calendar w:val="gregorian"/>
            </w:date>
          </w:sdtPr>
          <w:sdtContent>
            <w:tc>
              <w:tcPr>
                <w:tcW w:w="7337" w:type="dxa"/>
              </w:tcPr>
              <w:p w:rsidR="00EC6C38" w:rsidRPr="002953B7" w:rsidRDefault="00BA309F" w:rsidP="003A66D1">
                <w:pPr>
                  <w:rPr>
                    <w:lang w:val="en-US"/>
                  </w:rPr>
                </w:pPr>
                <w:r>
                  <w:t>2012-03-08</w:t>
                </w:r>
              </w:p>
            </w:tc>
          </w:sdtContent>
        </w:sdt>
      </w:tr>
    </w:tbl>
    <w:p w:rsidR="00C40646" w:rsidRPr="002953B7" w:rsidRDefault="00C40646" w:rsidP="00B44DBA">
      <w:pPr>
        <w:spacing w:after="0"/>
        <w:rPr>
          <w:lang w:val="en-US"/>
        </w:rPr>
      </w:pPr>
    </w:p>
    <w:tbl>
      <w:tblPr>
        <w:tblStyle w:val="MittleresRaster3-Akzent1"/>
        <w:tblW w:w="0" w:type="auto"/>
        <w:tblLayout w:type="fixed"/>
        <w:tblLook w:val="0480"/>
      </w:tblPr>
      <w:tblGrid>
        <w:gridCol w:w="2376"/>
        <w:gridCol w:w="6912"/>
      </w:tblGrid>
      <w:tr w:rsidR="00C40646" w:rsidRPr="00896CF0" w:rsidTr="00726AC9">
        <w:trPr>
          <w:cnfStyle w:val="000000100000"/>
        </w:trPr>
        <w:tc>
          <w:tcPr>
            <w:cnfStyle w:val="001000000000"/>
            <w:tcW w:w="2376" w:type="dxa"/>
          </w:tcPr>
          <w:p w:rsidR="00C40646" w:rsidRPr="002953B7" w:rsidRDefault="00A0721C" w:rsidP="003C4968">
            <w:pPr>
              <w:rPr>
                <w:lang w:val="en-US"/>
              </w:rPr>
            </w:pPr>
            <w:r w:rsidRPr="002953B7">
              <w:rPr>
                <w:lang w:val="en-US"/>
              </w:rPr>
              <w:t xml:space="preserve">Unique </w:t>
            </w:r>
            <w:r w:rsidR="003C4968" w:rsidRPr="002953B7">
              <w:rPr>
                <w:lang w:val="en-US"/>
              </w:rPr>
              <w:t>i</w:t>
            </w:r>
            <w:r w:rsidRPr="002953B7">
              <w:rPr>
                <w:lang w:val="en-US"/>
              </w:rPr>
              <w:t>dentifier</w:t>
            </w:r>
            <w:r w:rsidR="005654EA">
              <w:rPr>
                <w:lang w:val="en-US"/>
              </w:rPr>
              <w:t>:</w:t>
            </w:r>
          </w:p>
        </w:tc>
        <w:sdt>
          <w:sdtPr>
            <w:rPr>
              <w:lang w:val="en-US"/>
            </w:rPr>
            <w:alias w:val="Unique identifier"/>
            <w:tag w:val="Unique identifier"/>
            <w:id w:val="881847676"/>
            <w:lock w:val="sdtLocked"/>
            <w:placeholder>
              <w:docPart w:val="7CA3D5D72ED94ADF9FDE2C667116F318"/>
            </w:placeholder>
            <w:showingPlcHdr/>
            <w:text/>
          </w:sdtPr>
          <w:sdtContent>
            <w:tc>
              <w:tcPr>
                <w:tcW w:w="6912" w:type="dxa"/>
              </w:tcPr>
              <w:p w:rsidR="00C40646" w:rsidRPr="002953B7" w:rsidRDefault="004841F7" w:rsidP="004841F7">
                <w:pPr>
                  <w:cnfStyle w:val="000000100000"/>
                  <w:rPr>
                    <w:lang w:val="en-US"/>
                  </w:rPr>
                </w:pPr>
                <w:r w:rsidRPr="002953B7">
                  <w:rPr>
                    <w:rStyle w:val="Platzhaltertext"/>
                    <w:lang w:val="en-US"/>
                  </w:rPr>
                  <w:t>Enter unique identifier</w:t>
                </w:r>
                <w:r w:rsidR="0026058A" w:rsidRPr="002953B7">
                  <w:rPr>
                    <w:rStyle w:val="Platzhaltertext"/>
                    <w:lang w:val="en-US"/>
                  </w:rPr>
                  <w:t xml:space="preserve"> for this scenario</w:t>
                </w:r>
                <w:r w:rsidRPr="002953B7">
                  <w:rPr>
                    <w:rStyle w:val="Platzhaltertext"/>
                    <w:lang w:val="en-US"/>
                  </w:rPr>
                  <w:t>.</w:t>
                </w:r>
              </w:p>
            </w:tc>
          </w:sdtContent>
        </w:sdt>
      </w:tr>
      <w:tr w:rsidR="00C40646" w:rsidRPr="00896CF0" w:rsidTr="00726AC9">
        <w:tc>
          <w:tcPr>
            <w:cnfStyle w:val="001000000000"/>
            <w:tcW w:w="2376" w:type="dxa"/>
          </w:tcPr>
          <w:p w:rsidR="00C40646" w:rsidRPr="002953B7" w:rsidRDefault="005E5E7B" w:rsidP="009C50CC">
            <w:pPr>
              <w:rPr>
                <w:lang w:val="en-US"/>
              </w:rPr>
            </w:pPr>
            <w:r w:rsidRPr="002953B7">
              <w:rPr>
                <w:lang w:val="en-US"/>
              </w:rPr>
              <w:t>Rationale</w:t>
            </w:r>
            <w:r w:rsidR="005654EA">
              <w:rPr>
                <w:lang w:val="en-US"/>
              </w:rPr>
              <w:t>:</w:t>
            </w:r>
          </w:p>
        </w:tc>
        <w:sdt>
          <w:sdtPr>
            <w:rPr>
              <w:lang w:val="en-US"/>
            </w:rPr>
            <w:alias w:val="Rationale"/>
            <w:tag w:val="Rationale"/>
            <w:id w:val="881847721"/>
            <w:lock w:val="sdtLocked"/>
            <w:placeholder>
              <w:docPart w:val="72A0C3C664DC490C9873432C460CC1A6"/>
            </w:placeholder>
          </w:sdtPr>
          <w:sdtContent>
            <w:tc>
              <w:tcPr>
                <w:tcW w:w="6912" w:type="dxa"/>
              </w:tcPr>
              <w:p w:rsidR="00C40646" w:rsidRPr="002953B7" w:rsidRDefault="000B2DF2" w:rsidP="000B2DF2">
                <w:pPr>
                  <w:cnfStyle w:val="000000000000"/>
                  <w:rPr>
                    <w:lang w:val="en-US"/>
                  </w:rPr>
                </w:pPr>
                <w:r>
                  <w:rPr>
                    <w:lang w:val="en-US"/>
                  </w:rPr>
                  <w:t>Some use cases require obtaining a list of data sources for a given topic, for example for decision on which exactly to subscribe to or for presentation at a frontend.</w:t>
                </w:r>
              </w:p>
            </w:tc>
          </w:sdtContent>
        </w:sdt>
      </w:tr>
      <w:tr w:rsidR="002E19E5" w:rsidRPr="00896CF0" w:rsidTr="00726AC9">
        <w:trPr>
          <w:cnfStyle w:val="000000100000"/>
        </w:trPr>
        <w:tc>
          <w:tcPr>
            <w:cnfStyle w:val="001000000000"/>
            <w:tcW w:w="2376" w:type="dxa"/>
          </w:tcPr>
          <w:p w:rsidR="002E19E5" w:rsidRPr="002953B7" w:rsidRDefault="002E19E5" w:rsidP="009C50CC">
            <w:pPr>
              <w:rPr>
                <w:lang w:val="en-US"/>
              </w:rPr>
            </w:pPr>
            <w:r>
              <w:rPr>
                <w:lang w:val="en-US"/>
              </w:rPr>
              <w:t>Example:</w:t>
            </w:r>
          </w:p>
        </w:tc>
        <w:tc>
          <w:tcPr>
            <w:tcW w:w="6912" w:type="dxa"/>
          </w:tcPr>
          <w:p w:rsidR="002E19E5" w:rsidRPr="002E19E5" w:rsidRDefault="00F83054" w:rsidP="004620A0">
            <w:pPr>
              <w:cnfStyle w:val="000000100000"/>
              <w:rPr>
                <w:lang w:val="en-US"/>
              </w:rPr>
            </w:pPr>
            <w:sdt>
              <w:sdtPr>
                <w:rPr>
                  <w:lang w:val="en-US"/>
                </w:rPr>
                <w:alias w:val="Example"/>
                <w:tag w:val="Example"/>
                <w:id w:val="50785299"/>
                <w:placeholder>
                  <w:docPart w:val="D1A578BA96FE4CB0BAF5C540852413DC"/>
                </w:placeholder>
              </w:sdtPr>
              <w:sdtContent>
                <w:r w:rsidR="000B2DF2">
                  <w:rPr>
                    <w:lang w:val="en-US"/>
                  </w:rPr>
                  <w:t xml:space="preserve">An example use case is a room with a set of temperature sensors. Each of the sensors publishes the topic “Temperature” as well as metadata that describe the sensor as well as the quality of the transmitted data (e.g., tolerance, reliability). At a central </w:t>
                </w:r>
                <w:r w:rsidR="0087102D">
                  <w:rPr>
                    <w:lang w:val="en-US"/>
                  </w:rPr>
                  <w:t xml:space="preserve">display </w:t>
                </w:r>
                <w:r w:rsidR="00315841">
                  <w:rPr>
                    <w:lang w:val="en-US"/>
                  </w:rPr>
                  <w:t>screen</w:t>
                </w:r>
                <w:r w:rsidR="000B2DF2">
                  <w:rPr>
                    <w:lang w:val="en-US"/>
                  </w:rPr>
                  <w:t>, the user can sel</w:t>
                </w:r>
                <w:r w:rsidR="005A5602">
                  <w:rPr>
                    <w:lang w:val="en-US"/>
                  </w:rPr>
                  <w:t>ect which temperatures to show</w:t>
                </w:r>
                <w:r w:rsidR="004620A0">
                  <w:rPr>
                    <w:lang w:val="en-US"/>
                  </w:rPr>
                  <w:t xml:space="preserve"> from a list</w:t>
                </w:r>
                <w:r w:rsidR="005A5602">
                  <w:rPr>
                    <w:lang w:val="en-US"/>
                  </w:rPr>
                  <w:t>.</w:t>
                </w:r>
                <w:r w:rsidR="004620A0">
                  <w:rPr>
                    <w:lang w:val="en-US"/>
                  </w:rPr>
                  <w:t xml:space="preserve"> This scenario is about defining how the list is obtained.</w:t>
                </w:r>
              </w:sdtContent>
            </w:sdt>
          </w:p>
        </w:tc>
      </w:tr>
      <w:tr w:rsidR="00222D0D" w:rsidRPr="00BA309F" w:rsidTr="00726AC9">
        <w:tc>
          <w:tcPr>
            <w:cnfStyle w:val="001000000000"/>
            <w:tcW w:w="2376" w:type="dxa"/>
          </w:tcPr>
          <w:p w:rsidR="00222D0D" w:rsidRPr="002953B7" w:rsidRDefault="00222D0D" w:rsidP="009C50CC">
            <w:pPr>
              <w:rPr>
                <w:lang w:val="en-US"/>
              </w:rPr>
            </w:pPr>
            <w:r w:rsidRPr="002953B7">
              <w:rPr>
                <w:lang w:val="en-US"/>
              </w:rPr>
              <w:t>Components</w:t>
            </w:r>
            <w:r w:rsidR="005654EA">
              <w:rPr>
                <w:lang w:val="en-US"/>
              </w:rPr>
              <w:t>:</w:t>
            </w:r>
          </w:p>
        </w:tc>
        <w:sdt>
          <w:sdtPr>
            <w:rPr>
              <w:lang w:val="en-US"/>
            </w:rPr>
            <w:alias w:val="Components"/>
            <w:tag w:val="Components"/>
            <w:id w:val="881847749"/>
            <w:lock w:val="sdtLocked"/>
            <w:placeholder>
              <w:docPart w:val="FED098D39AE048A79D3663C367B21704"/>
            </w:placeholder>
          </w:sdtPr>
          <w:sdtContent>
            <w:tc>
              <w:tcPr>
                <w:tcW w:w="6912" w:type="dxa"/>
              </w:tcPr>
              <w:p w:rsidR="009A388B" w:rsidRDefault="009A388B" w:rsidP="006E7246">
                <w:pPr>
                  <w:pStyle w:val="Listenabsatz"/>
                  <w:numPr>
                    <w:ilvl w:val="0"/>
                    <w:numId w:val="10"/>
                  </w:numPr>
                  <w:cnfStyle w:val="000000000000"/>
                  <w:rPr>
                    <w:lang w:val="en-US"/>
                  </w:rPr>
                </w:pPr>
                <w:r>
                  <w:rPr>
                    <w:lang w:val="en-US"/>
                  </w:rPr>
                  <w:t>DCC</w:t>
                </w:r>
              </w:p>
              <w:p w:rsidR="00DE0875" w:rsidRDefault="00DE0875" w:rsidP="006E7246">
                <w:pPr>
                  <w:pStyle w:val="Listenabsatz"/>
                  <w:numPr>
                    <w:ilvl w:val="0"/>
                    <w:numId w:val="10"/>
                  </w:numPr>
                  <w:cnfStyle w:val="000000000000"/>
                  <w:rPr>
                    <w:lang w:val="en-US"/>
                  </w:rPr>
                </w:pPr>
                <w:r>
                  <w:rPr>
                    <w:lang w:val="en-US"/>
                  </w:rPr>
                  <w:t>Local Directory</w:t>
                </w:r>
              </w:p>
              <w:p w:rsidR="0045759C" w:rsidRPr="00F6052D" w:rsidRDefault="000B60D9" w:rsidP="006E7246">
                <w:pPr>
                  <w:pStyle w:val="Listenabsatz"/>
                  <w:numPr>
                    <w:ilvl w:val="0"/>
                    <w:numId w:val="10"/>
                  </w:numPr>
                  <w:cnfStyle w:val="000000000000"/>
                  <w:rPr>
                    <w:lang w:val="en-US"/>
                  </w:rPr>
                </w:pPr>
                <w:r w:rsidRPr="00F6052D">
                  <w:rPr>
                    <w:lang w:val="en-US"/>
                  </w:rPr>
                  <w:t xml:space="preserve">Master </w:t>
                </w:r>
                <w:r w:rsidR="006E7246" w:rsidRPr="00F6052D">
                  <w:rPr>
                    <w:lang w:val="en-US"/>
                  </w:rPr>
                  <w:t>Directory</w:t>
                </w:r>
              </w:p>
              <w:p w:rsidR="0045759C" w:rsidRDefault="0045759C" w:rsidP="006E7246">
                <w:pPr>
                  <w:pStyle w:val="Listenabsatz"/>
                  <w:numPr>
                    <w:ilvl w:val="0"/>
                    <w:numId w:val="10"/>
                  </w:numPr>
                  <w:cnfStyle w:val="000000000000"/>
                  <w:rPr>
                    <w:lang w:val="en-US"/>
                  </w:rPr>
                </w:pPr>
                <w:r>
                  <w:rPr>
                    <w:lang w:val="en-US"/>
                  </w:rPr>
                  <w:t>Temperature Sensor Driver</w:t>
                </w:r>
                <w:r w:rsidR="00E10122">
                  <w:rPr>
                    <w:lang w:val="en-US"/>
                  </w:rPr>
                  <w:t>s (one on each sensor node)</w:t>
                </w:r>
              </w:p>
              <w:p w:rsidR="00222D0D" w:rsidRPr="002953B7" w:rsidRDefault="0045759C" w:rsidP="006E7246">
                <w:pPr>
                  <w:pStyle w:val="Listenabsatz"/>
                  <w:numPr>
                    <w:ilvl w:val="0"/>
                    <w:numId w:val="10"/>
                  </w:numPr>
                  <w:cnfStyle w:val="000000000000"/>
                  <w:rPr>
                    <w:lang w:val="en-US"/>
                  </w:rPr>
                </w:pPr>
                <w:r>
                  <w:rPr>
                    <w:lang w:val="en-US"/>
                  </w:rPr>
                  <w:t>Display Driver</w:t>
                </w:r>
              </w:p>
            </w:tc>
          </w:sdtContent>
        </w:sdt>
      </w:tr>
      <w:tr w:rsidR="000B1700" w:rsidRPr="00896CF0" w:rsidTr="00726AC9">
        <w:trPr>
          <w:cnfStyle w:val="000000100000"/>
        </w:trPr>
        <w:tc>
          <w:tcPr>
            <w:cnfStyle w:val="001000000000"/>
            <w:tcW w:w="2376" w:type="dxa"/>
          </w:tcPr>
          <w:p w:rsidR="000B1700" w:rsidRPr="002953B7" w:rsidRDefault="000B1700" w:rsidP="009C50CC">
            <w:pPr>
              <w:rPr>
                <w:lang w:val="en-US"/>
              </w:rPr>
            </w:pPr>
            <w:r w:rsidRPr="002953B7">
              <w:rPr>
                <w:lang w:val="en-US"/>
              </w:rPr>
              <w:t>Precondition</w:t>
            </w:r>
            <w:r>
              <w:rPr>
                <w:lang w:val="en-US"/>
              </w:rPr>
              <w:t>s:</w:t>
            </w:r>
          </w:p>
        </w:tc>
        <w:sdt>
          <w:sdtPr>
            <w:rPr>
              <w:lang w:val="en-US"/>
            </w:rPr>
            <w:alias w:val="Preconditions"/>
            <w:tag w:val="Preconditions"/>
            <w:id w:val="881847738"/>
            <w:lock w:val="sdtLocked"/>
            <w:placeholder>
              <w:docPart w:val="265BB257A81541EEA6E3A11C392DEB11"/>
            </w:placeholder>
          </w:sdtPr>
          <w:sdtContent>
            <w:tc>
              <w:tcPr>
                <w:tcW w:w="6912" w:type="dxa"/>
              </w:tcPr>
              <w:p w:rsidR="000B1700" w:rsidRPr="000B1700" w:rsidRDefault="00E10122" w:rsidP="0059010C">
                <w:pPr>
                  <w:cnfStyle w:val="000000100000"/>
                  <w:rPr>
                    <w:lang w:val="en-US"/>
                  </w:rPr>
                </w:pPr>
                <w:r>
                  <w:rPr>
                    <w:lang w:val="en-US"/>
                  </w:rPr>
                  <w:t xml:space="preserve">An unknown set of temperature sensors has been deployed in the room. </w:t>
                </w:r>
                <w:r w:rsidR="00DB3260">
                  <w:rPr>
                    <w:lang w:val="en-US"/>
                  </w:rPr>
                  <w:t xml:space="preserve">Every temperature sensor publishes the topic “Temperature” with respective metadata. </w:t>
                </w:r>
                <w:r>
                  <w:rPr>
                    <w:lang w:val="en-US"/>
                  </w:rPr>
                  <w:t xml:space="preserve">The temperature sensors </w:t>
                </w:r>
                <w:r w:rsidR="00501A29">
                  <w:rPr>
                    <w:lang w:val="en-US"/>
                  </w:rPr>
                  <w:t>as well as the display node are logged into the network.</w:t>
                </w:r>
                <w:r w:rsidR="0059010C">
                  <w:rPr>
                    <w:lang w:val="en-US"/>
                  </w:rPr>
                  <w:t xml:space="preserve"> The Display Driver wants to display a list of temperature sensors.</w:t>
                </w:r>
              </w:p>
            </w:tc>
          </w:sdtContent>
        </w:sdt>
      </w:tr>
      <w:tr w:rsidR="00C40646" w:rsidRPr="00896CF0" w:rsidTr="00726AC9">
        <w:tc>
          <w:tcPr>
            <w:cnfStyle w:val="001000000000"/>
            <w:tcW w:w="2376" w:type="dxa"/>
          </w:tcPr>
          <w:p w:rsidR="00C40646" w:rsidRPr="002953B7" w:rsidRDefault="003C4968" w:rsidP="009C50CC">
            <w:pPr>
              <w:rPr>
                <w:lang w:val="en-US"/>
              </w:rPr>
            </w:pPr>
            <w:r w:rsidRPr="002953B7">
              <w:rPr>
                <w:lang w:val="en-US"/>
              </w:rPr>
              <w:t>Course of events</w:t>
            </w:r>
            <w:r w:rsidR="005654EA">
              <w:rPr>
                <w:lang w:val="en-US"/>
              </w:rPr>
              <w:t>:</w:t>
            </w:r>
          </w:p>
        </w:tc>
        <w:sdt>
          <w:sdtPr>
            <w:rPr>
              <w:lang w:val="en-US"/>
            </w:rPr>
            <w:alias w:val="Course of events"/>
            <w:tag w:val="Course of events"/>
            <w:id w:val="881847687"/>
            <w:lock w:val="sdtLocked"/>
            <w:placeholder>
              <w:docPart w:val="CA170838CA374B89ADD856CCC1820B0E"/>
            </w:placeholder>
          </w:sdtPr>
          <w:sdtContent>
            <w:tc>
              <w:tcPr>
                <w:tcW w:w="6912" w:type="dxa"/>
              </w:tcPr>
              <w:p w:rsidR="0059010C" w:rsidRDefault="00D661D5" w:rsidP="00D661D5">
                <w:pPr>
                  <w:pStyle w:val="Listenabsatz"/>
                  <w:numPr>
                    <w:ilvl w:val="0"/>
                    <w:numId w:val="9"/>
                  </w:numPr>
                  <w:cnfStyle w:val="000000000000"/>
                  <w:rPr>
                    <w:lang w:val="en-US"/>
                  </w:rPr>
                </w:pPr>
                <w:r>
                  <w:rPr>
                    <w:lang w:val="en-US"/>
                  </w:rPr>
                  <w:t>The Display Driver</w:t>
                </w:r>
                <w:r w:rsidR="00724F28">
                  <w:rPr>
                    <w:lang w:val="en-US"/>
                  </w:rPr>
                  <w:t xml:space="preserve"> calls a DCC</w:t>
                </w:r>
                <w:r w:rsidR="0059010C">
                  <w:rPr>
                    <w:lang w:val="en-US"/>
                  </w:rPr>
                  <w:t xml:space="preserve"> API function </w:t>
                </w:r>
                <w:r w:rsidR="00C3083D">
                  <w:rPr>
                    <w:lang w:val="en-US"/>
                  </w:rPr>
                  <w:t xml:space="preserve">asking for a list of </w:t>
                </w:r>
                <w:r w:rsidR="0059010C">
                  <w:rPr>
                    <w:lang w:val="en-US"/>
                  </w:rPr>
                  <w:t>data sources for the “Temperature”</w:t>
                </w:r>
                <w:r w:rsidR="002C25C8">
                  <w:rPr>
                    <w:lang w:val="en-US"/>
                  </w:rPr>
                  <w:t xml:space="preserve"> topic and optionally a set of metadata to filter against.</w:t>
                </w:r>
                <w:r w:rsidR="003C2C6B">
                  <w:rPr>
                    <w:lang w:val="en-US"/>
                  </w:rPr>
                  <w:t xml:space="preserve"> In the API call, the Display Driver specifies a callback function to be invoked when </w:t>
                </w:r>
                <w:r w:rsidR="00CF4397">
                  <w:rPr>
                    <w:lang w:val="en-US"/>
                  </w:rPr>
                  <w:t xml:space="preserve">a </w:t>
                </w:r>
                <w:r w:rsidR="003C2C6B">
                  <w:rPr>
                    <w:lang w:val="en-US"/>
                  </w:rPr>
                  <w:t>response is available.</w:t>
                </w:r>
              </w:p>
              <w:p w:rsidR="00694B4E" w:rsidRDefault="00064635" w:rsidP="000B60D9">
                <w:pPr>
                  <w:pStyle w:val="Listenabsatz"/>
                  <w:numPr>
                    <w:ilvl w:val="0"/>
                    <w:numId w:val="9"/>
                  </w:numPr>
                  <w:cnfStyle w:val="000000000000"/>
                  <w:rPr>
                    <w:lang w:val="en-US"/>
                  </w:rPr>
                </w:pPr>
                <w:r>
                  <w:rPr>
                    <w:lang w:val="en-US"/>
                  </w:rPr>
                  <w:t xml:space="preserve">DCC </w:t>
                </w:r>
                <w:r w:rsidR="000B60D9">
                  <w:rPr>
                    <w:lang w:val="en-US"/>
                  </w:rPr>
                  <w:t xml:space="preserve">forwards the request to the </w:t>
                </w:r>
                <w:r w:rsidR="00694B4E">
                  <w:rPr>
                    <w:lang w:val="en-US"/>
                  </w:rPr>
                  <w:t>Local Directory.</w:t>
                </w:r>
              </w:p>
              <w:p w:rsidR="000B60D9" w:rsidRDefault="00694B4E" w:rsidP="000B60D9">
                <w:pPr>
                  <w:pStyle w:val="Listenabsatz"/>
                  <w:numPr>
                    <w:ilvl w:val="0"/>
                    <w:numId w:val="9"/>
                  </w:numPr>
                  <w:cnfStyle w:val="000000000000"/>
                  <w:rPr>
                    <w:lang w:val="en-US"/>
                  </w:rPr>
                </w:pPr>
                <w:r>
                  <w:rPr>
                    <w:lang w:val="en-US"/>
                  </w:rPr>
                  <w:t xml:space="preserve">The Local Directory forwards the request to the </w:t>
                </w:r>
                <w:r w:rsidR="000B60D9">
                  <w:rPr>
                    <w:lang w:val="en-US"/>
                  </w:rPr>
                  <w:t>Master Directory.</w:t>
                </w:r>
              </w:p>
              <w:p w:rsidR="002C25C8" w:rsidRDefault="000B60D9" w:rsidP="002C25C8">
                <w:pPr>
                  <w:pStyle w:val="Listenabsatz"/>
                  <w:numPr>
                    <w:ilvl w:val="0"/>
                    <w:numId w:val="9"/>
                  </w:numPr>
                  <w:cnfStyle w:val="000000000000"/>
                  <w:rPr>
                    <w:lang w:val="en-US"/>
                  </w:rPr>
                </w:pPr>
                <w:r>
                  <w:rPr>
                    <w:lang w:val="en-US"/>
                  </w:rPr>
                  <w:t>The Master Directory</w:t>
                </w:r>
                <w:r w:rsidR="002C25C8">
                  <w:rPr>
                    <w:lang w:val="en-US"/>
                  </w:rPr>
                  <w:t xml:space="preserve"> checks for each publisher of the respective topic whether the given metadata to filter against matches the metadata of the respective data source and compiles a list. The list contains the full set of metadata of the found data sources</w:t>
                </w:r>
                <w:r w:rsidR="00586542">
                  <w:rPr>
                    <w:lang w:val="en-US"/>
                  </w:rPr>
                  <w:t xml:space="preserve"> (including unique identifiers for each </w:t>
                </w:r>
                <w:r w:rsidR="00C4583E">
                  <w:rPr>
                    <w:lang w:val="en-US"/>
                  </w:rPr>
                  <w:t xml:space="preserve">sending </w:t>
                </w:r>
                <w:r w:rsidR="00586542">
                  <w:rPr>
                    <w:lang w:val="en-US"/>
                  </w:rPr>
                  <w:t>component)</w:t>
                </w:r>
                <w:r w:rsidR="002C25C8">
                  <w:rPr>
                    <w:lang w:val="en-US"/>
                  </w:rPr>
                  <w:t>.</w:t>
                </w:r>
              </w:p>
              <w:p w:rsidR="003F6955" w:rsidRDefault="002C25C8" w:rsidP="002C25C8">
                <w:pPr>
                  <w:pStyle w:val="Listenabsatz"/>
                  <w:numPr>
                    <w:ilvl w:val="0"/>
                    <w:numId w:val="9"/>
                  </w:numPr>
                  <w:cnfStyle w:val="000000000000"/>
                  <w:rPr>
                    <w:lang w:val="en-US"/>
                  </w:rPr>
                </w:pPr>
                <w:r>
                  <w:rPr>
                    <w:lang w:val="en-US"/>
                  </w:rPr>
                  <w:t>Th</w:t>
                </w:r>
                <w:r w:rsidR="003241AE">
                  <w:rPr>
                    <w:lang w:val="en-US"/>
                  </w:rPr>
                  <w:t xml:space="preserve">e Master Directory forwards the list to the </w:t>
                </w:r>
                <w:r w:rsidR="003F6955">
                  <w:rPr>
                    <w:lang w:val="en-US"/>
                  </w:rPr>
                  <w:t>Local Directory.</w:t>
                </w:r>
              </w:p>
              <w:p w:rsidR="00D742CA" w:rsidRDefault="003F6955" w:rsidP="002C25C8">
                <w:pPr>
                  <w:pStyle w:val="Listenabsatz"/>
                  <w:numPr>
                    <w:ilvl w:val="0"/>
                    <w:numId w:val="9"/>
                  </w:numPr>
                  <w:cnfStyle w:val="000000000000"/>
                  <w:rPr>
                    <w:lang w:val="en-US"/>
                  </w:rPr>
                </w:pPr>
                <w:r>
                  <w:rPr>
                    <w:lang w:val="en-US"/>
                  </w:rPr>
                  <w:t xml:space="preserve">The Local Directory forwards the list to the </w:t>
                </w:r>
                <w:r w:rsidR="003241AE">
                  <w:rPr>
                    <w:lang w:val="en-US"/>
                  </w:rPr>
                  <w:t>Display Driver.</w:t>
                </w:r>
              </w:p>
              <w:p w:rsidR="00D742CA" w:rsidRDefault="00D742CA" w:rsidP="00D742CA">
                <w:pPr>
                  <w:pStyle w:val="Listenabsatz"/>
                  <w:numPr>
                    <w:ilvl w:val="0"/>
                    <w:numId w:val="9"/>
                  </w:numPr>
                  <w:cnfStyle w:val="000000000000"/>
                  <w:rPr>
                    <w:lang w:val="en-US"/>
                  </w:rPr>
                </w:pPr>
                <w:r>
                  <w:rPr>
                    <w:lang w:val="en-US"/>
                  </w:rPr>
                  <w:t>The Display Driver processes the list (e.g., presents it to the user for selection or determines the set of metadata and/or specific items that should be taken into account).</w:t>
                </w:r>
              </w:p>
              <w:p w:rsidR="00C40646" w:rsidRPr="002953B7" w:rsidRDefault="00CA1219" w:rsidP="00D742CA">
                <w:pPr>
                  <w:pStyle w:val="Listenabsatz"/>
                  <w:numPr>
                    <w:ilvl w:val="0"/>
                    <w:numId w:val="9"/>
                  </w:numPr>
                  <w:cnfStyle w:val="000000000000"/>
                  <w:rPr>
                    <w:lang w:val="en-US"/>
                  </w:rPr>
                </w:pPr>
                <w:r>
                  <w:rPr>
                    <w:lang w:val="en-US"/>
                  </w:rPr>
                  <w:t xml:space="preserve">Optional: </w:t>
                </w:r>
                <w:r w:rsidR="00D742CA">
                  <w:rPr>
                    <w:lang w:val="en-US"/>
                  </w:rPr>
                  <w:t>The Display Driver issues a subscription for a specific set of “Temperature” data sources.</w:t>
                </w:r>
              </w:p>
            </w:tc>
          </w:sdtContent>
        </w:sdt>
      </w:tr>
      <w:tr w:rsidR="005B4863" w:rsidRPr="00896CF0" w:rsidTr="00726AC9">
        <w:trPr>
          <w:cnfStyle w:val="000000100000"/>
        </w:trPr>
        <w:tc>
          <w:tcPr>
            <w:cnfStyle w:val="001000000000"/>
            <w:tcW w:w="2376" w:type="dxa"/>
          </w:tcPr>
          <w:p w:rsidR="005B4863" w:rsidRPr="002953B7" w:rsidRDefault="00BD77A4" w:rsidP="00F20438">
            <w:pPr>
              <w:rPr>
                <w:lang w:val="en-US"/>
              </w:rPr>
            </w:pPr>
            <w:r w:rsidRPr="002953B7">
              <w:rPr>
                <w:lang w:val="en-US"/>
              </w:rPr>
              <w:t>Postconditions</w:t>
            </w:r>
            <w:r w:rsidR="005654EA">
              <w:rPr>
                <w:lang w:val="en-US"/>
              </w:rPr>
              <w:t>:</w:t>
            </w:r>
          </w:p>
        </w:tc>
        <w:sdt>
          <w:sdtPr>
            <w:rPr>
              <w:lang w:val="en-US"/>
            </w:rPr>
            <w:alias w:val="Postconditions"/>
            <w:tag w:val="Postconditions"/>
            <w:id w:val="881847710"/>
            <w:lock w:val="sdtLocked"/>
            <w:placeholder>
              <w:docPart w:val="3FDA73AD28554D4D87454BFA7D739BA2"/>
            </w:placeholder>
          </w:sdtPr>
          <w:sdtContent>
            <w:tc>
              <w:tcPr>
                <w:tcW w:w="6912" w:type="dxa"/>
              </w:tcPr>
              <w:p w:rsidR="005B4863" w:rsidRPr="002953B7" w:rsidRDefault="00191188" w:rsidP="00191188">
                <w:pPr>
                  <w:cnfStyle w:val="000000100000"/>
                  <w:rPr>
                    <w:lang w:val="en-US"/>
                  </w:rPr>
                </w:pPr>
                <w:r>
                  <w:rPr>
                    <w:lang w:val="en-US"/>
                  </w:rPr>
                  <w:t>Display Driver knows all data sources for topic “Temperature” at the time of the request.</w:t>
                </w:r>
              </w:p>
            </w:tc>
          </w:sdtContent>
        </w:sdt>
      </w:tr>
      <w:tr w:rsidR="00C40646" w:rsidRPr="00896CF0" w:rsidTr="00726AC9">
        <w:tc>
          <w:tcPr>
            <w:cnfStyle w:val="001000000000"/>
            <w:tcW w:w="2376" w:type="dxa"/>
          </w:tcPr>
          <w:p w:rsidR="00C40646" w:rsidRPr="002953B7" w:rsidRDefault="00DC6539" w:rsidP="009C50CC">
            <w:pPr>
              <w:rPr>
                <w:lang w:val="en-US"/>
              </w:rPr>
            </w:pPr>
            <w:r w:rsidRPr="002953B7">
              <w:rPr>
                <w:lang w:val="en-US"/>
              </w:rPr>
              <w:t>Exceptions</w:t>
            </w:r>
            <w:r w:rsidR="005654EA">
              <w:rPr>
                <w:lang w:val="en-US"/>
              </w:rPr>
              <w:t>:</w:t>
            </w:r>
          </w:p>
        </w:tc>
        <w:sdt>
          <w:sdtPr>
            <w:rPr>
              <w:lang w:val="en-US"/>
            </w:rPr>
            <w:alias w:val="Exceptions"/>
            <w:tag w:val="Exceptions"/>
            <w:id w:val="881847678"/>
            <w:lock w:val="sdtLocked"/>
            <w:placeholder>
              <w:docPart w:val="A38C8E69088D450188A990B55816E063"/>
            </w:placeholder>
          </w:sdtPr>
          <w:sdtContent>
            <w:tc>
              <w:tcPr>
                <w:tcW w:w="6912" w:type="dxa"/>
              </w:tcPr>
              <w:p w:rsidR="00C40646" w:rsidRPr="002953B7" w:rsidRDefault="001A0055" w:rsidP="001A0055">
                <w:pPr>
                  <w:cnfStyle w:val="000000000000"/>
                  <w:rPr>
                    <w:lang w:val="en-US"/>
                  </w:rPr>
                </w:pPr>
                <w:r>
                  <w:rPr>
                    <w:lang w:val="en-US"/>
                  </w:rPr>
                  <w:t>Concurrent publications for the “Temperature” topic may or may not be included in the list reported by the Master Directory.</w:t>
                </w:r>
              </w:p>
            </w:tc>
          </w:sdtContent>
        </w:sdt>
      </w:tr>
      <w:tr w:rsidR="00C40646" w:rsidRPr="00896CF0" w:rsidTr="00726AC9">
        <w:trPr>
          <w:cnfStyle w:val="000000100000"/>
        </w:trPr>
        <w:tc>
          <w:tcPr>
            <w:cnfStyle w:val="001000000000"/>
            <w:tcW w:w="2376" w:type="dxa"/>
          </w:tcPr>
          <w:p w:rsidR="00C40646" w:rsidRPr="002953B7" w:rsidRDefault="00181F7F" w:rsidP="009C50CC">
            <w:pPr>
              <w:rPr>
                <w:lang w:val="en-US"/>
              </w:rPr>
            </w:pPr>
            <w:r w:rsidRPr="002953B7">
              <w:rPr>
                <w:lang w:val="en-US"/>
              </w:rPr>
              <w:lastRenderedPageBreak/>
              <w:t>Limitations</w:t>
            </w:r>
            <w:r w:rsidR="005654EA">
              <w:rPr>
                <w:lang w:val="en-US"/>
              </w:rPr>
              <w:t>:</w:t>
            </w:r>
          </w:p>
        </w:tc>
        <w:sdt>
          <w:sdtPr>
            <w:rPr>
              <w:lang w:val="en-US"/>
            </w:rPr>
            <w:alias w:val="Limitations"/>
            <w:tag w:val="Limitations"/>
            <w:id w:val="881847740"/>
            <w:lock w:val="sdtLocked"/>
            <w:placeholder>
              <w:docPart w:val="EDA682964A144F018D3F6AD9731EC008"/>
            </w:placeholder>
            <w:showingPlcHdr/>
          </w:sdtPr>
          <w:sdtContent>
            <w:tc>
              <w:tcPr>
                <w:tcW w:w="6912" w:type="dxa"/>
              </w:tcPr>
              <w:p w:rsidR="00C40646" w:rsidRPr="002953B7" w:rsidRDefault="00092320" w:rsidP="00C951C9">
                <w:pPr>
                  <w:cnfStyle w:val="000000100000"/>
                  <w:rPr>
                    <w:lang w:val="en-US"/>
                  </w:rPr>
                </w:pPr>
                <w:r w:rsidRPr="002953B7">
                  <w:rPr>
                    <w:rStyle w:val="Platzhaltertext"/>
                    <w:lang w:val="en-US"/>
                  </w:rPr>
                  <w:t>Formally describe limitations and requirements for the scenario, for example with respect to timing.</w:t>
                </w:r>
              </w:p>
            </w:tc>
          </w:sdtContent>
        </w:sdt>
      </w:tr>
      <w:tr w:rsidR="00C40646" w:rsidRPr="00896CF0" w:rsidTr="00726AC9">
        <w:tc>
          <w:tcPr>
            <w:cnfStyle w:val="001000000000"/>
            <w:tcW w:w="2376" w:type="dxa"/>
          </w:tcPr>
          <w:p w:rsidR="00C40646" w:rsidRPr="002953B7" w:rsidRDefault="00CA4A10" w:rsidP="009C50CC">
            <w:pPr>
              <w:rPr>
                <w:lang w:val="en-US"/>
              </w:rPr>
            </w:pPr>
            <w:r w:rsidRPr="002953B7">
              <w:rPr>
                <w:lang w:val="en-US"/>
              </w:rPr>
              <w:t>Test cases</w:t>
            </w:r>
            <w:r w:rsidR="005654EA">
              <w:rPr>
                <w:lang w:val="en-US"/>
              </w:rPr>
              <w:t>:</w:t>
            </w:r>
          </w:p>
        </w:tc>
        <w:sdt>
          <w:sdtPr>
            <w:rPr>
              <w:lang w:val="en-US"/>
            </w:rPr>
            <w:alias w:val="Test cases"/>
            <w:tag w:val="Test cases"/>
            <w:id w:val="881847758"/>
            <w:lock w:val="sdtLocked"/>
            <w:placeholder>
              <w:docPart w:val="E8F79CBFB5CB450BA19AD76AB94EAD4C"/>
            </w:placeholder>
            <w:showingPlcHdr/>
          </w:sdtPr>
          <w:sdtContent>
            <w:tc>
              <w:tcPr>
                <w:tcW w:w="6912" w:type="dxa"/>
              </w:tcPr>
              <w:p w:rsidR="003F7C18" w:rsidRPr="002953B7" w:rsidRDefault="00165809" w:rsidP="0071174B">
                <w:pPr>
                  <w:pStyle w:val="Listenabsatz"/>
                  <w:numPr>
                    <w:ilvl w:val="0"/>
                    <w:numId w:val="10"/>
                  </w:numPr>
                  <w:cnfStyle w:val="000000000000"/>
                  <w:rPr>
                    <w:lang w:val="en-US"/>
                  </w:rPr>
                </w:pPr>
                <w:r w:rsidRPr="002953B7">
                  <w:rPr>
                    <w:rStyle w:val="Platzhaltertext"/>
                    <w:lang w:val="en-US"/>
                  </w:rPr>
                  <w:t>List the test cases that prove correctness of the implementation.</w:t>
                </w:r>
              </w:p>
            </w:tc>
          </w:sdtContent>
        </w:sdt>
      </w:tr>
      <w:tr w:rsidR="00C40646" w:rsidRPr="00896CF0" w:rsidTr="00726AC9">
        <w:trPr>
          <w:cnfStyle w:val="000000100000"/>
        </w:trPr>
        <w:tc>
          <w:tcPr>
            <w:cnfStyle w:val="001000000000"/>
            <w:tcW w:w="2376" w:type="dxa"/>
          </w:tcPr>
          <w:p w:rsidR="00C40646" w:rsidRPr="002953B7" w:rsidRDefault="00CA4A10" w:rsidP="009C50CC">
            <w:pPr>
              <w:rPr>
                <w:lang w:val="en-US"/>
              </w:rPr>
            </w:pPr>
            <w:r w:rsidRPr="002953B7">
              <w:rPr>
                <w:lang w:val="en-US"/>
              </w:rPr>
              <w:t>Design decisions</w:t>
            </w:r>
            <w:r w:rsidR="005654EA">
              <w:rPr>
                <w:lang w:val="en-US"/>
              </w:rPr>
              <w:t>:</w:t>
            </w:r>
          </w:p>
        </w:tc>
        <w:sdt>
          <w:sdtPr>
            <w:rPr>
              <w:lang w:val="en-US"/>
            </w:rPr>
            <w:alias w:val="Design decisions"/>
            <w:tag w:val="Design decisions"/>
            <w:id w:val="881847790"/>
            <w:lock w:val="sdtLocked"/>
            <w:placeholder>
              <w:docPart w:val="94D3FBD4548B4CE290EAAE591882360A"/>
            </w:placeholder>
            <w:showingPlcHdr/>
          </w:sdtPr>
          <w:sdtContent>
            <w:tc>
              <w:tcPr>
                <w:tcW w:w="6912" w:type="dxa"/>
              </w:tcPr>
              <w:p w:rsidR="00C40646" w:rsidRPr="006F6030" w:rsidRDefault="006F6030" w:rsidP="006F6030">
                <w:pPr>
                  <w:pStyle w:val="Listenabsatz"/>
                  <w:numPr>
                    <w:ilvl w:val="0"/>
                    <w:numId w:val="10"/>
                  </w:numPr>
                  <w:cnfStyle w:val="000000100000"/>
                  <w:rPr>
                    <w:lang w:val="en-US"/>
                  </w:rPr>
                </w:pPr>
                <w:r w:rsidRPr="006F6030">
                  <w:rPr>
                    <w:rStyle w:val="Platzhaltertext"/>
                    <w:lang w:val="en-US"/>
                  </w:rPr>
                  <w:t>List design decisions that have been made/assumed in this scenario.</w:t>
                </w:r>
              </w:p>
            </w:tc>
          </w:sdtContent>
        </w:sdt>
      </w:tr>
      <w:tr w:rsidR="00C40646" w:rsidRPr="00896CF0" w:rsidTr="00726AC9">
        <w:tc>
          <w:tcPr>
            <w:cnfStyle w:val="001000000000"/>
            <w:tcW w:w="2376" w:type="dxa"/>
          </w:tcPr>
          <w:p w:rsidR="00C40646" w:rsidRPr="002953B7" w:rsidRDefault="007C5605" w:rsidP="009C50CC">
            <w:pPr>
              <w:rPr>
                <w:lang w:val="en-US"/>
              </w:rPr>
            </w:pPr>
            <w:r w:rsidRPr="002953B7">
              <w:rPr>
                <w:lang w:val="en-US"/>
              </w:rPr>
              <w:t>System states</w:t>
            </w:r>
            <w:r w:rsidR="005654EA">
              <w:rPr>
                <w:lang w:val="en-US"/>
              </w:rPr>
              <w:t>:</w:t>
            </w:r>
          </w:p>
        </w:tc>
        <w:sdt>
          <w:sdtPr>
            <w:rPr>
              <w:lang w:val="en-US"/>
            </w:rPr>
            <w:alias w:val="System states"/>
            <w:tag w:val="System states"/>
            <w:id w:val="881847762"/>
            <w:lock w:val="sdtLocked"/>
            <w:placeholder>
              <w:docPart w:val="FF773B70CF85447389636207A9CDF8B3"/>
            </w:placeholder>
            <w:showingPlcHdr/>
          </w:sdtPr>
          <w:sdtContent>
            <w:tc>
              <w:tcPr>
                <w:tcW w:w="6912" w:type="dxa"/>
              </w:tcPr>
              <w:p w:rsidR="005266CB" w:rsidRPr="002953B7" w:rsidRDefault="0059054C" w:rsidP="0059054C">
                <w:pPr>
                  <w:pStyle w:val="Listenabsatz"/>
                  <w:numPr>
                    <w:ilvl w:val="0"/>
                    <w:numId w:val="10"/>
                  </w:numPr>
                  <w:cnfStyle w:val="000000000000"/>
                  <w:rPr>
                    <w:lang w:val="en-US"/>
                  </w:rPr>
                </w:pPr>
                <w:r w:rsidRPr="002953B7">
                  <w:rPr>
                    <w:rStyle w:val="Platzhaltertext"/>
                    <w:lang w:val="en-US"/>
                  </w:rPr>
                  <w:t>List the system states that are affected by this scenario.</w:t>
                </w:r>
              </w:p>
            </w:tc>
          </w:sdtContent>
        </w:sdt>
      </w:tr>
      <w:tr w:rsidR="009C50CC" w:rsidRPr="002953B7" w:rsidTr="00726AC9">
        <w:trPr>
          <w:cnfStyle w:val="000000100000"/>
        </w:trPr>
        <w:tc>
          <w:tcPr>
            <w:cnfStyle w:val="001000000000"/>
            <w:tcW w:w="2376" w:type="dxa"/>
          </w:tcPr>
          <w:p w:rsidR="009C50CC" w:rsidRPr="002953B7" w:rsidRDefault="007C5605" w:rsidP="009C50CC">
            <w:pPr>
              <w:rPr>
                <w:lang w:val="en-US"/>
              </w:rPr>
            </w:pPr>
            <w:r w:rsidRPr="002953B7">
              <w:rPr>
                <w:lang w:val="en-US"/>
              </w:rPr>
              <w:t>Illustration</w:t>
            </w:r>
            <w:r w:rsidR="005654EA">
              <w:rPr>
                <w:lang w:val="en-US"/>
              </w:rPr>
              <w:t>:</w:t>
            </w:r>
          </w:p>
        </w:tc>
        <w:sdt>
          <w:sdtPr>
            <w:rPr>
              <w:lang w:val="en-US"/>
            </w:rPr>
            <w:alias w:val="Illustration"/>
            <w:tag w:val="Illustration"/>
            <w:id w:val="881847765"/>
            <w:showingPlcHdr/>
            <w:picture/>
          </w:sdtPr>
          <w:sdtContent>
            <w:tc>
              <w:tcPr>
                <w:tcW w:w="6912" w:type="dxa"/>
              </w:tcPr>
              <w:p w:rsidR="009C50CC" w:rsidRPr="002953B7" w:rsidRDefault="00264B82" w:rsidP="000C200C">
                <w:pPr>
                  <w:cnfStyle w:val="000000100000"/>
                  <w:rPr>
                    <w:lang w:val="en-US"/>
                  </w:rPr>
                </w:pPr>
                <w:r w:rsidRPr="002953B7">
                  <w:rPr>
                    <w:noProof/>
                    <w:lang w:eastAsia="de-DE"/>
                  </w:rPr>
                  <w:drawing>
                    <wp:inline distT="0" distB="0" distL="0" distR="0">
                      <wp:extent cx="1905000" cy="190500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sdtContent>
        </w:sdt>
      </w:tr>
      <w:tr w:rsidR="009C50CC" w:rsidRPr="00896CF0" w:rsidTr="00726AC9">
        <w:tc>
          <w:tcPr>
            <w:cnfStyle w:val="001000000000"/>
            <w:tcW w:w="2376" w:type="dxa"/>
          </w:tcPr>
          <w:p w:rsidR="009C50CC" w:rsidRPr="002953B7" w:rsidRDefault="00C8060A" w:rsidP="009C50CC">
            <w:pPr>
              <w:rPr>
                <w:lang w:val="en-US"/>
              </w:rPr>
            </w:pPr>
            <w:r w:rsidRPr="002953B7">
              <w:rPr>
                <w:lang w:val="en-US"/>
              </w:rPr>
              <w:t>Predecessor scenarios</w:t>
            </w:r>
            <w:r w:rsidR="005654EA">
              <w:rPr>
                <w:lang w:val="en-US"/>
              </w:rPr>
              <w:t>:</w:t>
            </w:r>
          </w:p>
        </w:tc>
        <w:sdt>
          <w:sdtPr>
            <w:rPr>
              <w:lang w:val="en-US"/>
            </w:rPr>
            <w:alias w:val="Predecessor scenarios"/>
            <w:tag w:val="Predecessor scenarios"/>
            <w:id w:val="881847766"/>
            <w:placeholder>
              <w:docPart w:val="9A31ED045ED341E68D37AD2FB3BE6334"/>
            </w:placeholder>
            <w:showingPlcHdr/>
          </w:sdtPr>
          <w:sdtContent>
            <w:tc>
              <w:tcPr>
                <w:tcW w:w="6912" w:type="dxa"/>
              </w:tcPr>
              <w:p w:rsidR="009C50CC" w:rsidRPr="002953B7" w:rsidRDefault="001168A9" w:rsidP="00DF5AAF">
                <w:pPr>
                  <w:pStyle w:val="Listenabsatz"/>
                  <w:numPr>
                    <w:ilvl w:val="0"/>
                    <w:numId w:val="10"/>
                  </w:numPr>
                  <w:cnfStyle w:val="000000000000"/>
                  <w:rPr>
                    <w:lang w:val="en-US"/>
                  </w:rPr>
                </w:pPr>
                <w:r w:rsidRPr="002953B7">
                  <w:rPr>
                    <w:rStyle w:val="Platzhaltertext"/>
                    <w:lang w:val="en-US"/>
                  </w:rPr>
                  <w:t xml:space="preserve">List the scenarios that need to be </w:t>
                </w:r>
                <w:r w:rsidR="00DF5AAF" w:rsidRPr="002953B7">
                  <w:rPr>
                    <w:rStyle w:val="Platzhaltertext"/>
                    <w:lang w:val="en-US"/>
                  </w:rPr>
                  <w:t>designed</w:t>
                </w:r>
                <w:r w:rsidRPr="002953B7">
                  <w:rPr>
                    <w:rStyle w:val="Platzhaltertext"/>
                    <w:lang w:val="en-US"/>
                  </w:rPr>
                  <w:t xml:space="preserve"> </w:t>
                </w:r>
                <w:r w:rsidR="005840E0" w:rsidRPr="002953B7">
                  <w:rPr>
                    <w:rStyle w:val="Platzhaltertext"/>
                    <w:lang w:val="en-US"/>
                  </w:rPr>
                  <w:t xml:space="preserve">or implemented </w:t>
                </w:r>
                <w:r w:rsidRPr="002953B7">
                  <w:rPr>
                    <w:rStyle w:val="Platzhaltertext"/>
                    <w:lang w:val="en-US"/>
                  </w:rPr>
                  <w:t>before this one becomes relevant.</w:t>
                </w:r>
              </w:p>
            </w:tc>
          </w:sdtContent>
        </w:sdt>
      </w:tr>
      <w:tr w:rsidR="00DE3E4A" w:rsidRPr="002953B7" w:rsidTr="00726AC9">
        <w:trPr>
          <w:cnfStyle w:val="000000100000"/>
        </w:trPr>
        <w:tc>
          <w:tcPr>
            <w:cnfStyle w:val="001000000000"/>
            <w:tcW w:w="2376" w:type="dxa"/>
          </w:tcPr>
          <w:p w:rsidR="00DE3E4A" w:rsidRPr="002953B7" w:rsidRDefault="00B565D0" w:rsidP="009C50CC">
            <w:pPr>
              <w:rPr>
                <w:lang w:val="en-US"/>
              </w:rPr>
            </w:pPr>
            <w:r w:rsidRPr="002953B7">
              <w:rPr>
                <w:lang w:val="en-US"/>
              </w:rPr>
              <w:t>Related scenarios</w:t>
            </w:r>
            <w:r w:rsidR="005654EA">
              <w:rPr>
                <w:lang w:val="en-US"/>
              </w:rPr>
              <w:t>:</w:t>
            </w:r>
          </w:p>
        </w:tc>
        <w:sdt>
          <w:sdtPr>
            <w:rPr>
              <w:lang w:val="en-US"/>
            </w:rPr>
            <w:alias w:val="Related scenarios"/>
            <w:tag w:val="Related scenarios"/>
            <w:id w:val="881847768"/>
            <w:placeholder>
              <w:docPart w:val="0F3988B50AAA4E12B4812769409583BF"/>
            </w:placeholder>
            <w:showingPlcHdr/>
          </w:sdtPr>
          <w:sdtContent>
            <w:tc>
              <w:tcPr>
                <w:tcW w:w="6912" w:type="dxa"/>
              </w:tcPr>
              <w:p w:rsidR="00DE3E4A" w:rsidRPr="002953B7" w:rsidRDefault="001168A9" w:rsidP="001168A9">
                <w:pPr>
                  <w:pStyle w:val="Listenabsatz"/>
                  <w:numPr>
                    <w:ilvl w:val="0"/>
                    <w:numId w:val="10"/>
                  </w:numPr>
                  <w:cnfStyle w:val="000000100000"/>
                  <w:rPr>
                    <w:lang w:val="en-US"/>
                  </w:rPr>
                </w:pPr>
                <w:r w:rsidRPr="002953B7">
                  <w:rPr>
                    <w:rStyle w:val="Platzhaltertext"/>
                    <w:lang w:val="en-US"/>
                  </w:rPr>
                  <w:t>List related scenarios.</w:t>
                </w:r>
              </w:p>
            </w:tc>
          </w:sdtContent>
        </w:sdt>
      </w:tr>
      <w:tr w:rsidR="00A547BE" w:rsidRPr="00896CF0" w:rsidTr="00726AC9">
        <w:tc>
          <w:tcPr>
            <w:cnfStyle w:val="001000000000"/>
            <w:tcW w:w="2376" w:type="dxa"/>
          </w:tcPr>
          <w:p w:rsidR="00A547BE" w:rsidRPr="002953B7" w:rsidRDefault="00B565D0" w:rsidP="00A66529">
            <w:pPr>
              <w:rPr>
                <w:lang w:val="en-US"/>
              </w:rPr>
            </w:pPr>
            <w:r w:rsidRPr="002953B7">
              <w:rPr>
                <w:lang w:val="en-US"/>
              </w:rPr>
              <w:t>Successor scenarios</w:t>
            </w:r>
            <w:r w:rsidR="005654EA">
              <w:rPr>
                <w:lang w:val="en-US"/>
              </w:rPr>
              <w:t>:</w:t>
            </w:r>
          </w:p>
        </w:tc>
        <w:sdt>
          <w:sdtPr>
            <w:rPr>
              <w:lang w:val="en-US"/>
            </w:rPr>
            <w:alias w:val="Successor scenarios"/>
            <w:tag w:val="Successor scenarios"/>
            <w:id w:val="881847770"/>
            <w:showingPlcHdr/>
          </w:sdtPr>
          <w:sdtContent>
            <w:tc>
              <w:tcPr>
                <w:tcW w:w="6912" w:type="dxa"/>
              </w:tcPr>
              <w:p w:rsidR="00A547BE" w:rsidRPr="002953B7" w:rsidRDefault="001168A9" w:rsidP="00DF5AAF">
                <w:pPr>
                  <w:pStyle w:val="Listenabsatz"/>
                  <w:numPr>
                    <w:ilvl w:val="0"/>
                    <w:numId w:val="10"/>
                  </w:numPr>
                  <w:cnfStyle w:val="000000000000"/>
                  <w:rPr>
                    <w:lang w:val="en-US"/>
                  </w:rPr>
                </w:pPr>
                <w:r w:rsidRPr="002953B7">
                  <w:rPr>
                    <w:rStyle w:val="Platzhaltertext"/>
                    <w:lang w:val="en-US"/>
                  </w:rPr>
                  <w:t xml:space="preserve">List the scenarios that require this scenario to be </w:t>
                </w:r>
                <w:r w:rsidR="00DF5AAF" w:rsidRPr="002953B7">
                  <w:rPr>
                    <w:rStyle w:val="Platzhaltertext"/>
                    <w:lang w:val="en-US"/>
                  </w:rPr>
                  <w:t>designed</w:t>
                </w:r>
                <w:r w:rsidR="005840E0" w:rsidRPr="002953B7">
                  <w:rPr>
                    <w:rStyle w:val="Platzhaltertext"/>
                    <w:lang w:val="en-US"/>
                  </w:rPr>
                  <w:t xml:space="preserve"> or implemented</w:t>
                </w:r>
                <w:r w:rsidRPr="002953B7">
                  <w:rPr>
                    <w:rStyle w:val="Platzhaltertext"/>
                    <w:lang w:val="en-US"/>
                  </w:rPr>
                  <w:t xml:space="preserve"> first</w:t>
                </w:r>
                <w:r w:rsidR="00311715" w:rsidRPr="002953B7">
                  <w:rPr>
                    <w:rStyle w:val="Platzhaltertext"/>
                    <w:lang w:val="en-US"/>
                  </w:rPr>
                  <w:t>.</w:t>
                </w:r>
              </w:p>
            </w:tc>
          </w:sdtContent>
        </w:sdt>
      </w:tr>
      <w:tr w:rsidR="00A547BE" w:rsidRPr="00896CF0" w:rsidTr="00726AC9">
        <w:trPr>
          <w:cnfStyle w:val="000000100000"/>
        </w:trPr>
        <w:tc>
          <w:tcPr>
            <w:cnfStyle w:val="001000000000"/>
            <w:tcW w:w="2376" w:type="dxa"/>
          </w:tcPr>
          <w:p w:rsidR="00A547BE" w:rsidRPr="002953B7" w:rsidRDefault="00D019BB" w:rsidP="00EF6930">
            <w:pPr>
              <w:rPr>
                <w:lang w:val="en-US"/>
              </w:rPr>
            </w:pPr>
            <w:r>
              <w:rPr>
                <w:lang w:val="en-US"/>
              </w:rPr>
              <w:t>Comments and</w:t>
            </w:r>
            <w:r w:rsidR="009F3815" w:rsidRPr="002953B7">
              <w:rPr>
                <w:lang w:val="en-US"/>
              </w:rPr>
              <w:br/>
            </w:r>
            <w:r w:rsidR="00EF6930" w:rsidRPr="002953B7">
              <w:rPr>
                <w:lang w:val="en-US"/>
              </w:rPr>
              <w:t>o</w:t>
            </w:r>
            <w:r w:rsidR="00DE6178" w:rsidRPr="002953B7">
              <w:rPr>
                <w:lang w:val="en-US"/>
              </w:rPr>
              <w:t>pen questions</w:t>
            </w:r>
            <w:r w:rsidR="005654EA">
              <w:rPr>
                <w:lang w:val="en-US"/>
              </w:rPr>
              <w:t>:</w:t>
            </w:r>
          </w:p>
        </w:tc>
        <w:sdt>
          <w:sdtPr>
            <w:rPr>
              <w:lang w:val="en-US"/>
            </w:rPr>
            <w:alias w:val="Comments and open questions"/>
            <w:tag w:val="Comments and open questions"/>
            <w:id w:val="881847777"/>
          </w:sdtPr>
          <w:sdtContent>
            <w:tc>
              <w:tcPr>
                <w:tcW w:w="6912" w:type="dxa"/>
              </w:tcPr>
              <w:p w:rsidR="00924795" w:rsidRDefault="009976B4" w:rsidP="009976B4">
                <w:pPr>
                  <w:pStyle w:val="Listenabsatz"/>
                  <w:numPr>
                    <w:ilvl w:val="0"/>
                    <w:numId w:val="10"/>
                  </w:numPr>
                  <w:cnfStyle w:val="000000100000"/>
                  <w:rPr>
                    <w:lang w:val="en-US"/>
                  </w:rPr>
                </w:pPr>
                <w:r>
                  <w:rPr>
                    <w:lang w:val="en-US"/>
                  </w:rPr>
                  <w:t>Should the request for the list of data sources be a specific concept in DCC API or should it rather be a “normal” RR mechanism with a dedicated topic?</w:t>
                </w:r>
              </w:p>
              <w:p w:rsidR="00A547BE" w:rsidRPr="002953B7" w:rsidRDefault="00924795" w:rsidP="00924795">
                <w:pPr>
                  <w:pStyle w:val="Listenabsatz"/>
                  <w:numPr>
                    <w:ilvl w:val="0"/>
                    <w:numId w:val="10"/>
                  </w:numPr>
                  <w:cnfStyle w:val="000000100000"/>
                  <w:rPr>
                    <w:lang w:val="en-US"/>
                  </w:rPr>
                </w:pPr>
                <w:r>
                  <w:rPr>
                    <w:lang w:val="en-US"/>
                  </w:rPr>
                  <w:t>How should the component be made aware that new data sources are available? For example, if such a request would be issued when the node is not yet logged into the network, the list would only contain local data sources. After subsequent login, a much larger set of data sources might be available, but there is no way to notify the component about that fact.</w:t>
                </w:r>
                <w:r w:rsidR="00896CF0">
                  <w:rPr>
                    <w:lang w:val="en-US"/>
                  </w:rPr>
                  <w:t xml:space="preserve"> </w:t>
                </w:r>
                <w:r w:rsidR="00BF173A">
                  <w:rPr>
                    <w:lang w:val="en-US"/>
                  </w:rPr>
                  <w:t>Compare issue #66</w:t>
                </w:r>
                <w:r w:rsidR="00896CF0">
                  <w:rPr>
                    <w:lang w:val="en-US"/>
                  </w:rPr>
                  <w:t>4.</w:t>
                </w:r>
              </w:p>
            </w:tc>
          </w:sdtContent>
        </w:sdt>
      </w:tr>
    </w:tbl>
    <w:p w:rsidR="00311270" w:rsidRPr="002953B7" w:rsidRDefault="00311270" w:rsidP="00311270">
      <w:pPr>
        <w:rPr>
          <w:lang w:val="en-US"/>
        </w:rPr>
      </w:pPr>
    </w:p>
    <w:sectPr w:rsidR="00311270" w:rsidRPr="002953B7" w:rsidSect="00F31E67">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D8A" w:rsidRDefault="005F2D8A" w:rsidP="001A30B5">
      <w:pPr>
        <w:spacing w:after="0" w:line="240" w:lineRule="auto"/>
      </w:pPr>
      <w:r>
        <w:separator/>
      </w:r>
    </w:p>
  </w:endnote>
  <w:endnote w:type="continuationSeparator" w:id="0">
    <w:p w:rsidR="005F2D8A" w:rsidRDefault="005F2D8A" w:rsidP="001A30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E67" w:rsidRDefault="00F83054">
    <w:pPr>
      <w:pStyle w:val="Fuzeile"/>
    </w:pPr>
    <w:r>
      <w:rPr>
        <w:noProof/>
        <w:lang w:eastAsia="zh-TW"/>
      </w:rPr>
      <w:pict>
        <v:rect id="_x0000_s8202" style="position:absolute;margin-left:0;margin-top:0;width:468pt;height:58.3pt;z-index:251664384;mso-width-percent:1000;mso-height-percent:810;mso-position-horizontal:center;mso-position-horizontal-relative:margin;mso-position-vertical:bottom;mso-position-vertical-relative:page;mso-width-percent:1000;mso-height-percent:810;mso-width-relative:margin;mso-height-relative:bottom-margin-area" o:allowincell="f" filled="f" stroked="f">
          <v:textbox inset=",0">
            <w:txbxContent>
              <w:p w:rsidR="00F31E67" w:rsidRPr="00311270" w:rsidRDefault="00F83054" w:rsidP="00F31E67">
                <w:pPr>
                  <w:rPr>
                    <w:color w:val="7F7F7F" w:themeColor="text1" w:themeTint="80"/>
                  </w:rPr>
                </w:pPr>
                <w:r w:rsidRPr="00311270">
                  <w:rPr>
                    <w:color w:val="7F7F7F" w:themeColor="text1" w:themeTint="80"/>
                  </w:rPr>
                  <w:fldChar w:fldCharType="begin"/>
                </w:r>
                <w:r w:rsidR="00F31E67" w:rsidRPr="00311270">
                  <w:rPr>
                    <w:color w:val="7F7F7F" w:themeColor="text1" w:themeTint="80"/>
                  </w:rPr>
                  <w:instrText xml:space="preserve"> PAGE  \* Arabic  \* MERGEFORMAT </w:instrText>
                </w:r>
                <w:r w:rsidRPr="00311270">
                  <w:rPr>
                    <w:color w:val="7F7F7F" w:themeColor="text1" w:themeTint="80"/>
                  </w:rPr>
                  <w:fldChar w:fldCharType="separate"/>
                </w:r>
                <w:r w:rsidR="00BF173A">
                  <w:rPr>
                    <w:noProof/>
                    <w:color w:val="7F7F7F" w:themeColor="text1" w:themeTint="80"/>
                  </w:rPr>
                  <w:t>2</w:t>
                </w:r>
                <w:r w:rsidRPr="00311270">
                  <w:rPr>
                    <w:color w:val="7F7F7F" w:themeColor="text1" w:themeTint="80"/>
                  </w:rPr>
                  <w:fldChar w:fldCharType="end"/>
                </w:r>
                <w:r w:rsidR="00810DFD" w:rsidRPr="00311270">
                  <w:rPr>
                    <w:color w:val="7F7F7F" w:themeColor="text1" w:themeTint="80"/>
                  </w:rPr>
                  <w:t xml:space="preserve"> /</w:t>
                </w:r>
                <w:r w:rsidR="00F31E67" w:rsidRPr="00311270">
                  <w:rPr>
                    <w:color w:val="7F7F7F" w:themeColor="text1" w:themeTint="80"/>
                  </w:rPr>
                  <w:t xml:space="preserve"> </w:t>
                </w:r>
                <w:fldSimple w:instr=" NUMPAGES  \* Arabic  \* MERGEFORMAT ">
                  <w:r w:rsidR="00BF173A" w:rsidRPr="00BF173A">
                    <w:rPr>
                      <w:noProof/>
                      <w:color w:val="7F7F7F" w:themeColor="text1" w:themeTint="80"/>
                    </w:rPr>
                    <w:t>2</w:t>
                  </w:r>
                </w:fldSimple>
              </w:p>
            </w:txbxContent>
          </v:textbox>
          <w10:wrap anchorx="margin" anchory="page"/>
        </v:rect>
      </w:pict>
    </w:r>
    <w:r>
      <w:rPr>
        <w:noProof/>
        <w:lang w:eastAsia="zh-TW"/>
      </w:rPr>
      <w:pict>
        <v:group id="_x0000_s8198" style="position:absolute;margin-left:-796.1pt;margin-top:0;width:6pt;height:55.35pt;z-index:251663360;mso-height-percent:780;mso-position-horizontal:right;mso-position-horizontal-relative:lef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8199" type="#_x0000_t32" style="position:absolute;left:2820;top:4935;width:0;height:1320" o:connectortype="straight" strokecolor="#4f81bd [3204]"/>
          <v:shape id="_x0000_s8200" type="#_x0000_t32" style="position:absolute;left:2880;top:4935;width:0;height:1320" o:connectortype="straight" strokecolor="#4f81bd [3204]"/>
          <v:shape id="_x0000_s8201" type="#_x0000_t32" style="position:absolute;left:2940;top:4935;width:0;height:1320" o:connectortype="straight" strokecolor="#4f81bd [3204]"/>
          <w10:wrap anchorx="margin"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E67" w:rsidRDefault="00F83054">
    <w:pPr>
      <w:pStyle w:val="Fuzeile"/>
    </w:pPr>
    <w:r>
      <w:rPr>
        <w:noProof/>
        <w:lang w:eastAsia="zh-TW"/>
      </w:rPr>
      <w:pict>
        <v:rect id="_x0000_s8197" style="position:absolute;margin-left:0;margin-top:0;width:468pt;height:58.3pt;z-index:251661312;mso-width-percent:1000;mso-height-percent:810;mso-position-horizontal:center;mso-position-horizontal-relative:margin;mso-position-vertical:bottom;mso-position-vertical-relative:page;mso-width-percent:1000;mso-height-percent:810;mso-width-relative:margin;mso-height-relative:bottom-margin-area" filled="f" stroked="f">
          <v:textbox inset=",0">
            <w:txbxContent>
              <w:p w:rsidR="00F31E67" w:rsidRPr="001C0F7C" w:rsidRDefault="00F83054">
                <w:pPr>
                  <w:jc w:val="right"/>
                  <w:rPr>
                    <w:color w:val="7F7F7F" w:themeColor="text1" w:themeTint="80"/>
                  </w:rPr>
                </w:pPr>
                <w:r w:rsidRPr="001C0F7C">
                  <w:rPr>
                    <w:color w:val="7F7F7F" w:themeColor="text1" w:themeTint="80"/>
                  </w:rPr>
                  <w:fldChar w:fldCharType="begin"/>
                </w:r>
                <w:r w:rsidR="00F31E67" w:rsidRPr="001C0F7C">
                  <w:rPr>
                    <w:color w:val="7F7F7F" w:themeColor="text1" w:themeTint="80"/>
                  </w:rPr>
                  <w:instrText xml:space="preserve"> PAGE  \* Arabic  \* MERGEFORMAT </w:instrText>
                </w:r>
                <w:r w:rsidRPr="001C0F7C">
                  <w:rPr>
                    <w:color w:val="7F7F7F" w:themeColor="text1" w:themeTint="80"/>
                  </w:rPr>
                  <w:fldChar w:fldCharType="separate"/>
                </w:r>
                <w:r w:rsidR="005F2D8A">
                  <w:rPr>
                    <w:noProof/>
                    <w:color w:val="7F7F7F" w:themeColor="text1" w:themeTint="80"/>
                  </w:rPr>
                  <w:t>1</w:t>
                </w:r>
                <w:r w:rsidRPr="001C0F7C">
                  <w:rPr>
                    <w:color w:val="7F7F7F" w:themeColor="text1" w:themeTint="80"/>
                  </w:rPr>
                  <w:fldChar w:fldCharType="end"/>
                </w:r>
                <w:r w:rsidR="00810DFD" w:rsidRPr="001C0F7C">
                  <w:rPr>
                    <w:color w:val="7F7F7F" w:themeColor="text1" w:themeTint="80"/>
                  </w:rPr>
                  <w:t xml:space="preserve"> /</w:t>
                </w:r>
                <w:r w:rsidR="00F31E67" w:rsidRPr="001C0F7C">
                  <w:rPr>
                    <w:color w:val="7F7F7F" w:themeColor="text1" w:themeTint="80"/>
                  </w:rPr>
                  <w:t xml:space="preserve"> </w:t>
                </w:r>
                <w:fldSimple w:instr=" NUMPAGES  \* Arabic  \* MERGEFORMAT ">
                  <w:r w:rsidR="005F2D8A" w:rsidRPr="005F2D8A">
                    <w:rPr>
                      <w:noProof/>
                      <w:color w:val="7F7F7F" w:themeColor="text1" w:themeTint="80"/>
                    </w:rPr>
                    <w:t>1</w:t>
                  </w:r>
                </w:fldSimple>
              </w:p>
            </w:txbxContent>
          </v:textbox>
          <w10:wrap anchorx="margin" anchory="page"/>
        </v:rect>
      </w:pict>
    </w:r>
    <w:r>
      <w:rPr>
        <w:noProof/>
        <w:lang w:eastAsia="zh-TW"/>
      </w:rPr>
      <w:pict>
        <v:group id="_x0000_s8193" style="position:absolute;margin-left:0;margin-top:0;width:6pt;height:55.35pt;z-index:251660288;mso-height-percent:780;mso-position-horizontal:left;mso-position-horizontal-relative:righ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8194" type="#_x0000_t32" style="position:absolute;left:2820;top:4935;width:0;height:1320" o:connectortype="straight" strokecolor="#4f81bd [3204]"/>
          <v:shape id="_x0000_s8195" type="#_x0000_t32" style="position:absolute;left:2880;top:4935;width:0;height:1320" o:connectortype="straight" strokecolor="#4f81bd [3204]"/>
          <v:shape id="_x0000_s8196" type="#_x0000_t32" style="position:absolute;left:2940;top:4935;width:0;height:1320" o:connectortype="straight" strokecolor="#4f81bd [3204]"/>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D8A" w:rsidRDefault="005F2D8A" w:rsidP="001A30B5">
      <w:pPr>
        <w:spacing w:after="0" w:line="240" w:lineRule="auto"/>
      </w:pPr>
      <w:r>
        <w:separator/>
      </w:r>
    </w:p>
  </w:footnote>
  <w:footnote w:type="continuationSeparator" w:id="0">
    <w:p w:rsidR="005F2D8A" w:rsidRDefault="005F2D8A" w:rsidP="001A30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619" w:rsidRPr="005744D2" w:rsidRDefault="00BC7619" w:rsidP="00F31E67">
    <w:pPr>
      <w:pStyle w:val="Kopfzeile"/>
      <w:tabs>
        <w:tab w:val="clear" w:pos="4536"/>
      </w:tabs>
      <w:ind w:right="708"/>
      <w:jc w:val="right"/>
      <w:rPr>
        <w:rFonts w:asciiTheme="majorHAnsi" w:hAnsiTheme="majorHAnsi"/>
        <w:b/>
        <w:color w:val="7F7F7F" w:themeColor="text1" w:themeTint="80"/>
        <w:sz w:val="28"/>
      </w:rPr>
    </w:pPr>
    <w:r w:rsidRPr="005744D2">
      <w:rPr>
        <w:rFonts w:asciiTheme="majorHAnsi" w:hAnsiTheme="majorHAnsi"/>
        <w:b/>
        <w:noProof/>
        <w:color w:val="7F7F7F" w:themeColor="text1" w:themeTint="80"/>
        <w:sz w:val="28"/>
        <w:lang w:eastAsia="de-DE"/>
      </w:rPr>
      <w:drawing>
        <wp:anchor distT="0" distB="0" distL="114300" distR="114300" simplePos="0" relativeHeight="251658240" behindDoc="0" locked="0" layoutInCell="1" allowOverlap="1">
          <wp:simplePos x="0" y="0"/>
          <wp:positionH relativeFrom="column">
            <wp:posOffset>5272405</wp:posOffset>
          </wp:positionH>
          <wp:positionV relativeFrom="paragraph">
            <wp:posOffset>30480</wp:posOffset>
          </wp:positionV>
          <wp:extent cx="487680" cy="914400"/>
          <wp:effectExtent l="0" t="0" r="7620" b="0"/>
          <wp:wrapSquare wrapText="bothSides"/>
          <wp:docPr id="3"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0019" cy="2131483"/>
                    <a:chOff x="6588224" y="2492896"/>
                    <a:chExt cx="770019" cy="2131483"/>
                  </a:xfrm>
                </a:grpSpPr>
                <a:grpSp>
                  <a:nvGrpSpPr>
                    <a:cNvPr id="14" name="Gruppieren 4"/>
                    <a:cNvGrpSpPr/>
                  </a:nvGrpSpPr>
                  <a:grpSpPr>
                    <a:xfrm>
                      <a:off x="6588224" y="2492896"/>
                      <a:ext cx="770019" cy="2131483"/>
                      <a:chOff x="3667573" y="2254209"/>
                      <a:chExt cx="770019" cy="2131483"/>
                    </a:xfrm>
                  </a:grpSpPr>
                  <a:sp>
                    <a:nvSpPr>
                      <a:cNvPr id="6" name="Freihandform 5"/>
                      <a:cNvSpPr/>
                    </a:nvSpPr>
                    <a:spPr>
                      <a:xfrm>
                        <a:off x="3706283" y="3024675"/>
                        <a:ext cx="731309" cy="1361017"/>
                      </a:xfrm>
                      <a:custGeom>
                        <a:avLst/>
                        <a:gdLst>
                          <a:gd name="connsiteX0" fmla="*/ 84667 w 731309"/>
                          <a:gd name="connsiteY0" fmla="*/ 1348317 h 1361017"/>
                          <a:gd name="connsiteX1" fmla="*/ 198967 w 731309"/>
                          <a:gd name="connsiteY1" fmla="*/ 1294342 h 1361017"/>
                          <a:gd name="connsiteX2" fmla="*/ 278342 w 731309"/>
                          <a:gd name="connsiteY2" fmla="*/ 1040342 h 1361017"/>
                          <a:gd name="connsiteX3" fmla="*/ 268817 w 731309"/>
                          <a:gd name="connsiteY3" fmla="*/ 830792 h 1361017"/>
                          <a:gd name="connsiteX4" fmla="*/ 211667 w 731309"/>
                          <a:gd name="connsiteY4" fmla="*/ 525992 h 1361017"/>
                          <a:gd name="connsiteX5" fmla="*/ 189442 w 731309"/>
                          <a:gd name="connsiteY5" fmla="*/ 306917 h 1361017"/>
                          <a:gd name="connsiteX6" fmla="*/ 265642 w 731309"/>
                          <a:gd name="connsiteY6" fmla="*/ 103717 h 1361017"/>
                          <a:gd name="connsiteX7" fmla="*/ 386292 w 731309"/>
                          <a:gd name="connsiteY7" fmla="*/ 78317 h 1361017"/>
                          <a:gd name="connsiteX8" fmla="*/ 491067 w 731309"/>
                          <a:gd name="connsiteY8" fmla="*/ 148167 h 1361017"/>
                          <a:gd name="connsiteX9" fmla="*/ 522817 w 731309"/>
                          <a:gd name="connsiteY9" fmla="*/ 329142 h 1361017"/>
                          <a:gd name="connsiteX10" fmla="*/ 500592 w 731309"/>
                          <a:gd name="connsiteY10" fmla="*/ 567267 h 1361017"/>
                          <a:gd name="connsiteX11" fmla="*/ 446617 w 731309"/>
                          <a:gd name="connsiteY11" fmla="*/ 868892 h 1361017"/>
                          <a:gd name="connsiteX12" fmla="*/ 449792 w 731309"/>
                          <a:gd name="connsiteY12" fmla="*/ 1116542 h 1361017"/>
                          <a:gd name="connsiteX13" fmla="*/ 503767 w 731309"/>
                          <a:gd name="connsiteY13" fmla="*/ 1272117 h 1361017"/>
                          <a:gd name="connsiteX14" fmla="*/ 605367 w 731309"/>
                          <a:gd name="connsiteY14" fmla="*/ 1351492 h 1361017"/>
                          <a:gd name="connsiteX15" fmla="*/ 675217 w 731309"/>
                          <a:gd name="connsiteY15" fmla="*/ 1329267 h 1361017"/>
                          <a:gd name="connsiteX16" fmla="*/ 729192 w 731309"/>
                          <a:gd name="connsiteY16" fmla="*/ 1227667 h 1361017"/>
                          <a:gd name="connsiteX17" fmla="*/ 687917 w 731309"/>
                          <a:gd name="connsiteY17" fmla="*/ 1033992 h 1361017"/>
                          <a:gd name="connsiteX18" fmla="*/ 668867 w 731309"/>
                          <a:gd name="connsiteY18" fmla="*/ 865717 h 1361017"/>
                          <a:gd name="connsiteX19" fmla="*/ 691092 w 731309"/>
                          <a:gd name="connsiteY19" fmla="*/ 557742 h 1361017"/>
                          <a:gd name="connsiteX20" fmla="*/ 700617 w 731309"/>
                          <a:gd name="connsiteY20" fmla="*/ 484717 h 1361017"/>
                          <a:gd name="connsiteX21" fmla="*/ 656167 w 731309"/>
                          <a:gd name="connsiteY21" fmla="*/ 224367 h 1361017"/>
                          <a:gd name="connsiteX22" fmla="*/ 532342 w 731309"/>
                          <a:gd name="connsiteY22" fmla="*/ 75142 h 1361017"/>
                          <a:gd name="connsiteX23" fmla="*/ 395817 w 731309"/>
                          <a:gd name="connsiteY23" fmla="*/ 8467 h 1361017"/>
                          <a:gd name="connsiteX24" fmla="*/ 230717 w 731309"/>
                          <a:gd name="connsiteY24" fmla="*/ 24342 h 1361017"/>
                          <a:gd name="connsiteX25" fmla="*/ 94192 w 731309"/>
                          <a:gd name="connsiteY25" fmla="*/ 141817 h 1361017"/>
                          <a:gd name="connsiteX26" fmla="*/ 17992 w 731309"/>
                          <a:gd name="connsiteY26" fmla="*/ 395817 h 1361017"/>
                          <a:gd name="connsiteX27" fmla="*/ 30692 w 731309"/>
                          <a:gd name="connsiteY27" fmla="*/ 659342 h 1361017"/>
                          <a:gd name="connsiteX28" fmla="*/ 65617 w 731309"/>
                          <a:gd name="connsiteY28" fmla="*/ 859367 h 1361017"/>
                          <a:gd name="connsiteX29" fmla="*/ 30692 w 731309"/>
                          <a:gd name="connsiteY29" fmla="*/ 1068917 h 1361017"/>
                          <a:gd name="connsiteX30" fmla="*/ 2117 w 731309"/>
                          <a:gd name="connsiteY30" fmla="*/ 1211792 h 1361017"/>
                          <a:gd name="connsiteX31" fmla="*/ 43392 w 731309"/>
                          <a:gd name="connsiteY31" fmla="*/ 1313392 h 1361017"/>
                          <a:gd name="connsiteX32" fmla="*/ 84667 w 731309"/>
                          <a:gd name="connsiteY32" fmla="*/ 1348317 h 1361017"/>
                          <a:gd name="connsiteX0" fmla="*/ 84667 w 731309"/>
                          <a:gd name="connsiteY0" fmla="*/ 1348317 h 1361017"/>
                          <a:gd name="connsiteX1" fmla="*/ 198967 w 731309"/>
                          <a:gd name="connsiteY1" fmla="*/ 1294342 h 1361017"/>
                          <a:gd name="connsiteX2" fmla="*/ 278342 w 731309"/>
                          <a:gd name="connsiteY2" fmla="*/ 1040342 h 1361017"/>
                          <a:gd name="connsiteX3" fmla="*/ 268817 w 731309"/>
                          <a:gd name="connsiteY3" fmla="*/ 830792 h 1361017"/>
                          <a:gd name="connsiteX4" fmla="*/ 211667 w 731309"/>
                          <a:gd name="connsiteY4" fmla="*/ 525992 h 1361017"/>
                          <a:gd name="connsiteX5" fmla="*/ 189442 w 731309"/>
                          <a:gd name="connsiteY5" fmla="*/ 306917 h 1361017"/>
                          <a:gd name="connsiteX6" fmla="*/ 265642 w 731309"/>
                          <a:gd name="connsiteY6" fmla="*/ 103717 h 1361017"/>
                          <a:gd name="connsiteX7" fmla="*/ 386292 w 731309"/>
                          <a:gd name="connsiteY7" fmla="*/ 78317 h 1361017"/>
                          <a:gd name="connsiteX8" fmla="*/ 491067 w 731309"/>
                          <a:gd name="connsiteY8" fmla="*/ 148167 h 1361017"/>
                          <a:gd name="connsiteX9" fmla="*/ 522817 w 731309"/>
                          <a:gd name="connsiteY9" fmla="*/ 329142 h 1361017"/>
                          <a:gd name="connsiteX10" fmla="*/ 500592 w 731309"/>
                          <a:gd name="connsiteY10" fmla="*/ 567267 h 1361017"/>
                          <a:gd name="connsiteX11" fmla="*/ 446617 w 731309"/>
                          <a:gd name="connsiteY11" fmla="*/ 868892 h 1361017"/>
                          <a:gd name="connsiteX12" fmla="*/ 449792 w 731309"/>
                          <a:gd name="connsiteY12" fmla="*/ 1116542 h 1361017"/>
                          <a:gd name="connsiteX13" fmla="*/ 503767 w 731309"/>
                          <a:gd name="connsiteY13" fmla="*/ 1272117 h 1361017"/>
                          <a:gd name="connsiteX14" fmla="*/ 605367 w 731309"/>
                          <a:gd name="connsiteY14" fmla="*/ 1351492 h 1361017"/>
                          <a:gd name="connsiteX15" fmla="*/ 675217 w 731309"/>
                          <a:gd name="connsiteY15" fmla="*/ 1329267 h 1361017"/>
                          <a:gd name="connsiteX16" fmla="*/ 729192 w 731309"/>
                          <a:gd name="connsiteY16" fmla="*/ 1227667 h 1361017"/>
                          <a:gd name="connsiteX17" fmla="*/ 687917 w 731309"/>
                          <a:gd name="connsiteY17" fmla="*/ 1033992 h 1361017"/>
                          <a:gd name="connsiteX18" fmla="*/ 668867 w 731309"/>
                          <a:gd name="connsiteY18" fmla="*/ 865717 h 1361017"/>
                          <a:gd name="connsiteX19" fmla="*/ 684866 w 731309"/>
                          <a:gd name="connsiteY19" fmla="*/ 624293 h 1361017"/>
                          <a:gd name="connsiteX20" fmla="*/ 700617 w 731309"/>
                          <a:gd name="connsiteY20" fmla="*/ 484717 h 1361017"/>
                          <a:gd name="connsiteX21" fmla="*/ 656167 w 731309"/>
                          <a:gd name="connsiteY21" fmla="*/ 224367 h 1361017"/>
                          <a:gd name="connsiteX22" fmla="*/ 532342 w 731309"/>
                          <a:gd name="connsiteY22" fmla="*/ 75142 h 1361017"/>
                          <a:gd name="connsiteX23" fmla="*/ 395817 w 731309"/>
                          <a:gd name="connsiteY23" fmla="*/ 8467 h 1361017"/>
                          <a:gd name="connsiteX24" fmla="*/ 230717 w 731309"/>
                          <a:gd name="connsiteY24" fmla="*/ 24342 h 1361017"/>
                          <a:gd name="connsiteX25" fmla="*/ 94192 w 731309"/>
                          <a:gd name="connsiteY25" fmla="*/ 141817 h 1361017"/>
                          <a:gd name="connsiteX26" fmla="*/ 17992 w 731309"/>
                          <a:gd name="connsiteY26" fmla="*/ 395817 h 1361017"/>
                          <a:gd name="connsiteX27" fmla="*/ 30692 w 731309"/>
                          <a:gd name="connsiteY27" fmla="*/ 659342 h 1361017"/>
                          <a:gd name="connsiteX28" fmla="*/ 65617 w 731309"/>
                          <a:gd name="connsiteY28" fmla="*/ 859367 h 1361017"/>
                          <a:gd name="connsiteX29" fmla="*/ 30692 w 731309"/>
                          <a:gd name="connsiteY29" fmla="*/ 1068917 h 1361017"/>
                          <a:gd name="connsiteX30" fmla="*/ 2117 w 731309"/>
                          <a:gd name="connsiteY30" fmla="*/ 1211792 h 1361017"/>
                          <a:gd name="connsiteX31" fmla="*/ 43392 w 731309"/>
                          <a:gd name="connsiteY31" fmla="*/ 1313392 h 1361017"/>
                          <a:gd name="connsiteX32" fmla="*/ 84667 w 731309"/>
                          <a:gd name="connsiteY32" fmla="*/ 1348317 h 1361017"/>
                          <a:gd name="connsiteX0" fmla="*/ 130630 w 731309"/>
                          <a:gd name="connsiteY0" fmla="*/ 1338792 h 1361017"/>
                          <a:gd name="connsiteX1" fmla="*/ 198967 w 731309"/>
                          <a:gd name="connsiteY1" fmla="*/ 1294342 h 1361017"/>
                          <a:gd name="connsiteX2" fmla="*/ 278342 w 731309"/>
                          <a:gd name="connsiteY2" fmla="*/ 1040342 h 1361017"/>
                          <a:gd name="connsiteX3" fmla="*/ 268817 w 731309"/>
                          <a:gd name="connsiteY3" fmla="*/ 830792 h 1361017"/>
                          <a:gd name="connsiteX4" fmla="*/ 211667 w 731309"/>
                          <a:gd name="connsiteY4" fmla="*/ 525992 h 1361017"/>
                          <a:gd name="connsiteX5" fmla="*/ 189442 w 731309"/>
                          <a:gd name="connsiteY5" fmla="*/ 306917 h 1361017"/>
                          <a:gd name="connsiteX6" fmla="*/ 265642 w 731309"/>
                          <a:gd name="connsiteY6" fmla="*/ 103717 h 1361017"/>
                          <a:gd name="connsiteX7" fmla="*/ 386292 w 731309"/>
                          <a:gd name="connsiteY7" fmla="*/ 78317 h 1361017"/>
                          <a:gd name="connsiteX8" fmla="*/ 491067 w 731309"/>
                          <a:gd name="connsiteY8" fmla="*/ 148167 h 1361017"/>
                          <a:gd name="connsiteX9" fmla="*/ 522817 w 731309"/>
                          <a:gd name="connsiteY9" fmla="*/ 329142 h 1361017"/>
                          <a:gd name="connsiteX10" fmla="*/ 500592 w 731309"/>
                          <a:gd name="connsiteY10" fmla="*/ 567267 h 1361017"/>
                          <a:gd name="connsiteX11" fmla="*/ 446617 w 731309"/>
                          <a:gd name="connsiteY11" fmla="*/ 868892 h 1361017"/>
                          <a:gd name="connsiteX12" fmla="*/ 449792 w 731309"/>
                          <a:gd name="connsiteY12" fmla="*/ 1116542 h 1361017"/>
                          <a:gd name="connsiteX13" fmla="*/ 503767 w 731309"/>
                          <a:gd name="connsiteY13" fmla="*/ 1272117 h 1361017"/>
                          <a:gd name="connsiteX14" fmla="*/ 605367 w 731309"/>
                          <a:gd name="connsiteY14" fmla="*/ 1351492 h 1361017"/>
                          <a:gd name="connsiteX15" fmla="*/ 675217 w 731309"/>
                          <a:gd name="connsiteY15" fmla="*/ 1329267 h 1361017"/>
                          <a:gd name="connsiteX16" fmla="*/ 729192 w 731309"/>
                          <a:gd name="connsiteY16" fmla="*/ 1227667 h 1361017"/>
                          <a:gd name="connsiteX17" fmla="*/ 687917 w 731309"/>
                          <a:gd name="connsiteY17" fmla="*/ 1033992 h 1361017"/>
                          <a:gd name="connsiteX18" fmla="*/ 668867 w 731309"/>
                          <a:gd name="connsiteY18" fmla="*/ 865717 h 1361017"/>
                          <a:gd name="connsiteX19" fmla="*/ 684866 w 731309"/>
                          <a:gd name="connsiteY19" fmla="*/ 624293 h 1361017"/>
                          <a:gd name="connsiteX20" fmla="*/ 700617 w 731309"/>
                          <a:gd name="connsiteY20" fmla="*/ 484717 h 1361017"/>
                          <a:gd name="connsiteX21" fmla="*/ 656167 w 731309"/>
                          <a:gd name="connsiteY21" fmla="*/ 224367 h 1361017"/>
                          <a:gd name="connsiteX22" fmla="*/ 532342 w 731309"/>
                          <a:gd name="connsiteY22" fmla="*/ 75142 h 1361017"/>
                          <a:gd name="connsiteX23" fmla="*/ 395817 w 731309"/>
                          <a:gd name="connsiteY23" fmla="*/ 8467 h 1361017"/>
                          <a:gd name="connsiteX24" fmla="*/ 230717 w 731309"/>
                          <a:gd name="connsiteY24" fmla="*/ 24342 h 1361017"/>
                          <a:gd name="connsiteX25" fmla="*/ 94192 w 731309"/>
                          <a:gd name="connsiteY25" fmla="*/ 141817 h 1361017"/>
                          <a:gd name="connsiteX26" fmla="*/ 17992 w 731309"/>
                          <a:gd name="connsiteY26" fmla="*/ 395817 h 1361017"/>
                          <a:gd name="connsiteX27" fmla="*/ 30692 w 731309"/>
                          <a:gd name="connsiteY27" fmla="*/ 659342 h 1361017"/>
                          <a:gd name="connsiteX28" fmla="*/ 65617 w 731309"/>
                          <a:gd name="connsiteY28" fmla="*/ 859367 h 1361017"/>
                          <a:gd name="connsiteX29" fmla="*/ 30692 w 731309"/>
                          <a:gd name="connsiteY29" fmla="*/ 1068917 h 1361017"/>
                          <a:gd name="connsiteX30" fmla="*/ 2117 w 731309"/>
                          <a:gd name="connsiteY30" fmla="*/ 1211792 h 1361017"/>
                          <a:gd name="connsiteX31" fmla="*/ 43392 w 731309"/>
                          <a:gd name="connsiteY31" fmla="*/ 1313392 h 1361017"/>
                          <a:gd name="connsiteX32" fmla="*/ 130630 w 731309"/>
                          <a:gd name="connsiteY32" fmla="*/ 1338792 h 13610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731309" h="1361017">
                            <a:moveTo>
                              <a:pt x="130630" y="1338792"/>
                            </a:moveTo>
                            <a:cubicBezTo>
                              <a:pt x="156559" y="1335617"/>
                              <a:pt x="174348" y="1344084"/>
                              <a:pt x="198967" y="1294342"/>
                            </a:cubicBezTo>
                            <a:cubicBezTo>
                              <a:pt x="223586" y="1244600"/>
                              <a:pt x="266700" y="1117600"/>
                              <a:pt x="278342" y="1040342"/>
                            </a:cubicBezTo>
                            <a:cubicBezTo>
                              <a:pt x="289984" y="963084"/>
                              <a:pt x="279929" y="916517"/>
                              <a:pt x="268817" y="830792"/>
                            </a:cubicBezTo>
                            <a:cubicBezTo>
                              <a:pt x="257705" y="745067"/>
                              <a:pt x="224896" y="613304"/>
                              <a:pt x="211667" y="525992"/>
                            </a:cubicBezTo>
                            <a:cubicBezTo>
                              <a:pt x="198438" y="438680"/>
                              <a:pt x="180446" y="377296"/>
                              <a:pt x="189442" y="306917"/>
                            </a:cubicBezTo>
                            <a:cubicBezTo>
                              <a:pt x="198438" y="236538"/>
                              <a:pt x="232834" y="141817"/>
                              <a:pt x="265642" y="103717"/>
                            </a:cubicBezTo>
                            <a:cubicBezTo>
                              <a:pt x="298450" y="65617"/>
                              <a:pt x="348721" y="70909"/>
                              <a:pt x="386292" y="78317"/>
                            </a:cubicBezTo>
                            <a:cubicBezTo>
                              <a:pt x="423863" y="85725"/>
                              <a:pt x="468313" y="106363"/>
                              <a:pt x="491067" y="148167"/>
                            </a:cubicBezTo>
                            <a:cubicBezTo>
                              <a:pt x="513821" y="189971"/>
                              <a:pt x="521230" y="259292"/>
                              <a:pt x="522817" y="329142"/>
                            </a:cubicBezTo>
                            <a:cubicBezTo>
                              <a:pt x="524405" y="398992"/>
                              <a:pt x="513292" y="477309"/>
                              <a:pt x="500592" y="567267"/>
                            </a:cubicBezTo>
                            <a:cubicBezTo>
                              <a:pt x="487892" y="657225"/>
                              <a:pt x="455084" y="777346"/>
                              <a:pt x="446617" y="868892"/>
                            </a:cubicBezTo>
                            <a:cubicBezTo>
                              <a:pt x="438150" y="960438"/>
                              <a:pt x="440267" y="1049338"/>
                              <a:pt x="449792" y="1116542"/>
                            </a:cubicBezTo>
                            <a:cubicBezTo>
                              <a:pt x="459317" y="1183746"/>
                              <a:pt x="477838" y="1232959"/>
                              <a:pt x="503767" y="1272117"/>
                            </a:cubicBezTo>
                            <a:cubicBezTo>
                              <a:pt x="529696" y="1311275"/>
                              <a:pt x="576792" y="1341967"/>
                              <a:pt x="605367" y="1351492"/>
                            </a:cubicBezTo>
                            <a:cubicBezTo>
                              <a:pt x="633942" y="1361017"/>
                              <a:pt x="654580" y="1349904"/>
                              <a:pt x="675217" y="1329267"/>
                            </a:cubicBezTo>
                            <a:cubicBezTo>
                              <a:pt x="695854" y="1308630"/>
                              <a:pt x="727075" y="1276879"/>
                              <a:pt x="729192" y="1227667"/>
                            </a:cubicBezTo>
                            <a:cubicBezTo>
                              <a:pt x="731309" y="1178455"/>
                              <a:pt x="697971" y="1094317"/>
                              <a:pt x="687917" y="1033992"/>
                            </a:cubicBezTo>
                            <a:cubicBezTo>
                              <a:pt x="677863" y="973667"/>
                              <a:pt x="669375" y="934000"/>
                              <a:pt x="668867" y="865717"/>
                            </a:cubicBezTo>
                            <a:cubicBezTo>
                              <a:pt x="668359" y="797434"/>
                              <a:pt x="679574" y="687793"/>
                              <a:pt x="684866" y="624293"/>
                            </a:cubicBezTo>
                            <a:cubicBezTo>
                              <a:pt x="690158" y="560793"/>
                              <a:pt x="705400" y="551371"/>
                              <a:pt x="700617" y="484717"/>
                            </a:cubicBezTo>
                            <a:cubicBezTo>
                              <a:pt x="695834" y="418063"/>
                              <a:pt x="684213" y="292629"/>
                              <a:pt x="656167" y="224367"/>
                            </a:cubicBezTo>
                            <a:cubicBezTo>
                              <a:pt x="628121" y="156105"/>
                              <a:pt x="575734" y="111125"/>
                              <a:pt x="532342" y="75142"/>
                            </a:cubicBezTo>
                            <a:cubicBezTo>
                              <a:pt x="488950" y="39159"/>
                              <a:pt x="446088" y="16934"/>
                              <a:pt x="395817" y="8467"/>
                            </a:cubicBezTo>
                            <a:cubicBezTo>
                              <a:pt x="345546" y="0"/>
                              <a:pt x="280988" y="2117"/>
                              <a:pt x="230717" y="24342"/>
                            </a:cubicBezTo>
                            <a:cubicBezTo>
                              <a:pt x="180446" y="46567"/>
                              <a:pt x="129646" y="79905"/>
                              <a:pt x="94192" y="141817"/>
                            </a:cubicBezTo>
                            <a:cubicBezTo>
                              <a:pt x="58738" y="203730"/>
                              <a:pt x="28575" y="309563"/>
                              <a:pt x="17992" y="395817"/>
                            </a:cubicBezTo>
                            <a:cubicBezTo>
                              <a:pt x="7409" y="482071"/>
                              <a:pt x="22755" y="582084"/>
                              <a:pt x="30692" y="659342"/>
                            </a:cubicBezTo>
                            <a:cubicBezTo>
                              <a:pt x="38629" y="736600"/>
                              <a:pt x="65617" y="791105"/>
                              <a:pt x="65617" y="859367"/>
                            </a:cubicBezTo>
                            <a:cubicBezTo>
                              <a:pt x="65617" y="927629"/>
                              <a:pt x="41275" y="1010180"/>
                              <a:pt x="30692" y="1068917"/>
                            </a:cubicBezTo>
                            <a:cubicBezTo>
                              <a:pt x="20109" y="1127654"/>
                              <a:pt x="0" y="1171046"/>
                              <a:pt x="2117" y="1211792"/>
                            </a:cubicBezTo>
                            <a:cubicBezTo>
                              <a:pt x="4234" y="1252538"/>
                              <a:pt x="21973" y="1292225"/>
                              <a:pt x="43392" y="1313392"/>
                            </a:cubicBezTo>
                            <a:cubicBezTo>
                              <a:pt x="64811" y="1334559"/>
                              <a:pt x="104701" y="1341967"/>
                              <a:pt x="130630" y="1338792"/>
                            </a:cubicBezTo>
                            <a:close/>
                          </a:path>
                        </a:pathLst>
                      </a:custGeom>
                      <a:gradFill>
                        <a:gsLst>
                          <a:gs pos="15000">
                            <a:srgbClr val="FF6600"/>
                          </a:gs>
                          <a:gs pos="40000">
                            <a:srgbClr val="FF9933"/>
                          </a:gs>
                          <a:gs pos="75000">
                            <a:srgbClr val="92D050"/>
                          </a:gs>
                          <a:gs pos="95000">
                            <a:srgbClr val="F6F6F6">
                              <a:lumMod val="75000"/>
                            </a:srgbClr>
                          </a:gs>
                        </a:gsLst>
                        <a:lin ang="5400000" scaled="0"/>
                      </a:gradFill>
                      <a:ln w="25400"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7" name="Freihandform 6"/>
                      <a:cNvSpPr/>
                    </a:nvSpPr>
                    <a:spPr>
                      <a:xfrm>
                        <a:off x="3667573" y="2254209"/>
                        <a:ext cx="760412" cy="784754"/>
                      </a:xfrm>
                      <a:custGeom>
                        <a:avLst/>
                        <a:gdLst>
                          <a:gd name="connsiteX0" fmla="*/ 278342 w 761471"/>
                          <a:gd name="connsiteY0" fmla="*/ 753533 h 784754"/>
                          <a:gd name="connsiteX1" fmla="*/ 116417 w 761471"/>
                          <a:gd name="connsiteY1" fmla="*/ 559858 h 784754"/>
                          <a:gd name="connsiteX2" fmla="*/ 106892 w 761471"/>
                          <a:gd name="connsiteY2" fmla="*/ 388408 h 784754"/>
                          <a:gd name="connsiteX3" fmla="*/ 14817 w 761471"/>
                          <a:gd name="connsiteY3" fmla="*/ 182033 h 784754"/>
                          <a:gd name="connsiteX4" fmla="*/ 17992 w 761471"/>
                          <a:gd name="connsiteY4" fmla="*/ 55033 h 784754"/>
                          <a:gd name="connsiteX5" fmla="*/ 106892 w 761471"/>
                          <a:gd name="connsiteY5" fmla="*/ 4233 h 784754"/>
                          <a:gd name="connsiteX6" fmla="*/ 214842 w 761471"/>
                          <a:gd name="connsiteY6" fmla="*/ 77258 h 784754"/>
                          <a:gd name="connsiteX7" fmla="*/ 306917 w 761471"/>
                          <a:gd name="connsiteY7" fmla="*/ 267758 h 784754"/>
                          <a:gd name="connsiteX8" fmla="*/ 300567 w 761471"/>
                          <a:gd name="connsiteY8" fmla="*/ 451908 h 784754"/>
                          <a:gd name="connsiteX9" fmla="*/ 297392 w 761471"/>
                          <a:gd name="connsiteY9" fmla="*/ 578908 h 784754"/>
                          <a:gd name="connsiteX10" fmla="*/ 345017 w 761471"/>
                          <a:gd name="connsiteY10" fmla="*/ 680508 h 784754"/>
                          <a:gd name="connsiteX11" fmla="*/ 402167 w 761471"/>
                          <a:gd name="connsiteY11" fmla="*/ 702733 h 784754"/>
                          <a:gd name="connsiteX12" fmla="*/ 443442 w 761471"/>
                          <a:gd name="connsiteY12" fmla="*/ 658283 h 784754"/>
                          <a:gd name="connsiteX13" fmla="*/ 459317 w 761471"/>
                          <a:gd name="connsiteY13" fmla="*/ 575733 h 784754"/>
                          <a:gd name="connsiteX14" fmla="*/ 443442 w 761471"/>
                          <a:gd name="connsiteY14" fmla="*/ 404283 h 784754"/>
                          <a:gd name="connsiteX15" fmla="*/ 433917 w 761471"/>
                          <a:gd name="connsiteY15" fmla="*/ 296333 h 784754"/>
                          <a:gd name="connsiteX16" fmla="*/ 459317 w 761471"/>
                          <a:gd name="connsiteY16" fmla="*/ 194733 h 784754"/>
                          <a:gd name="connsiteX17" fmla="*/ 551392 w 761471"/>
                          <a:gd name="connsiteY17" fmla="*/ 58208 h 784754"/>
                          <a:gd name="connsiteX18" fmla="*/ 649817 w 761471"/>
                          <a:gd name="connsiteY18" fmla="*/ 1058 h 784754"/>
                          <a:gd name="connsiteX19" fmla="*/ 748242 w 761471"/>
                          <a:gd name="connsiteY19" fmla="*/ 64558 h 784754"/>
                          <a:gd name="connsiteX20" fmla="*/ 729192 w 761471"/>
                          <a:gd name="connsiteY20" fmla="*/ 213783 h 784754"/>
                          <a:gd name="connsiteX21" fmla="*/ 652992 w 761471"/>
                          <a:gd name="connsiteY21" fmla="*/ 359833 h 784754"/>
                          <a:gd name="connsiteX22" fmla="*/ 633942 w 761471"/>
                          <a:gd name="connsiteY22" fmla="*/ 518583 h 784754"/>
                          <a:gd name="connsiteX23" fmla="*/ 576792 w 761471"/>
                          <a:gd name="connsiteY23" fmla="*/ 661458 h 784754"/>
                          <a:gd name="connsiteX24" fmla="*/ 468842 w 761471"/>
                          <a:gd name="connsiteY24" fmla="*/ 747183 h 784754"/>
                          <a:gd name="connsiteX25" fmla="*/ 278342 w 761471"/>
                          <a:gd name="connsiteY25" fmla="*/ 753533 h 784754"/>
                          <a:gd name="connsiteX0" fmla="*/ 279148 w 762277"/>
                          <a:gd name="connsiteY0" fmla="*/ 753533 h 784754"/>
                          <a:gd name="connsiteX1" fmla="*/ 117223 w 762277"/>
                          <a:gd name="connsiteY1" fmla="*/ 559858 h 784754"/>
                          <a:gd name="connsiteX2" fmla="*/ 112535 w 762277"/>
                          <a:gd name="connsiteY2" fmla="*/ 382703 h 784754"/>
                          <a:gd name="connsiteX3" fmla="*/ 15623 w 762277"/>
                          <a:gd name="connsiteY3" fmla="*/ 182033 h 784754"/>
                          <a:gd name="connsiteX4" fmla="*/ 18798 w 762277"/>
                          <a:gd name="connsiteY4" fmla="*/ 55033 h 784754"/>
                          <a:gd name="connsiteX5" fmla="*/ 107698 w 762277"/>
                          <a:gd name="connsiteY5" fmla="*/ 4233 h 784754"/>
                          <a:gd name="connsiteX6" fmla="*/ 215648 w 762277"/>
                          <a:gd name="connsiteY6" fmla="*/ 77258 h 784754"/>
                          <a:gd name="connsiteX7" fmla="*/ 307723 w 762277"/>
                          <a:gd name="connsiteY7" fmla="*/ 267758 h 784754"/>
                          <a:gd name="connsiteX8" fmla="*/ 301373 w 762277"/>
                          <a:gd name="connsiteY8" fmla="*/ 451908 h 784754"/>
                          <a:gd name="connsiteX9" fmla="*/ 298198 w 762277"/>
                          <a:gd name="connsiteY9" fmla="*/ 578908 h 784754"/>
                          <a:gd name="connsiteX10" fmla="*/ 345823 w 762277"/>
                          <a:gd name="connsiteY10" fmla="*/ 680508 h 784754"/>
                          <a:gd name="connsiteX11" fmla="*/ 402973 w 762277"/>
                          <a:gd name="connsiteY11" fmla="*/ 702733 h 784754"/>
                          <a:gd name="connsiteX12" fmla="*/ 444248 w 762277"/>
                          <a:gd name="connsiteY12" fmla="*/ 658283 h 784754"/>
                          <a:gd name="connsiteX13" fmla="*/ 460123 w 762277"/>
                          <a:gd name="connsiteY13" fmla="*/ 575733 h 784754"/>
                          <a:gd name="connsiteX14" fmla="*/ 444248 w 762277"/>
                          <a:gd name="connsiteY14" fmla="*/ 404283 h 784754"/>
                          <a:gd name="connsiteX15" fmla="*/ 434723 w 762277"/>
                          <a:gd name="connsiteY15" fmla="*/ 296333 h 784754"/>
                          <a:gd name="connsiteX16" fmla="*/ 460123 w 762277"/>
                          <a:gd name="connsiteY16" fmla="*/ 194733 h 784754"/>
                          <a:gd name="connsiteX17" fmla="*/ 552198 w 762277"/>
                          <a:gd name="connsiteY17" fmla="*/ 58208 h 784754"/>
                          <a:gd name="connsiteX18" fmla="*/ 650623 w 762277"/>
                          <a:gd name="connsiteY18" fmla="*/ 1058 h 784754"/>
                          <a:gd name="connsiteX19" fmla="*/ 749048 w 762277"/>
                          <a:gd name="connsiteY19" fmla="*/ 64558 h 784754"/>
                          <a:gd name="connsiteX20" fmla="*/ 729998 w 762277"/>
                          <a:gd name="connsiteY20" fmla="*/ 213783 h 784754"/>
                          <a:gd name="connsiteX21" fmla="*/ 653798 w 762277"/>
                          <a:gd name="connsiteY21" fmla="*/ 359833 h 784754"/>
                          <a:gd name="connsiteX22" fmla="*/ 634748 w 762277"/>
                          <a:gd name="connsiteY22" fmla="*/ 518583 h 784754"/>
                          <a:gd name="connsiteX23" fmla="*/ 577598 w 762277"/>
                          <a:gd name="connsiteY23" fmla="*/ 661458 h 784754"/>
                          <a:gd name="connsiteX24" fmla="*/ 469648 w 762277"/>
                          <a:gd name="connsiteY24" fmla="*/ 747183 h 784754"/>
                          <a:gd name="connsiteX25" fmla="*/ 279148 w 762277"/>
                          <a:gd name="connsiteY25" fmla="*/ 753533 h 784754"/>
                          <a:gd name="connsiteX0" fmla="*/ 279148 w 762277"/>
                          <a:gd name="connsiteY0" fmla="*/ 753533 h 784754"/>
                          <a:gd name="connsiteX1" fmla="*/ 117223 w 762277"/>
                          <a:gd name="connsiteY1" fmla="*/ 559858 h 784754"/>
                          <a:gd name="connsiteX2" fmla="*/ 112535 w 762277"/>
                          <a:gd name="connsiteY2" fmla="*/ 382703 h 784754"/>
                          <a:gd name="connsiteX3" fmla="*/ 15623 w 762277"/>
                          <a:gd name="connsiteY3" fmla="*/ 182033 h 784754"/>
                          <a:gd name="connsiteX4" fmla="*/ 18798 w 762277"/>
                          <a:gd name="connsiteY4" fmla="*/ 55033 h 784754"/>
                          <a:gd name="connsiteX5" fmla="*/ 107698 w 762277"/>
                          <a:gd name="connsiteY5" fmla="*/ 4233 h 784754"/>
                          <a:gd name="connsiteX6" fmla="*/ 215648 w 762277"/>
                          <a:gd name="connsiteY6" fmla="*/ 77258 h 784754"/>
                          <a:gd name="connsiteX7" fmla="*/ 307723 w 762277"/>
                          <a:gd name="connsiteY7" fmla="*/ 267758 h 784754"/>
                          <a:gd name="connsiteX8" fmla="*/ 301373 w 762277"/>
                          <a:gd name="connsiteY8" fmla="*/ 451908 h 784754"/>
                          <a:gd name="connsiteX9" fmla="*/ 298198 w 762277"/>
                          <a:gd name="connsiteY9" fmla="*/ 578908 h 784754"/>
                          <a:gd name="connsiteX10" fmla="*/ 345823 w 762277"/>
                          <a:gd name="connsiteY10" fmla="*/ 680508 h 784754"/>
                          <a:gd name="connsiteX11" fmla="*/ 402973 w 762277"/>
                          <a:gd name="connsiteY11" fmla="*/ 702733 h 784754"/>
                          <a:gd name="connsiteX12" fmla="*/ 444248 w 762277"/>
                          <a:gd name="connsiteY12" fmla="*/ 658283 h 784754"/>
                          <a:gd name="connsiteX13" fmla="*/ 460123 w 762277"/>
                          <a:gd name="connsiteY13" fmla="*/ 575733 h 784754"/>
                          <a:gd name="connsiteX14" fmla="*/ 444248 w 762277"/>
                          <a:gd name="connsiteY14" fmla="*/ 404283 h 784754"/>
                          <a:gd name="connsiteX15" fmla="*/ 434723 w 762277"/>
                          <a:gd name="connsiteY15" fmla="*/ 296333 h 784754"/>
                          <a:gd name="connsiteX16" fmla="*/ 460123 w 762277"/>
                          <a:gd name="connsiteY16" fmla="*/ 194733 h 784754"/>
                          <a:gd name="connsiteX17" fmla="*/ 552198 w 762277"/>
                          <a:gd name="connsiteY17" fmla="*/ 58208 h 784754"/>
                          <a:gd name="connsiteX18" fmla="*/ 650623 w 762277"/>
                          <a:gd name="connsiteY18" fmla="*/ 1058 h 784754"/>
                          <a:gd name="connsiteX19" fmla="*/ 749048 w 762277"/>
                          <a:gd name="connsiteY19" fmla="*/ 64558 h 784754"/>
                          <a:gd name="connsiteX20" fmla="*/ 729998 w 762277"/>
                          <a:gd name="connsiteY20" fmla="*/ 213783 h 784754"/>
                          <a:gd name="connsiteX21" fmla="*/ 653798 w 762277"/>
                          <a:gd name="connsiteY21" fmla="*/ 359833 h 784754"/>
                          <a:gd name="connsiteX22" fmla="*/ 634748 w 762277"/>
                          <a:gd name="connsiteY22" fmla="*/ 518583 h 784754"/>
                          <a:gd name="connsiteX23" fmla="*/ 577598 w 762277"/>
                          <a:gd name="connsiteY23" fmla="*/ 661458 h 784754"/>
                          <a:gd name="connsiteX24" fmla="*/ 469648 w 762277"/>
                          <a:gd name="connsiteY24" fmla="*/ 747183 h 784754"/>
                          <a:gd name="connsiteX25" fmla="*/ 279148 w 762277"/>
                          <a:gd name="connsiteY25" fmla="*/ 753533 h 784754"/>
                          <a:gd name="connsiteX0" fmla="*/ 279148 w 762277"/>
                          <a:gd name="connsiteY0" fmla="*/ 753533 h 784754"/>
                          <a:gd name="connsiteX1" fmla="*/ 117223 w 762277"/>
                          <a:gd name="connsiteY1" fmla="*/ 559858 h 784754"/>
                          <a:gd name="connsiteX2" fmla="*/ 112535 w 762277"/>
                          <a:gd name="connsiteY2" fmla="*/ 382703 h 784754"/>
                          <a:gd name="connsiteX3" fmla="*/ 15623 w 762277"/>
                          <a:gd name="connsiteY3" fmla="*/ 182033 h 784754"/>
                          <a:gd name="connsiteX4" fmla="*/ 18798 w 762277"/>
                          <a:gd name="connsiteY4" fmla="*/ 55033 h 784754"/>
                          <a:gd name="connsiteX5" fmla="*/ 107698 w 762277"/>
                          <a:gd name="connsiteY5" fmla="*/ 4233 h 784754"/>
                          <a:gd name="connsiteX6" fmla="*/ 215648 w 762277"/>
                          <a:gd name="connsiteY6" fmla="*/ 77258 h 784754"/>
                          <a:gd name="connsiteX7" fmla="*/ 307723 w 762277"/>
                          <a:gd name="connsiteY7" fmla="*/ 267758 h 784754"/>
                          <a:gd name="connsiteX8" fmla="*/ 301373 w 762277"/>
                          <a:gd name="connsiteY8" fmla="*/ 451908 h 784754"/>
                          <a:gd name="connsiteX9" fmla="*/ 298198 w 762277"/>
                          <a:gd name="connsiteY9" fmla="*/ 578908 h 784754"/>
                          <a:gd name="connsiteX10" fmla="*/ 345823 w 762277"/>
                          <a:gd name="connsiteY10" fmla="*/ 680508 h 784754"/>
                          <a:gd name="connsiteX11" fmla="*/ 402973 w 762277"/>
                          <a:gd name="connsiteY11" fmla="*/ 702733 h 784754"/>
                          <a:gd name="connsiteX12" fmla="*/ 444248 w 762277"/>
                          <a:gd name="connsiteY12" fmla="*/ 658283 h 784754"/>
                          <a:gd name="connsiteX13" fmla="*/ 460123 w 762277"/>
                          <a:gd name="connsiteY13" fmla="*/ 575733 h 784754"/>
                          <a:gd name="connsiteX14" fmla="*/ 444248 w 762277"/>
                          <a:gd name="connsiteY14" fmla="*/ 404283 h 784754"/>
                          <a:gd name="connsiteX15" fmla="*/ 434723 w 762277"/>
                          <a:gd name="connsiteY15" fmla="*/ 296333 h 784754"/>
                          <a:gd name="connsiteX16" fmla="*/ 460123 w 762277"/>
                          <a:gd name="connsiteY16" fmla="*/ 194733 h 784754"/>
                          <a:gd name="connsiteX17" fmla="*/ 552198 w 762277"/>
                          <a:gd name="connsiteY17" fmla="*/ 58208 h 784754"/>
                          <a:gd name="connsiteX18" fmla="*/ 650623 w 762277"/>
                          <a:gd name="connsiteY18" fmla="*/ 1058 h 784754"/>
                          <a:gd name="connsiteX19" fmla="*/ 749048 w 762277"/>
                          <a:gd name="connsiteY19" fmla="*/ 64558 h 784754"/>
                          <a:gd name="connsiteX20" fmla="*/ 729998 w 762277"/>
                          <a:gd name="connsiteY20" fmla="*/ 213783 h 784754"/>
                          <a:gd name="connsiteX21" fmla="*/ 653798 w 762277"/>
                          <a:gd name="connsiteY21" fmla="*/ 359833 h 784754"/>
                          <a:gd name="connsiteX22" fmla="*/ 634748 w 762277"/>
                          <a:gd name="connsiteY22" fmla="*/ 518583 h 784754"/>
                          <a:gd name="connsiteX23" fmla="*/ 577598 w 762277"/>
                          <a:gd name="connsiteY23" fmla="*/ 661458 h 784754"/>
                          <a:gd name="connsiteX24" fmla="*/ 469648 w 762277"/>
                          <a:gd name="connsiteY24" fmla="*/ 747183 h 784754"/>
                          <a:gd name="connsiteX25" fmla="*/ 279148 w 762277"/>
                          <a:gd name="connsiteY25" fmla="*/ 753533 h 784754"/>
                          <a:gd name="connsiteX0" fmla="*/ 279148 w 762277"/>
                          <a:gd name="connsiteY0" fmla="*/ 753533 h 784754"/>
                          <a:gd name="connsiteX1" fmla="*/ 117223 w 762277"/>
                          <a:gd name="connsiteY1" fmla="*/ 559858 h 784754"/>
                          <a:gd name="connsiteX2" fmla="*/ 112535 w 762277"/>
                          <a:gd name="connsiteY2" fmla="*/ 382703 h 784754"/>
                          <a:gd name="connsiteX3" fmla="*/ 15623 w 762277"/>
                          <a:gd name="connsiteY3" fmla="*/ 182033 h 784754"/>
                          <a:gd name="connsiteX4" fmla="*/ 18798 w 762277"/>
                          <a:gd name="connsiteY4" fmla="*/ 55033 h 784754"/>
                          <a:gd name="connsiteX5" fmla="*/ 107698 w 762277"/>
                          <a:gd name="connsiteY5" fmla="*/ 4233 h 784754"/>
                          <a:gd name="connsiteX6" fmla="*/ 215648 w 762277"/>
                          <a:gd name="connsiteY6" fmla="*/ 77258 h 784754"/>
                          <a:gd name="connsiteX7" fmla="*/ 307723 w 762277"/>
                          <a:gd name="connsiteY7" fmla="*/ 267758 h 784754"/>
                          <a:gd name="connsiteX8" fmla="*/ 301373 w 762277"/>
                          <a:gd name="connsiteY8" fmla="*/ 451908 h 784754"/>
                          <a:gd name="connsiteX9" fmla="*/ 298198 w 762277"/>
                          <a:gd name="connsiteY9" fmla="*/ 578908 h 784754"/>
                          <a:gd name="connsiteX10" fmla="*/ 345823 w 762277"/>
                          <a:gd name="connsiteY10" fmla="*/ 680508 h 784754"/>
                          <a:gd name="connsiteX11" fmla="*/ 402973 w 762277"/>
                          <a:gd name="connsiteY11" fmla="*/ 702733 h 784754"/>
                          <a:gd name="connsiteX12" fmla="*/ 444248 w 762277"/>
                          <a:gd name="connsiteY12" fmla="*/ 658283 h 784754"/>
                          <a:gd name="connsiteX13" fmla="*/ 460123 w 762277"/>
                          <a:gd name="connsiteY13" fmla="*/ 575733 h 784754"/>
                          <a:gd name="connsiteX14" fmla="*/ 444248 w 762277"/>
                          <a:gd name="connsiteY14" fmla="*/ 404283 h 784754"/>
                          <a:gd name="connsiteX15" fmla="*/ 434723 w 762277"/>
                          <a:gd name="connsiteY15" fmla="*/ 296333 h 784754"/>
                          <a:gd name="connsiteX16" fmla="*/ 460123 w 762277"/>
                          <a:gd name="connsiteY16" fmla="*/ 194733 h 784754"/>
                          <a:gd name="connsiteX17" fmla="*/ 552198 w 762277"/>
                          <a:gd name="connsiteY17" fmla="*/ 58208 h 784754"/>
                          <a:gd name="connsiteX18" fmla="*/ 650623 w 762277"/>
                          <a:gd name="connsiteY18" fmla="*/ 1058 h 784754"/>
                          <a:gd name="connsiteX19" fmla="*/ 749048 w 762277"/>
                          <a:gd name="connsiteY19" fmla="*/ 64558 h 784754"/>
                          <a:gd name="connsiteX20" fmla="*/ 729998 w 762277"/>
                          <a:gd name="connsiteY20" fmla="*/ 213783 h 784754"/>
                          <a:gd name="connsiteX21" fmla="*/ 653798 w 762277"/>
                          <a:gd name="connsiteY21" fmla="*/ 359833 h 784754"/>
                          <a:gd name="connsiteX22" fmla="*/ 634748 w 762277"/>
                          <a:gd name="connsiteY22" fmla="*/ 518583 h 784754"/>
                          <a:gd name="connsiteX23" fmla="*/ 577598 w 762277"/>
                          <a:gd name="connsiteY23" fmla="*/ 661458 h 784754"/>
                          <a:gd name="connsiteX24" fmla="*/ 469648 w 762277"/>
                          <a:gd name="connsiteY24" fmla="*/ 747183 h 784754"/>
                          <a:gd name="connsiteX25" fmla="*/ 279148 w 762277"/>
                          <a:gd name="connsiteY25" fmla="*/ 753533 h 784754"/>
                          <a:gd name="connsiteX0" fmla="*/ 277283 w 760412"/>
                          <a:gd name="connsiteY0" fmla="*/ 753533 h 784754"/>
                          <a:gd name="connsiteX1" fmla="*/ 115358 w 760412"/>
                          <a:gd name="connsiteY1" fmla="*/ 559858 h 784754"/>
                          <a:gd name="connsiteX2" fmla="*/ 99483 w 760412"/>
                          <a:gd name="connsiteY2" fmla="*/ 378883 h 784754"/>
                          <a:gd name="connsiteX3" fmla="*/ 13758 w 760412"/>
                          <a:gd name="connsiteY3" fmla="*/ 182033 h 784754"/>
                          <a:gd name="connsiteX4" fmla="*/ 16933 w 760412"/>
                          <a:gd name="connsiteY4" fmla="*/ 55033 h 784754"/>
                          <a:gd name="connsiteX5" fmla="*/ 105833 w 760412"/>
                          <a:gd name="connsiteY5" fmla="*/ 4233 h 784754"/>
                          <a:gd name="connsiteX6" fmla="*/ 213783 w 760412"/>
                          <a:gd name="connsiteY6" fmla="*/ 77258 h 784754"/>
                          <a:gd name="connsiteX7" fmla="*/ 305858 w 760412"/>
                          <a:gd name="connsiteY7" fmla="*/ 267758 h 784754"/>
                          <a:gd name="connsiteX8" fmla="*/ 299508 w 760412"/>
                          <a:gd name="connsiteY8" fmla="*/ 451908 h 784754"/>
                          <a:gd name="connsiteX9" fmla="*/ 296333 w 760412"/>
                          <a:gd name="connsiteY9" fmla="*/ 578908 h 784754"/>
                          <a:gd name="connsiteX10" fmla="*/ 343958 w 760412"/>
                          <a:gd name="connsiteY10" fmla="*/ 680508 h 784754"/>
                          <a:gd name="connsiteX11" fmla="*/ 401108 w 760412"/>
                          <a:gd name="connsiteY11" fmla="*/ 702733 h 784754"/>
                          <a:gd name="connsiteX12" fmla="*/ 442383 w 760412"/>
                          <a:gd name="connsiteY12" fmla="*/ 658283 h 784754"/>
                          <a:gd name="connsiteX13" fmla="*/ 458258 w 760412"/>
                          <a:gd name="connsiteY13" fmla="*/ 575733 h 784754"/>
                          <a:gd name="connsiteX14" fmla="*/ 442383 w 760412"/>
                          <a:gd name="connsiteY14" fmla="*/ 404283 h 784754"/>
                          <a:gd name="connsiteX15" fmla="*/ 432858 w 760412"/>
                          <a:gd name="connsiteY15" fmla="*/ 296333 h 784754"/>
                          <a:gd name="connsiteX16" fmla="*/ 458258 w 760412"/>
                          <a:gd name="connsiteY16" fmla="*/ 194733 h 784754"/>
                          <a:gd name="connsiteX17" fmla="*/ 550333 w 760412"/>
                          <a:gd name="connsiteY17" fmla="*/ 58208 h 784754"/>
                          <a:gd name="connsiteX18" fmla="*/ 648758 w 760412"/>
                          <a:gd name="connsiteY18" fmla="*/ 1058 h 784754"/>
                          <a:gd name="connsiteX19" fmla="*/ 747183 w 760412"/>
                          <a:gd name="connsiteY19" fmla="*/ 64558 h 784754"/>
                          <a:gd name="connsiteX20" fmla="*/ 728133 w 760412"/>
                          <a:gd name="connsiteY20" fmla="*/ 213783 h 784754"/>
                          <a:gd name="connsiteX21" fmla="*/ 651933 w 760412"/>
                          <a:gd name="connsiteY21" fmla="*/ 359833 h 784754"/>
                          <a:gd name="connsiteX22" fmla="*/ 632883 w 760412"/>
                          <a:gd name="connsiteY22" fmla="*/ 518583 h 784754"/>
                          <a:gd name="connsiteX23" fmla="*/ 575733 w 760412"/>
                          <a:gd name="connsiteY23" fmla="*/ 661458 h 784754"/>
                          <a:gd name="connsiteX24" fmla="*/ 467783 w 760412"/>
                          <a:gd name="connsiteY24" fmla="*/ 747183 h 784754"/>
                          <a:gd name="connsiteX25" fmla="*/ 277283 w 760412"/>
                          <a:gd name="connsiteY25" fmla="*/ 753533 h 784754"/>
                          <a:gd name="connsiteX0" fmla="*/ 277283 w 760412"/>
                          <a:gd name="connsiteY0" fmla="*/ 753533 h 784754"/>
                          <a:gd name="connsiteX1" fmla="*/ 115358 w 760412"/>
                          <a:gd name="connsiteY1" fmla="*/ 559858 h 784754"/>
                          <a:gd name="connsiteX2" fmla="*/ 99483 w 760412"/>
                          <a:gd name="connsiteY2" fmla="*/ 378883 h 784754"/>
                          <a:gd name="connsiteX3" fmla="*/ 13758 w 760412"/>
                          <a:gd name="connsiteY3" fmla="*/ 182033 h 784754"/>
                          <a:gd name="connsiteX4" fmla="*/ 16933 w 760412"/>
                          <a:gd name="connsiteY4" fmla="*/ 55033 h 784754"/>
                          <a:gd name="connsiteX5" fmla="*/ 105833 w 760412"/>
                          <a:gd name="connsiteY5" fmla="*/ 4233 h 784754"/>
                          <a:gd name="connsiteX6" fmla="*/ 213783 w 760412"/>
                          <a:gd name="connsiteY6" fmla="*/ 77258 h 784754"/>
                          <a:gd name="connsiteX7" fmla="*/ 305858 w 760412"/>
                          <a:gd name="connsiteY7" fmla="*/ 267758 h 784754"/>
                          <a:gd name="connsiteX8" fmla="*/ 299508 w 760412"/>
                          <a:gd name="connsiteY8" fmla="*/ 451908 h 784754"/>
                          <a:gd name="connsiteX9" fmla="*/ 296333 w 760412"/>
                          <a:gd name="connsiteY9" fmla="*/ 578908 h 784754"/>
                          <a:gd name="connsiteX10" fmla="*/ 343958 w 760412"/>
                          <a:gd name="connsiteY10" fmla="*/ 680508 h 784754"/>
                          <a:gd name="connsiteX11" fmla="*/ 401108 w 760412"/>
                          <a:gd name="connsiteY11" fmla="*/ 702733 h 784754"/>
                          <a:gd name="connsiteX12" fmla="*/ 442383 w 760412"/>
                          <a:gd name="connsiteY12" fmla="*/ 658283 h 784754"/>
                          <a:gd name="connsiteX13" fmla="*/ 458258 w 760412"/>
                          <a:gd name="connsiteY13" fmla="*/ 575733 h 784754"/>
                          <a:gd name="connsiteX14" fmla="*/ 442383 w 760412"/>
                          <a:gd name="connsiteY14" fmla="*/ 404283 h 784754"/>
                          <a:gd name="connsiteX15" fmla="*/ 432858 w 760412"/>
                          <a:gd name="connsiteY15" fmla="*/ 296333 h 784754"/>
                          <a:gd name="connsiteX16" fmla="*/ 458258 w 760412"/>
                          <a:gd name="connsiteY16" fmla="*/ 194733 h 784754"/>
                          <a:gd name="connsiteX17" fmla="*/ 550333 w 760412"/>
                          <a:gd name="connsiteY17" fmla="*/ 58208 h 784754"/>
                          <a:gd name="connsiteX18" fmla="*/ 648758 w 760412"/>
                          <a:gd name="connsiteY18" fmla="*/ 1058 h 784754"/>
                          <a:gd name="connsiteX19" fmla="*/ 747183 w 760412"/>
                          <a:gd name="connsiteY19" fmla="*/ 64558 h 784754"/>
                          <a:gd name="connsiteX20" fmla="*/ 728133 w 760412"/>
                          <a:gd name="connsiteY20" fmla="*/ 213783 h 784754"/>
                          <a:gd name="connsiteX21" fmla="*/ 651933 w 760412"/>
                          <a:gd name="connsiteY21" fmla="*/ 359833 h 784754"/>
                          <a:gd name="connsiteX22" fmla="*/ 632883 w 760412"/>
                          <a:gd name="connsiteY22" fmla="*/ 518583 h 784754"/>
                          <a:gd name="connsiteX23" fmla="*/ 575733 w 760412"/>
                          <a:gd name="connsiteY23" fmla="*/ 661458 h 784754"/>
                          <a:gd name="connsiteX24" fmla="*/ 467783 w 760412"/>
                          <a:gd name="connsiteY24" fmla="*/ 747183 h 784754"/>
                          <a:gd name="connsiteX25" fmla="*/ 277283 w 760412"/>
                          <a:gd name="connsiteY25" fmla="*/ 753533 h 784754"/>
                          <a:gd name="connsiteX0" fmla="*/ 277283 w 760412"/>
                          <a:gd name="connsiteY0" fmla="*/ 753533 h 784754"/>
                          <a:gd name="connsiteX1" fmla="*/ 115358 w 760412"/>
                          <a:gd name="connsiteY1" fmla="*/ 559858 h 784754"/>
                          <a:gd name="connsiteX2" fmla="*/ 99483 w 760412"/>
                          <a:gd name="connsiteY2" fmla="*/ 378883 h 784754"/>
                          <a:gd name="connsiteX3" fmla="*/ 13758 w 760412"/>
                          <a:gd name="connsiteY3" fmla="*/ 182033 h 784754"/>
                          <a:gd name="connsiteX4" fmla="*/ 16933 w 760412"/>
                          <a:gd name="connsiteY4" fmla="*/ 55033 h 784754"/>
                          <a:gd name="connsiteX5" fmla="*/ 105833 w 760412"/>
                          <a:gd name="connsiteY5" fmla="*/ 4233 h 784754"/>
                          <a:gd name="connsiteX6" fmla="*/ 213783 w 760412"/>
                          <a:gd name="connsiteY6" fmla="*/ 77258 h 784754"/>
                          <a:gd name="connsiteX7" fmla="*/ 305858 w 760412"/>
                          <a:gd name="connsiteY7" fmla="*/ 267758 h 784754"/>
                          <a:gd name="connsiteX8" fmla="*/ 299508 w 760412"/>
                          <a:gd name="connsiteY8" fmla="*/ 451908 h 784754"/>
                          <a:gd name="connsiteX9" fmla="*/ 296333 w 760412"/>
                          <a:gd name="connsiteY9" fmla="*/ 578908 h 784754"/>
                          <a:gd name="connsiteX10" fmla="*/ 343958 w 760412"/>
                          <a:gd name="connsiteY10" fmla="*/ 680508 h 784754"/>
                          <a:gd name="connsiteX11" fmla="*/ 401108 w 760412"/>
                          <a:gd name="connsiteY11" fmla="*/ 702733 h 784754"/>
                          <a:gd name="connsiteX12" fmla="*/ 442383 w 760412"/>
                          <a:gd name="connsiteY12" fmla="*/ 658283 h 784754"/>
                          <a:gd name="connsiteX13" fmla="*/ 458258 w 760412"/>
                          <a:gd name="connsiteY13" fmla="*/ 575733 h 784754"/>
                          <a:gd name="connsiteX14" fmla="*/ 442383 w 760412"/>
                          <a:gd name="connsiteY14" fmla="*/ 404283 h 784754"/>
                          <a:gd name="connsiteX15" fmla="*/ 432858 w 760412"/>
                          <a:gd name="connsiteY15" fmla="*/ 296333 h 784754"/>
                          <a:gd name="connsiteX16" fmla="*/ 458258 w 760412"/>
                          <a:gd name="connsiteY16" fmla="*/ 194733 h 784754"/>
                          <a:gd name="connsiteX17" fmla="*/ 550333 w 760412"/>
                          <a:gd name="connsiteY17" fmla="*/ 58208 h 784754"/>
                          <a:gd name="connsiteX18" fmla="*/ 648758 w 760412"/>
                          <a:gd name="connsiteY18" fmla="*/ 1058 h 784754"/>
                          <a:gd name="connsiteX19" fmla="*/ 747183 w 760412"/>
                          <a:gd name="connsiteY19" fmla="*/ 64558 h 784754"/>
                          <a:gd name="connsiteX20" fmla="*/ 728133 w 760412"/>
                          <a:gd name="connsiteY20" fmla="*/ 213783 h 784754"/>
                          <a:gd name="connsiteX21" fmla="*/ 651933 w 760412"/>
                          <a:gd name="connsiteY21" fmla="*/ 359833 h 784754"/>
                          <a:gd name="connsiteX22" fmla="*/ 632883 w 760412"/>
                          <a:gd name="connsiteY22" fmla="*/ 518583 h 784754"/>
                          <a:gd name="connsiteX23" fmla="*/ 575733 w 760412"/>
                          <a:gd name="connsiteY23" fmla="*/ 661458 h 784754"/>
                          <a:gd name="connsiteX24" fmla="*/ 467783 w 760412"/>
                          <a:gd name="connsiteY24" fmla="*/ 747183 h 784754"/>
                          <a:gd name="connsiteX25" fmla="*/ 277283 w 760412"/>
                          <a:gd name="connsiteY25" fmla="*/ 753533 h 784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760412" h="784754">
                            <a:moveTo>
                              <a:pt x="277283" y="753533"/>
                            </a:moveTo>
                            <a:cubicBezTo>
                              <a:pt x="218545" y="722312"/>
                              <a:pt x="144991" y="622300"/>
                              <a:pt x="115358" y="559858"/>
                            </a:cubicBezTo>
                            <a:cubicBezTo>
                              <a:pt x="85725" y="497416"/>
                              <a:pt x="111579" y="448576"/>
                              <a:pt x="99483" y="378883"/>
                            </a:cubicBezTo>
                            <a:cubicBezTo>
                              <a:pt x="89396" y="317425"/>
                              <a:pt x="27516" y="236008"/>
                              <a:pt x="13758" y="182033"/>
                            </a:cubicBezTo>
                            <a:cubicBezTo>
                              <a:pt x="0" y="128058"/>
                              <a:pt x="1587" y="84666"/>
                              <a:pt x="16933" y="55033"/>
                            </a:cubicBezTo>
                            <a:cubicBezTo>
                              <a:pt x="32279" y="25400"/>
                              <a:pt x="73025" y="529"/>
                              <a:pt x="105833" y="4233"/>
                            </a:cubicBezTo>
                            <a:cubicBezTo>
                              <a:pt x="138641" y="7937"/>
                              <a:pt x="180446" y="33337"/>
                              <a:pt x="213783" y="77258"/>
                            </a:cubicBezTo>
                            <a:cubicBezTo>
                              <a:pt x="247121" y="121179"/>
                              <a:pt x="291571" y="205316"/>
                              <a:pt x="305858" y="267758"/>
                            </a:cubicBezTo>
                            <a:cubicBezTo>
                              <a:pt x="320145" y="330200"/>
                              <a:pt x="301096" y="400050"/>
                              <a:pt x="299508" y="451908"/>
                            </a:cubicBezTo>
                            <a:cubicBezTo>
                              <a:pt x="297921" y="503766"/>
                              <a:pt x="288925" y="540808"/>
                              <a:pt x="296333" y="578908"/>
                            </a:cubicBezTo>
                            <a:cubicBezTo>
                              <a:pt x="303741" y="617008"/>
                              <a:pt x="326496" y="659871"/>
                              <a:pt x="343958" y="680508"/>
                            </a:cubicBezTo>
                            <a:cubicBezTo>
                              <a:pt x="361420" y="701145"/>
                              <a:pt x="384704" y="706437"/>
                              <a:pt x="401108" y="702733"/>
                            </a:cubicBezTo>
                            <a:cubicBezTo>
                              <a:pt x="417512" y="699029"/>
                              <a:pt x="432858" y="679450"/>
                              <a:pt x="442383" y="658283"/>
                            </a:cubicBezTo>
                            <a:cubicBezTo>
                              <a:pt x="451908" y="637116"/>
                              <a:pt x="458258" y="618066"/>
                              <a:pt x="458258" y="575733"/>
                            </a:cubicBezTo>
                            <a:cubicBezTo>
                              <a:pt x="458258" y="533400"/>
                              <a:pt x="446616" y="450850"/>
                              <a:pt x="442383" y="404283"/>
                            </a:cubicBezTo>
                            <a:cubicBezTo>
                              <a:pt x="438150" y="357716"/>
                              <a:pt x="430212" y="331258"/>
                              <a:pt x="432858" y="296333"/>
                            </a:cubicBezTo>
                            <a:cubicBezTo>
                              <a:pt x="435504" y="261408"/>
                              <a:pt x="438679" y="234420"/>
                              <a:pt x="458258" y="194733"/>
                            </a:cubicBezTo>
                            <a:cubicBezTo>
                              <a:pt x="477837" y="155046"/>
                              <a:pt x="518583" y="90487"/>
                              <a:pt x="550333" y="58208"/>
                            </a:cubicBezTo>
                            <a:cubicBezTo>
                              <a:pt x="582083" y="25929"/>
                              <a:pt x="615950" y="0"/>
                              <a:pt x="648758" y="1058"/>
                            </a:cubicBezTo>
                            <a:cubicBezTo>
                              <a:pt x="681566" y="2116"/>
                              <a:pt x="733954" y="29104"/>
                              <a:pt x="747183" y="64558"/>
                            </a:cubicBezTo>
                            <a:cubicBezTo>
                              <a:pt x="760412" y="100012"/>
                              <a:pt x="744008" y="164571"/>
                              <a:pt x="728133" y="213783"/>
                            </a:cubicBezTo>
                            <a:cubicBezTo>
                              <a:pt x="712258" y="262995"/>
                              <a:pt x="667808" y="309033"/>
                              <a:pt x="651933" y="359833"/>
                            </a:cubicBezTo>
                            <a:cubicBezTo>
                              <a:pt x="636058" y="410633"/>
                              <a:pt x="645583" y="468312"/>
                              <a:pt x="632883" y="518583"/>
                            </a:cubicBezTo>
                            <a:cubicBezTo>
                              <a:pt x="620183" y="568854"/>
                              <a:pt x="603250" y="623358"/>
                              <a:pt x="575733" y="661458"/>
                            </a:cubicBezTo>
                            <a:cubicBezTo>
                              <a:pt x="548216" y="699558"/>
                              <a:pt x="509587" y="730779"/>
                              <a:pt x="467783" y="747183"/>
                            </a:cubicBezTo>
                            <a:cubicBezTo>
                              <a:pt x="425979" y="763587"/>
                              <a:pt x="336021" y="784754"/>
                              <a:pt x="277283" y="753533"/>
                            </a:cubicBezTo>
                            <a:close/>
                          </a:path>
                        </a:pathLst>
                      </a:custGeom>
                      <a:gradFill flip="none" rotWithShape="1">
                        <a:gsLst>
                          <a:gs pos="0">
                            <a:srgbClr val="95B9E2">
                              <a:shade val="30000"/>
                              <a:satMod val="115000"/>
                            </a:srgbClr>
                          </a:gs>
                          <a:gs pos="50000">
                            <a:srgbClr val="95B9E2">
                              <a:shade val="67500"/>
                              <a:satMod val="115000"/>
                            </a:srgbClr>
                          </a:gs>
                          <a:gs pos="100000">
                            <a:srgbClr val="95B9E2">
                              <a:shade val="100000"/>
                              <a:satMod val="115000"/>
                            </a:srgbClr>
                          </a:gs>
                        </a:gsLst>
                        <a:path path="circle">
                          <a:fillToRect l="100000" t="100000"/>
                        </a:path>
                        <a:tileRect r="-100000" b="-100000"/>
                      </a:gradFill>
                      <a:ln w="25400"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8" name="Ellipse 7"/>
                      <a:cNvSpPr/>
                    </a:nvSpPr>
                    <a:spPr>
                      <a:xfrm>
                        <a:off x="3923928" y="2924944"/>
                        <a:ext cx="216024" cy="216024"/>
                      </a:xfrm>
                      <a:prstGeom prst="ellipse">
                        <a:avLst/>
                      </a:prstGeom>
                      <a:gradFill flip="none" rotWithShape="1">
                        <a:gsLst>
                          <a:gs pos="0">
                            <a:srgbClr val="FFCC00">
                              <a:shade val="30000"/>
                              <a:satMod val="115000"/>
                            </a:srgbClr>
                          </a:gs>
                          <a:gs pos="50000">
                            <a:srgbClr val="FFCC00">
                              <a:shade val="67500"/>
                              <a:satMod val="115000"/>
                            </a:srgbClr>
                          </a:gs>
                          <a:gs pos="100000">
                            <a:srgbClr val="FFCC00">
                              <a:shade val="100000"/>
                              <a:satMod val="115000"/>
                            </a:srgbClr>
                          </a:gs>
                        </a:gsLst>
                        <a:path path="circle">
                          <a:fillToRect l="100000" t="100000"/>
                        </a:path>
                        <a:tileRect r="-100000" b="-100000"/>
                      </a:gradFill>
                      <a:ln w="25400"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grpSp>
              </lc:lockedCanvas>
            </a:graphicData>
          </a:graphic>
        </wp:anchor>
      </w:drawing>
    </w:r>
    <w:r w:rsidRPr="005744D2">
      <w:rPr>
        <w:rFonts w:asciiTheme="majorHAnsi" w:hAnsiTheme="majorHAnsi"/>
        <w:b/>
        <w:color w:val="7F7F7F" w:themeColor="text1" w:themeTint="80"/>
        <w:sz w:val="28"/>
      </w:rPr>
      <w:t>CHROMOSOME</w:t>
    </w:r>
    <w:r w:rsidRPr="005744D2">
      <w:rPr>
        <w:rFonts w:asciiTheme="majorHAnsi" w:hAnsiTheme="majorHAnsi"/>
        <w:b/>
        <w:color w:val="7F7F7F" w:themeColor="text1" w:themeTint="80"/>
        <w:sz w:val="28"/>
      </w:rPr>
      <w:br/>
      <w:t>Scenario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407B"/>
    <w:multiLevelType w:val="hybridMultilevel"/>
    <w:tmpl w:val="1AD0F6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7C3D54"/>
    <w:multiLevelType w:val="hybridMultilevel"/>
    <w:tmpl w:val="E14C9F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F269F4"/>
    <w:multiLevelType w:val="hybridMultilevel"/>
    <w:tmpl w:val="FB2C8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E7704C"/>
    <w:multiLevelType w:val="hybridMultilevel"/>
    <w:tmpl w:val="FE3626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F1F3FF6"/>
    <w:multiLevelType w:val="hybridMultilevel"/>
    <w:tmpl w:val="1DE2AE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63504DF"/>
    <w:multiLevelType w:val="hybridMultilevel"/>
    <w:tmpl w:val="042C7C6E"/>
    <w:lvl w:ilvl="0" w:tplc="C720BB1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69F59B5"/>
    <w:multiLevelType w:val="hybridMultilevel"/>
    <w:tmpl w:val="255220EE"/>
    <w:lvl w:ilvl="0" w:tplc="E4A8A7E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A12320E"/>
    <w:multiLevelType w:val="hybridMultilevel"/>
    <w:tmpl w:val="DECCD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28E3B4F"/>
    <w:multiLevelType w:val="hybridMultilevel"/>
    <w:tmpl w:val="10EC73BE"/>
    <w:lvl w:ilvl="0" w:tplc="04070001">
      <w:start w:val="1"/>
      <w:numFmt w:val="bullet"/>
      <w:lvlText w:val=""/>
      <w:lvlJc w:val="left"/>
      <w:pPr>
        <w:ind w:left="1431" w:hanging="360"/>
      </w:pPr>
      <w:rPr>
        <w:rFonts w:ascii="Symbol" w:hAnsi="Symbol" w:hint="default"/>
      </w:rPr>
    </w:lvl>
    <w:lvl w:ilvl="1" w:tplc="04070003" w:tentative="1">
      <w:start w:val="1"/>
      <w:numFmt w:val="bullet"/>
      <w:lvlText w:val="o"/>
      <w:lvlJc w:val="left"/>
      <w:pPr>
        <w:ind w:left="2151" w:hanging="360"/>
      </w:pPr>
      <w:rPr>
        <w:rFonts w:ascii="Courier New" w:hAnsi="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9">
    <w:nsid w:val="661F7CB5"/>
    <w:multiLevelType w:val="hybridMultilevel"/>
    <w:tmpl w:val="17C432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3"/>
  </w:num>
  <w:num w:numId="6">
    <w:abstractNumId w:val="8"/>
  </w:num>
  <w:num w:numId="7">
    <w:abstractNumId w:val="4"/>
  </w:num>
  <w:num w:numId="8">
    <w:abstractNumId w:val="7"/>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defaultTabStop w:val="708"/>
  <w:hyphenationZone w:val="425"/>
  <w:evenAndOddHeaders/>
  <w:drawingGridHorizontalSpacing w:val="110"/>
  <w:displayHorizontalDrawingGridEvery w:val="2"/>
  <w:characterSpacingControl w:val="doNotCompress"/>
  <w:savePreviewPicture/>
  <w:hdrShapeDefaults>
    <o:shapedefaults v:ext="edit" spidmax="17410"/>
    <o:shapelayout v:ext="edit">
      <o:idmap v:ext="edit" data="8"/>
      <o:rules v:ext="edit">
        <o:r id="V:Rule7" type="connector" idref="#_x0000_s8194"/>
        <o:r id="V:Rule8" type="connector" idref="#_x0000_s8196"/>
        <o:r id="V:Rule9" type="connector" idref="#_x0000_s8200"/>
        <o:r id="V:Rule10" type="connector" idref="#_x0000_s8199"/>
        <o:r id="V:Rule11" type="connector" idref="#_x0000_s8201"/>
        <o:r id="V:Rule12" type="connector" idref="#_x0000_s8195"/>
      </o:rules>
    </o:shapelayout>
  </w:hdrShapeDefaults>
  <w:footnotePr>
    <w:footnote w:id="-1"/>
    <w:footnote w:id="0"/>
  </w:footnotePr>
  <w:endnotePr>
    <w:endnote w:id="-1"/>
    <w:endnote w:id="0"/>
  </w:endnotePr>
  <w:compat/>
  <w:rsids>
    <w:rsidRoot w:val="00FC171D"/>
    <w:rsid w:val="000173AA"/>
    <w:rsid w:val="00023BBE"/>
    <w:rsid w:val="000534FA"/>
    <w:rsid w:val="0005468D"/>
    <w:rsid w:val="0006278A"/>
    <w:rsid w:val="00064635"/>
    <w:rsid w:val="00066282"/>
    <w:rsid w:val="00092320"/>
    <w:rsid w:val="000B1700"/>
    <w:rsid w:val="000B2DF2"/>
    <w:rsid w:val="000B3381"/>
    <w:rsid w:val="000B60D9"/>
    <w:rsid w:val="000C0A96"/>
    <w:rsid w:val="000C200C"/>
    <w:rsid w:val="00103ABE"/>
    <w:rsid w:val="001168A9"/>
    <w:rsid w:val="00141A0B"/>
    <w:rsid w:val="0014592D"/>
    <w:rsid w:val="00152ED1"/>
    <w:rsid w:val="001603AE"/>
    <w:rsid w:val="0016262A"/>
    <w:rsid w:val="00165809"/>
    <w:rsid w:val="00173137"/>
    <w:rsid w:val="00173568"/>
    <w:rsid w:val="00181F7F"/>
    <w:rsid w:val="00191188"/>
    <w:rsid w:val="0019259B"/>
    <w:rsid w:val="001A0055"/>
    <w:rsid w:val="001A30B5"/>
    <w:rsid w:val="001C0F2C"/>
    <w:rsid w:val="001C0F7C"/>
    <w:rsid w:val="001D1AE8"/>
    <w:rsid w:val="001E19D7"/>
    <w:rsid w:val="0022133F"/>
    <w:rsid w:val="00222D0D"/>
    <w:rsid w:val="00257B4B"/>
    <w:rsid w:val="0026058A"/>
    <w:rsid w:val="00264B82"/>
    <w:rsid w:val="00274255"/>
    <w:rsid w:val="002929D3"/>
    <w:rsid w:val="002953B7"/>
    <w:rsid w:val="002A22C9"/>
    <w:rsid w:val="002C25C8"/>
    <w:rsid w:val="002C66DB"/>
    <w:rsid w:val="002D63F0"/>
    <w:rsid w:val="002E19E5"/>
    <w:rsid w:val="002E5ACB"/>
    <w:rsid w:val="00311270"/>
    <w:rsid w:val="00311715"/>
    <w:rsid w:val="00315841"/>
    <w:rsid w:val="003241AE"/>
    <w:rsid w:val="003355DA"/>
    <w:rsid w:val="00341186"/>
    <w:rsid w:val="00344375"/>
    <w:rsid w:val="00352E53"/>
    <w:rsid w:val="00354668"/>
    <w:rsid w:val="00364F9D"/>
    <w:rsid w:val="003A66D1"/>
    <w:rsid w:val="003C2BF5"/>
    <w:rsid w:val="003C2C6B"/>
    <w:rsid w:val="003C4968"/>
    <w:rsid w:val="003F6955"/>
    <w:rsid w:val="003F7C18"/>
    <w:rsid w:val="0040236D"/>
    <w:rsid w:val="00417439"/>
    <w:rsid w:val="0043736D"/>
    <w:rsid w:val="00440001"/>
    <w:rsid w:val="00450DF8"/>
    <w:rsid w:val="0045441D"/>
    <w:rsid w:val="0045759C"/>
    <w:rsid w:val="00460544"/>
    <w:rsid w:val="004620A0"/>
    <w:rsid w:val="00464E5F"/>
    <w:rsid w:val="00465348"/>
    <w:rsid w:val="0046678D"/>
    <w:rsid w:val="004841F7"/>
    <w:rsid w:val="004B4A6E"/>
    <w:rsid w:val="004C2EE6"/>
    <w:rsid w:val="004C4094"/>
    <w:rsid w:val="004D0EED"/>
    <w:rsid w:val="004F4AEE"/>
    <w:rsid w:val="00501A29"/>
    <w:rsid w:val="00502957"/>
    <w:rsid w:val="005266CB"/>
    <w:rsid w:val="00546B56"/>
    <w:rsid w:val="005654EA"/>
    <w:rsid w:val="00570533"/>
    <w:rsid w:val="005744D2"/>
    <w:rsid w:val="005840E0"/>
    <w:rsid w:val="00585D7E"/>
    <w:rsid w:val="00586542"/>
    <w:rsid w:val="0059010C"/>
    <w:rsid w:val="0059054C"/>
    <w:rsid w:val="0059602B"/>
    <w:rsid w:val="005A5602"/>
    <w:rsid w:val="005A5CF6"/>
    <w:rsid w:val="005B4863"/>
    <w:rsid w:val="005E5E7B"/>
    <w:rsid w:val="005E7E01"/>
    <w:rsid w:val="005F2D8A"/>
    <w:rsid w:val="00624BF1"/>
    <w:rsid w:val="00655D38"/>
    <w:rsid w:val="00694B4E"/>
    <w:rsid w:val="006D1A1D"/>
    <w:rsid w:val="006D5A86"/>
    <w:rsid w:val="006E7246"/>
    <w:rsid w:val="006F6030"/>
    <w:rsid w:val="007067AB"/>
    <w:rsid w:val="0071174B"/>
    <w:rsid w:val="007218B0"/>
    <w:rsid w:val="00724F28"/>
    <w:rsid w:val="00726AC9"/>
    <w:rsid w:val="007A6069"/>
    <w:rsid w:val="007C5605"/>
    <w:rsid w:val="007C7B4A"/>
    <w:rsid w:val="007E59A0"/>
    <w:rsid w:val="007F34F6"/>
    <w:rsid w:val="00810DFD"/>
    <w:rsid w:val="00813292"/>
    <w:rsid w:val="00813B7E"/>
    <w:rsid w:val="0087102D"/>
    <w:rsid w:val="008775BA"/>
    <w:rsid w:val="00896CF0"/>
    <w:rsid w:val="008C3DA5"/>
    <w:rsid w:val="008C72BF"/>
    <w:rsid w:val="0090140B"/>
    <w:rsid w:val="00920249"/>
    <w:rsid w:val="00924795"/>
    <w:rsid w:val="00933098"/>
    <w:rsid w:val="00947C52"/>
    <w:rsid w:val="00947F46"/>
    <w:rsid w:val="009976B4"/>
    <w:rsid w:val="009A388B"/>
    <w:rsid w:val="009A515A"/>
    <w:rsid w:val="009B2BC1"/>
    <w:rsid w:val="009C50CC"/>
    <w:rsid w:val="009E113F"/>
    <w:rsid w:val="009F3815"/>
    <w:rsid w:val="00A0721C"/>
    <w:rsid w:val="00A26365"/>
    <w:rsid w:val="00A4553C"/>
    <w:rsid w:val="00A504A2"/>
    <w:rsid w:val="00A547BE"/>
    <w:rsid w:val="00A573E9"/>
    <w:rsid w:val="00A6787D"/>
    <w:rsid w:val="00AA4D0D"/>
    <w:rsid w:val="00AB1FF2"/>
    <w:rsid w:val="00AD5D18"/>
    <w:rsid w:val="00AD619B"/>
    <w:rsid w:val="00AF48F9"/>
    <w:rsid w:val="00B35030"/>
    <w:rsid w:val="00B44DBA"/>
    <w:rsid w:val="00B54D7C"/>
    <w:rsid w:val="00B565D0"/>
    <w:rsid w:val="00B77CF5"/>
    <w:rsid w:val="00B92936"/>
    <w:rsid w:val="00BA0536"/>
    <w:rsid w:val="00BA309F"/>
    <w:rsid w:val="00BC7619"/>
    <w:rsid w:val="00BD6517"/>
    <w:rsid w:val="00BD77A4"/>
    <w:rsid w:val="00BE0D13"/>
    <w:rsid w:val="00BE173F"/>
    <w:rsid w:val="00BF173A"/>
    <w:rsid w:val="00C15DC7"/>
    <w:rsid w:val="00C2734D"/>
    <w:rsid w:val="00C3083D"/>
    <w:rsid w:val="00C40646"/>
    <w:rsid w:val="00C407F3"/>
    <w:rsid w:val="00C4583E"/>
    <w:rsid w:val="00C754BF"/>
    <w:rsid w:val="00C8060A"/>
    <w:rsid w:val="00C86007"/>
    <w:rsid w:val="00C951C9"/>
    <w:rsid w:val="00CA1219"/>
    <w:rsid w:val="00CA4A10"/>
    <w:rsid w:val="00CB191C"/>
    <w:rsid w:val="00CD38E7"/>
    <w:rsid w:val="00CD7616"/>
    <w:rsid w:val="00CE42E3"/>
    <w:rsid w:val="00CE728C"/>
    <w:rsid w:val="00CF4397"/>
    <w:rsid w:val="00CF4563"/>
    <w:rsid w:val="00D019BB"/>
    <w:rsid w:val="00D15579"/>
    <w:rsid w:val="00D31FC5"/>
    <w:rsid w:val="00D32B73"/>
    <w:rsid w:val="00D661D5"/>
    <w:rsid w:val="00D742CA"/>
    <w:rsid w:val="00D74590"/>
    <w:rsid w:val="00DA1EA3"/>
    <w:rsid w:val="00DB0DE8"/>
    <w:rsid w:val="00DB3260"/>
    <w:rsid w:val="00DC6539"/>
    <w:rsid w:val="00DC6EB3"/>
    <w:rsid w:val="00DE0875"/>
    <w:rsid w:val="00DE183D"/>
    <w:rsid w:val="00DE3E4A"/>
    <w:rsid w:val="00DE6178"/>
    <w:rsid w:val="00DF5AAF"/>
    <w:rsid w:val="00E10122"/>
    <w:rsid w:val="00E16E4C"/>
    <w:rsid w:val="00E236F7"/>
    <w:rsid w:val="00E66122"/>
    <w:rsid w:val="00EB7E6C"/>
    <w:rsid w:val="00EC6C38"/>
    <w:rsid w:val="00EF6930"/>
    <w:rsid w:val="00EF7A4A"/>
    <w:rsid w:val="00F16577"/>
    <w:rsid w:val="00F20438"/>
    <w:rsid w:val="00F31E67"/>
    <w:rsid w:val="00F47346"/>
    <w:rsid w:val="00F6052D"/>
    <w:rsid w:val="00F83054"/>
    <w:rsid w:val="00F840FE"/>
    <w:rsid w:val="00FB7932"/>
    <w:rsid w:val="00FC171D"/>
    <w:rsid w:val="00FD3CDB"/>
    <w:rsid w:val="00FE038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A5CF6"/>
  </w:style>
  <w:style w:type="paragraph" w:styleId="berschrift1">
    <w:name w:val="heading 1"/>
    <w:basedOn w:val="Standard"/>
    <w:next w:val="Standard"/>
    <w:link w:val="berschrift1Zchn"/>
    <w:uiPriority w:val="9"/>
    <w:qFormat/>
    <w:rsid w:val="00D31F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406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C40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C4064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berschrift2Zchn">
    <w:name w:val="Überschrift 2 Zchn"/>
    <w:basedOn w:val="Absatz-Standardschriftart"/>
    <w:link w:val="berschrift2"/>
    <w:uiPriority w:val="9"/>
    <w:rsid w:val="00C40646"/>
    <w:rPr>
      <w:rFonts w:asciiTheme="majorHAnsi" w:eastAsiaTheme="majorEastAsia" w:hAnsiTheme="majorHAnsi" w:cstheme="majorBidi"/>
      <w:b/>
      <w:bCs/>
      <w:color w:val="4F81BD" w:themeColor="accent1"/>
      <w:sz w:val="26"/>
      <w:szCs w:val="26"/>
    </w:rPr>
  </w:style>
  <w:style w:type="table" w:customStyle="1" w:styleId="MittlereSchattierung2-Akzent11">
    <w:name w:val="Mittlere Schattierung 2 - Akzent 11"/>
    <w:basedOn w:val="NormaleTabelle"/>
    <w:uiPriority w:val="64"/>
    <w:rsid w:val="00C4064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enabsatz">
    <w:name w:val="List Paragraph"/>
    <w:basedOn w:val="Standard"/>
    <w:uiPriority w:val="34"/>
    <w:qFormat/>
    <w:rsid w:val="00DE3E4A"/>
    <w:pPr>
      <w:ind w:left="720"/>
      <w:contextualSpacing/>
    </w:pPr>
  </w:style>
  <w:style w:type="character" w:styleId="Kommentarzeichen">
    <w:name w:val="annotation reference"/>
    <w:basedOn w:val="Absatz-Standardschriftart"/>
    <w:uiPriority w:val="99"/>
    <w:semiHidden/>
    <w:unhideWhenUsed/>
    <w:rsid w:val="00A573E9"/>
    <w:rPr>
      <w:sz w:val="16"/>
      <w:szCs w:val="16"/>
    </w:rPr>
  </w:style>
  <w:style w:type="paragraph" w:styleId="Kommentartext">
    <w:name w:val="annotation text"/>
    <w:basedOn w:val="Standard"/>
    <w:link w:val="KommentartextZchn"/>
    <w:uiPriority w:val="99"/>
    <w:semiHidden/>
    <w:unhideWhenUsed/>
    <w:rsid w:val="00A573E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73E9"/>
    <w:rPr>
      <w:sz w:val="20"/>
      <w:szCs w:val="20"/>
    </w:rPr>
  </w:style>
  <w:style w:type="paragraph" w:styleId="Kommentarthema">
    <w:name w:val="annotation subject"/>
    <w:basedOn w:val="Kommentartext"/>
    <w:next w:val="Kommentartext"/>
    <w:link w:val="KommentarthemaZchn"/>
    <w:uiPriority w:val="99"/>
    <w:semiHidden/>
    <w:unhideWhenUsed/>
    <w:rsid w:val="00A573E9"/>
    <w:rPr>
      <w:b/>
      <w:bCs/>
    </w:rPr>
  </w:style>
  <w:style w:type="character" w:customStyle="1" w:styleId="KommentarthemaZchn">
    <w:name w:val="Kommentarthema Zchn"/>
    <w:basedOn w:val="KommentartextZchn"/>
    <w:link w:val="Kommentarthema"/>
    <w:uiPriority w:val="99"/>
    <w:semiHidden/>
    <w:rsid w:val="00A573E9"/>
    <w:rPr>
      <w:b/>
      <w:bCs/>
      <w:sz w:val="20"/>
      <w:szCs w:val="20"/>
    </w:rPr>
  </w:style>
  <w:style w:type="paragraph" w:styleId="Sprechblasentext">
    <w:name w:val="Balloon Text"/>
    <w:basedOn w:val="Standard"/>
    <w:link w:val="SprechblasentextZchn"/>
    <w:uiPriority w:val="99"/>
    <w:semiHidden/>
    <w:unhideWhenUsed/>
    <w:rsid w:val="00A573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73E9"/>
    <w:rPr>
      <w:rFonts w:ascii="Tahoma" w:hAnsi="Tahoma" w:cs="Tahoma"/>
      <w:sz w:val="16"/>
      <w:szCs w:val="16"/>
    </w:rPr>
  </w:style>
  <w:style w:type="character" w:styleId="Platzhaltertext">
    <w:name w:val="Placeholder Text"/>
    <w:basedOn w:val="Absatz-Standardschriftart"/>
    <w:uiPriority w:val="99"/>
    <w:semiHidden/>
    <w:rsid w:val="001A30B5"/>
    <w:rPr>
      <w:color w:val="808080"/>
    </w:rPr>
  </w:style>
  <w:style w:type="paragraph" w:styleId="Kopfzeile">
    <w:name w:val="header"/>
    <w:basedOn w:val="Standard"/>
    <w:link w:val="KopfzeileZchn"/>
    <w:uiPriority w:val="99"/>
    <w:semiHidden/>
    <w:unhideWhenUsed/>
    <w:rsid w:val="001A30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A30B5"/>
  </w:style>
  <w:style w:type="paragraph" w:styleId="Fuzeile">
    <w:name w:val="footer"/>
    <w:basedOn w:val="Standard"/>
    <w:link w:val="FuzeileZchn"/>
    <w:uiPriority w:val="99"/>
    <w:unhideWhenUsed/>
    <w:rsid w:val="001A30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30B5"/>
  </w:style>
  <w:style w:type="character" w:customStyle="1" w:styleId="berschrift1Zchn">
    <w:name w:val="Überschrift 1 Zchn"/>
    <w:basedOn w:val="Absatz-Standardschriftart"/>
    <w:link w:val="berschrift1"/>
    <w:uiPriority w:val="9"/>
    <w:rsid w:val="00D31FC5"/>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D31F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1FC5"/>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57B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57B4B"/>
    <w:rPr>
      <w:rFonts w:asciiTheme="majorHAnsi" w:eastAsiaTheme="majorEastAsia" w:hAnsiTheme="majorHAnsi" w:cstheme="majorBidi"/>
      <w:i/>
      <w:iCs/>
      <w:color w:val="4F81BD" w:themeColor="accent1"/>
      <w:spacing w:val="15"/>
      <w:sz w:val="24"/>
      <w:szCs w:val="24"/>
    </w:rPr>
  </w:style>
  <w:style w:type="table" w:customStyle="1" w:styleId="MittlereSchattierung1-Akzent11">
    <w:name w:val="Mittlere Schattierung 1 - Akzent 11"/>
    <w:basedOn w:val="NormaleTabelle"/>
    <w:uiPriority w:val="63"/>
    <w:rsid w:val="00A0721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FarbigesRaster-Akzent1">
    <w:name w:val="Colorful Grid Accent 1"/>
    <w:basedOn w:val="NormaleTabelle"/>
    <w:uiPriority w:val="73"/>
    <w:rsid w:val="00726AC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3-Akzent1">
    <w:name w:val="Medium Grid 3 Accent 1"/>
    <w:basedOn w:val="NormaleTabelle"/>
    <w:uiPriority w:val="69"/>
    <w:rsid w:val="00726A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ingCopies\chromosome\trunk\doc\Scenario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79D588FD134307A1E8F5CB4C1BD384"/>
        <w:category>
          <w:name w:val="Allgemein"/>
          <w:gallery w:val="placeholder"/>
        </w:category>
        <w:types>
          <w:type w:val="bbPlcHdr"/>
        </w:types>
        <w:behaviors>
          <w:behavior w:val="content"/>
        </w:behaviors>
        <w:guid w:val="{B8DD0ACD-EBD9-48C2-BFCB-D965B4D7E4E0}"/>
      </w:docPartPr>
      <w:docPartBody>
        <w:p w:rsidR="0012085A" w:rsidRDefault="00610193">
          <w:pPr>
            <w:pStyle w:val="5F79D588FD134307A1E8F5CB4C1BD384"/>
          </w:pPr>
          <w:r w:rsidRPr="002953B7">
            <w:rPr>
              <w:rStyle w:val="Platzhaltertext"/>
              <w:lang w:val="en-US"/>
            </w:rPr>
            <w:t xml:space="preserve">Enter scenario </w:t>
          </w:r>
          <w:r>
            <w:rPr>
              <w:rStyle w:val="Platzhaltertext"/>
              <w:lang w:val="en-US"/>
            </w:rPr>
            <w:t>title</w:t>
          </w:r>
        </w:p>
      </w:docPartBody>
    </w:docPart>
    <w:docPart>
      <w:docPartPr>
        <w:name w:val="AD740AB3DFA74242873A50014043C560"/>
        <w:category>
          <w:name w:val="Allgemein"/>
          <w:gallery w:val="placeholder"/>
        </w:category>
        <w:types>
          <w:type w:val="bbPlcHdr"/>
        </w:types>
        <w:behaviors>
          <w:behavior w:val="content"/>
        </w:behaviors>
        <w:guid w:val="{0771648B-E1FA-46BF-ACC7-5C97C272BBA6}"/>
      </w:docPartPr>
      <w:docPartBody>
        <w:p w:rsidR="0012085A" w:rsidRDefault="00610193">
          <w:pPr>
            <w:pStyle w:val="AD740AB3DFA74242873A50014043C560"/>
          </w:pPr>
          <w:r w:rsidRPr="002953B7">
            <w:rPr>
              <w:rStyle w:val="Platzhaltertext"/>
              <w:lang w:val="en-US"/>
            </w:rPr>
            <w:t>Enter name of author.</w:t>
          </w:r>
        </w:p>
      </w:docPartBody>
    </w:docPart>
    <w:docPart>
      <w:docPartPr>
        <w:name w:val="66CB02E3144049EB87D5DA961E767E50"/>
        <w:category>
          <w:name w:val="Allgemein"/>
          <w:gallery w:val="placeholder"/>
        </w:category>
        <w:types>
          <w:type w:val="bbPlcHdr"/>
        </w:types>
        <w:behaviors>
          <w:behavior w:val="content"/>
        </w:behaviors>
        <w:guid w:val="{40D02047-732E-42F9-A3DC-7097863A9F4E}"/>
      </w:docPartPr>
      <w:docPartBody>
        <w:p w:rsidR="0012085A" w:rsidRDefault="00610193">
          <w:pPr>
            <w:pStyle w:val="66CB02E3144049EB87D5DA961E767E50"/>
          </w:pPr>
          <w:r w:rsidRPr="002953B7">
            <w:rPr>
              <w:rStyle w:val="Platzhaltertext"/>
              <w:lang w:val="en-US"/>
            </w:rPr>
            <w:t>Enter name of reviewer.</w:t>
          </w:r>
        </w:p>
      </w:docPartBody>
    </w:docPart>
    <w:docPart>
      <w:docPartPr>
        <w:name w:val="41CA9C4251FF45AB8008F70CC66EAA89"/>
        <w:category>
          <w:name w:val="Allgemein"/>
          <w:gallery w:val="placeholder"/>
        </w:category>
        <w:types>
          <w:type w:val="bbPlcHdr"/>
        </w:types>
        <w:behaviors>
          <w:behavior w:val="content"/>
        </w:behaviors>
        <w:guid w:val="{6B498FA2-C68E-4400-8903-9663AE45DB6E}"/>
      </w:docPartPr>
      <w:docPartBody>
        <w:p w:rsidR="0012085A" w:rsidRDefault="00610193">
          <w:pPr>
            <w:pStyle w:val="41CA9C4251FF45AB8008F70CC66EAA89"/>
          </w:pPr>
          <w:r w:rsidRPr="002953B7">
            <w:rPr>
              <w:rStyle w:val="Platzhaltertext"/>
              <w:lang w:val="en-US"/>
            </w:rPr>
            <w:t>Please pick a status from the list.</w:t>
          </w:r>
        </w:p>
      </w:docPartBody>
    </w:docPart>
    <w:docPart>
      <w:docPartPr>
        <w:name w:val="DDF30B446810441E9024801DF757BF6A"/>
        <w:category>
          <w:name w:val="Allgemein"/>
          <w:gallery w:val="placeholder"/>
        </w:category>
        <w:types>
          <w:type w:val="bbPlcHdr"/>
        </w:types>
        <w:behaviors>
          <w:behavior w:val="content"/>
        </w:behaviors>
        <w:guid w:val="{EFB5B57A-DBBE-46E3-9679-A2124C3B0DF5}"/>
      </w:docPartPr>
      <w:docPartBody>
        <w:p w:rsidR="0012085A" w:rsidRDefault="00610193">
          <w:pPr>
            <w:pStyle w:val="DDF30B446810441E9024801DF757BF6A"/>
          </w:pPr>
          <w:r>
            <w:rPr>
              <w:rStyle w:val="Platzhaltertext"/>
              <w:lang w:val="en-US"/>
            </w:rPr>
            <w:t>P</w:t>
          </w:r>
          <w:r w:rsidRPr="002953B7">
            <w:rPr>
              <w:rStyle w:val="Platzhaltertext"/>
              <w:lang w:val="en-US"/>
            </w:rPr>
            <w:t>ick a date.</w:t>
          </w:r>
        </w:p>
      </w:docPartBody>
    </w:docPart>
    <w:docPart>
      <w:docPartPr>
        <w:name w:val="7CA3D5D72ED94ADF9FDE2C667116F318"/>
        <w:category>
          <w:name w:val="Allgemein"/>
          <w:gallery w:val="placeholder"/>
        </w:category>
        <w:types>
          <w:type w:val="bbPlcHdr"/>
        </w:types>
        <w:behaviors>
          <w:behavior w:val="content"/>
        </w:behaviors>
        <w:guid w:val="{2F4EA818-7862-4774-9095-DF616C00D147}"/>
      </w:docPartPr>
      <w:docPartBody>
        <w:p w:rsidR="0012085A" w:rsidRDefault="00610193">
          <w:pPr>
            <w:pStyle w:val="7CA3D5D72ED94ADF9FDE2C667116F318"/>
          </w:pPr>
          <w:r w:rsidRPr="002953B7">
            <w:rPr>
              <w:rStyle w:val="Platzhaltertext"/>
              <w:lang w:val="en-US"/>
            </w:rPr>
            <w:t>Enter unique identifier for this scenario.</w:t>
          </w:r>
        </w:p>
      </w:docPartBody>
    </w:docPart>
    <w:docPart>
      <w:docPartPr>
        <w:name w:val="72A0C3C664DC490C9873432C460CC1A6"/>
        <w:category>
          <w:name w:val="Allgemein"/>
          <w:gallery w:val="placeholder"/>
        </w:category>
        <w:types>
          <w:type w:val="bbPlcHdr"/>
        </w:types>
        <w:behaviors>
          <w:behavior w:val="content"/>
        </w:behaviors>
        <w:guid w:val="{C67F8CB6-7B7B-4ADF-A004-59381A39A360}"/>
      </w:docPartPr>
      <w:docPartBody>
        <w:p w:rsidR="0012085A" w:rsidRDefault="00610193">
          <w:pPr>
            <w:pStyle w:val="72A0C3C664DC490C9873432C460CC1A6"/>
          </w:pPr>
          <w:r w:rsidRPr="002953B7">
            <w:rPr>
              <w:rStyle w:val="Platzhaltertext"/>
              <w:lang w:val="en-US"/>
            </w:rPr>
            <w:t>Give a short summary of the scenario and describe its relevance.</w:t>
          </w:r>
        </w:p>
      </w:docPartBody>
    </w:docPart>
    <w:docPart>
      <w:docPartPr>
        <w:name w:val="D1A578BA96FE4CB0BAF5C540852413DC"/>
        <w:category>
          <w:name w:val="Allgemein"/>
          <w:gallery w:val="placeholder"/>
        </w:category>
        <w:types>
          <w:type w:val="bbPlcHdr"/>
        </w:types>
        <w:behaviors>
          <w:behavior w:val="content"/>
        </w:behaviors>
        <w:guid w:val="{057EA0E4-DAB0-4D48-82F1-9EB3D399BBFB}"/>
      </w:docPartPr>
      <w:docPartBody>
        <w:p w:rsidR="0012085A" w:rsidRDefault="00610193">
          <w:pPr>
            <w:pStyle w:val="D1A578BA96FE4CB0BAF5C540852413DC"/>
          </w:pPr>
          <w:r>
            <w:rPr>
              <w:rStyle w:val="Platzhaltertext"/>
              <w:lang w:val="en-US"/>
            </w:rPr>
            <w:t>If the scenario illustrates the described feature with a concrete example, please explain here which assumptions are made</w:t>
          </w:r>
          <w:r w:rsidRPr="002953B7">
            <w:rPr>
              <w:rStyle w:val="Platzhaltertext"/>
              <w:lang w:val="en-US"/>
            </w:rPr>
            <w:t>.</w:t>
          </w:r>
        </w:p>
      </w:docPartBody>
    </w:docPart>
    <w:docPart>
      <w:docPartPr>
        <w:name w:val="FED098D39AE048A79D3663C367B21704"/>
        <w:category>
          <w:name w:val="Allgemein"/>
          <w:gallery w:val="placeholder"/>
        </w:category>
        <w:types>
          <w:type w:val="bbPlcHdr"/>
        </w:types>
        <w:behaviors>
          <w:behavior w:val="content"/>
        </w:behaviors>
        <w:guid w:val="{31F622B2-3FE6-4C64-8AC0-F34F5E108EC6}"/>
      </w:docPartPr>
      <w:docPartBody>
        <w:p w:rsidR="0012085A" w:rsidRDefault="00610193">
          <w:pPr>
            <w:pStyle w:val="FED098D39AE048A79D3663C367B21704"/>
          </w:pPr>
          <w:r w:rsidRPr="002953B7">
            <w:rPr>
              <w:rStyle w:val="Platzhaltertext"/>
              <w:lang w:val="en-US"/>
            </w:rPr>
            <w:t>List the (software) components that are affected by this scenario.</w:t>
          </w:r>
        </w:p>
      </w:docPartBody>
    </w:docPart>
    <w:docPart>
      <w:docPartPr>
        <w:name w:val="265BB257A81541EEA6E3A11C392DEB11"/>
        <w:category>
          <w:name w:val="Allgemein"/>
          <w:gallery w:val="placeholder"/>
        </w:category>
        <w:types>
          <w:type w:val="bbPlcHdr"/>
        </w:types>
        <w:behaviors>
          <w:behavior w:val="content"/>
        </w:behaviors>
        <w:guid w:val="{1B157DBB-AF53-4BA4-8090-95AA7B2E5333}"/>
      </w:docPartPr>
      <w:docPartBody>
        <w:p w:rsidR="0012085A" w:rsidRDefault="00610193">
          <w:pPr>
            <w:pStyle w:val="265BB257A81541EEA6E3A11C392DEB11"/>
          </w:pPr>
          <w:r w:rsidRPr="002953B7">
            <w:rPr>
              <w:rStyle w:val="Platzhaltertext"/>
              <w:lang w:val="en-US"/>
            </w:rPr>
            <w:t>Describe the state of the system before the scenario.</w:t>
          </w:r>
        </w:p>
      </w:docPartBody>
    </w:docPart>
    <w:docPart>
      <w:docPartPr>
        <w:name w:val="CA170838CA374B89ADD856CCC1820B0E"/>
        <w:category>
          <w:name w:val="Allgemein"/>
          <w:gallery w:val="placeholder"/>
        </w:category>
        <w:types>
          <w:type w:val="bbPlcHdr"/>
        </w:types>
        <w:behaviors>
          <w:behavior w:val="content"/>
        </w:behaviors>
        <w:guid w:val="{C68A0514-1823-484D-A3FC-03FD5278F2FF}"/>
      </w:docPartPr>
      <w:docPartBody>
        <w:p w:rsidR="0012085A" w:rsidRDefault="00610193">
          <w:pPr>
            <w:pStyle w:val="CA170838CA374B89ADD856CCC1820B0E"/>
          </w:pPr>
          <w:r>
            <w:rPr>
              <w:rStyle w:val="Platzhaltertext"/>
              <w:lang w:val="en-US"/>
            </w:rPr>
            <w:t>Formally d</w:t>
          </w:r>
          <w:r w:rsidRPr="002953B7">
            <w:rPr>
              <w:rStyle w:val="Platzhaltertext"/>
              <w:lang w:val="en-US"/>
            </w:rPr>
            <w:t>escribe the events that happen in th</w:t>
          </w:r>
          <w:r>
            <w:rPr>
              <w:rStyle w:val="Platzhaltertext"/>
              <w:lang w:val="en-US"/>
            </w:rPr>
            <w:t>is</w:t>
          </w:r>
          <w:r w:rsidRPr="002953B7">
            <w:rPr>
              <w:rStyle w:val="Platzhaltertext"/>
              <w:lang w:val="en-US"/>
            </w:rPr>
            <w:t xml:space="preserve"> scenario. Use numbered lists to indicate order, bullet points to indicate parallel actions and the word “parallel” at the top of a list with bullet points to indicate parallel events. Form a hierarchy of lists to indicate sub-events.</w:t>
          </w:r>
        </w:p>
      </w:docPartBody>
    </w:docPart>
    <w:docPart>
      <w:docPartPr>
        <w:name w:val="3FDA73AD28554D4D87454BFA7D739BA2"/>
        <w:category>
          <w:name w:val="Allgemein"/>
          <w:gallery w:val="placeholder"/>
        </w:category>
        <w:types>
          <w:type w:val="bbPlcHdr"/>
        </w:types>
        <w:behaviors>
          <w:behavior w:val="content"/>
        </w:behaviors>
        <w:guid w:val="{55B64831-7537-474F-BA32-56B8C148CB66}"/>
      </w:docPartPr>
      <w:docPartBody>
        <w:p w:rsidR="0012085A" w:rsidRDefault="00610193">
          <w:pPr>
            <w:pStyle w:val="3FDA73AD28554D4D87454BFA7D739BA2"/>
          </w:pPr>
          <w:r w:rsidRPr="002953B7">
            <w:rPr>
              <w:rStyle w:val="Platzhaltertext"/>
              <w:lang w:val="en-US"/>
            </w:rPr>
            <w:t>Describe the state of the system after the scenario.</w:t>
          </w:r>
        </w:p>
      </w:docPartBody>
    </w:docPart>
    <w:docPart>
      <w:docPartPr>
        <w:name w:val="A38C8E69088D450188A990B55816E063"/>
        <w:category>
          <w:name w:val="Allgemein"/>
          <w:gallery w:val="placeholder"/>
        </w:category>
        <w:types>
          <w:type w:val="bbPlcHdr"/>
        </w:types>
        <w:behaviors>
          <w:behavior w:val="content"/>
        </w:behaviors>
        <w:guid w:val="{DB1BB2DF-BC69-4D4F-904A-0AD5FA3067DD}"/>
      </w:docPartPr>
      <w:docPartBody>
        <w:p w:rsidR="0012085A" w:rsidRDefault="00610193">
          <w:pPr>
            <w:pStyle w:val="A38C8E69088D450188A990B55816E063"/>
          </w:pPr>
          <w:r w:rsidRPr="002953B7">
            <w:rPr>
              <w:rStyle w:val="Platzhaltertext"/>
              <w:lang w:val="en-US"/>
            </w:rPr>
            <w:t>Under which circumstances does the scenario not apply?</w:t>
          </w:r>
        </w:p>
      </w:docPartBody>
    </w:docPart>
    <w:docPart>
      <w:docPartPr>
        <w:name w:val="EDA682964A144F018D3F6AD9731EC008"/>
        <w:category>
          <w:name w:val="Allgemein"/>
          <w:gallery w:val="placeholder"/>
        </w:category>
        <w:types>
          <w:type w:val="bbPlcHdr"/>
        </w:types>
        <w:behaviors>
          <w:behavior w:val="content"/>
        </w:behaviors>
        <w:guid w:val="{B7CB8EAD-88D6-4E71-868D-7466181C1D62}"/>
      </w:docPartPr>
      <w:docPartBody>
        <w:p w:rsidR="0012085A" w:rsidRDefault="00610193">
          <w:pPr>
            <w:pStyle w:val="EDA682964A144F018D3F6AD9731EC008"/>
          </w:pPr>
          <w:r w:rsidRPr="002953B7">
            <w:rPr>
              <w:rStyle w:val="Platzhaltertext"/>
              <w:lang w:val="en-US"/>
            </w:rPr>
            <w:t>Formally describe limitations and requirements for the scenario, for example with respect to timing.</w:t>
          </w:r>
        </w:p>
      </w:docPartBody>
    </w:docPart>
    <w:docPart>
      <w:docPartPr>
        <w:name w:val="E8F79CBFB5CB450BA19AD76AB94EAD4C"/>
        <w:category>
          <w:name w:val="Allgemein"/>
          <w:gallery w:val="placeholder"/>
        </w:category>
        <w:types>
          <w:type w:val="bbPlcHdr"/>
        </w:types>
        <w:behaviors>
          <w:behavior w:val="content"/>
        </w:behaviors>
        <w:guid w:val="{C3E92ACB-2DE9-4172-A634-050BDD24EB77}"/>
      </w:docPartPr>
      <w:docPartBody>
        <w:p w:rsidR="0012085A" w:rsidRDefault="00610193">
          <w:pPr>
            <w:pStyle w:val="E8F79CBFB5CB450BA19AD76AB94EAD4C"/>
          </w:pPr>
          <w:r w:rsidRPr="002953B7">
            <w:rPr>
              <w:rStyle w:val="Platzhaltertext"/>
              <w:lang w:val="en-US"/>
            </w:rPr>
            <w:t>List the test cases that prove correctness of the implementation.</w:t>
          </w:r>
        </w:p>
      </w:docPartBody>
    </w:docPart>
    <w:docPart>
      <w:docPartPr>
        <w:name w:val="94D3FBD4548B4CE290EAAE591882360A"/>
        <w:category>
          <w:name w:val="Allgemein"/>
          <w:gallery w:val="placeholder"/>
        </w:category>
        <w:types>
          <w:type w:val="bbPlcHdr"/>
        </w:types>
        <w:behaviors>
          <w:behavior w:val="content"/>
        </w:behaviors>
        <w:guid w:val="{47B0C6C4-B5EA-417C-9CF6-939DDE38C7C8}"/>
      </w:docPartPr>
      <w:docPartBody>
        <w:p w:rsidR="0012085A" w:rsidRDefault="00610193">
          <w:pPr>
            <w:pStyle w:val="94D3FBD4548B4CE290EAAE591882360A"/>
          </w:pPr>
          <w:r w:rsidRPr="006F6030">
            <w:rPr>
              <w:rStyle w:val="Platzhaltertext"/>
              <w:lang w:val="en-US"/>
            </w:rPr>
            <w:t>List design decisions that have been made/assumed in this scenario.</w:t>
          </w:r>
        </w:p>
      </w:docPartBody>
    </w:docPart>
    <w:docPart>
      <w:docPartPr>
        <w:name w:val="FF773B70CF85447389636207A9CDF8B3"/>
        <w:category>
          <w:name w:val="Allgemein"/>
          <w:gallery w:val="placeholder"/>
        </w:category>
        <w:types>
          <w:type w:val="bbPlcHdr"/>
        </w:types>
        <w:behaviors>
          <w:behavior w:val="content"/>
        </w:behaviors>
        <w:guid w:val="{8EBCA575-4E6C-4091-83F1-84E3A69C49B1}"/>
      </w:docPartPr>
      <w:docPartBody>
        <w:p w:rsidR="0012085A" w:rsidRDefault="00610193">
          <w:pPr>
            <w:pStyle w:val="FF773B70CF85447389636207A9CDF8B3"/>
          </w:pPr>
          <w:r w:rsidRPr="002953B7">
            <w:rPr>
              <w:rStyle w:val="Platzhaltertext"/>
              <w:lang w:val="en-US"/>
            </w:rPr>
            <w:t>List the system states that are affected by this scenario.</w:t>
          </w:r>
        </w:p>
      </w:docPartBody>
    </w:docPart>
    <w:docPart>
      <w:docPartPr>
        <w:name w:val="9A31ED045ED341E68D37AD2FB3BE6334"/>
        <w:category>
          <w:name w:val="Allgemein"/>
          <w:gallery w:val="placeholder"/>
        </w:category>
        <w:types>
          <w:type w:val="bbPlcHdr"/>
        </w:types>
        <w:behaviors>
          <w:behavior w:val="content"/>
        </w:behaviors>
        <w:guid w:val="{ED997437-BDCC-4D9C-854A-F0934F583228}"/>
      </w:docPartPr>
      <w:docPartBody>
        <w:p w:rsidR="0012085A" w:rsidRDefault="00610193">
          <w:pPr>
            <w:pStyle w:val="9A31ED045ED341E68D37AD2FB3BE6334"/>
          </w:pPr>
          <w:r w:rsidRPr="002953B7">
            <w:rPr>
              <w:rStyle w:val="Platzhaltertext"/>
              <w:lang w:val="en-US"/>
            </w:rPr>
            <w:t>List the scenarios that need to be designed or implemented before this one becomes relevant.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10193"/>
    <w:rsid w:val="0012085A"/>
    <w:rsid w:val="002441CC"/>
    <w:rsid w:val="006101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085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2085A"/>
    <w:rPr>
      <w:color w:val="808080"/>
    </w:rPr>
  </w:style>
  <w:style w:type="paragraph" w:customStyle="1" w:styleId="5F79D588FD134307A1E8F5CB4C1BD384">
    <w:name w:val="5F79D588FD134307A1E8F5CB4C1BD384"/>
    <w:rsid w:val="0012085A"/>
  </w:style>
  <w:style w:type="paragraph" w:customStyle="1" w:styleId="AD740AB3DFA74242873A50014043C560">
    <w:name w:val="AD740AB3DFA74242873A50014043C560"/>
    <w:rsid w:val="0012085A"/>
  </w:style>
  <w:style w:type="paragraph" w:customStyle="1" w:styleId="66CB02E3144049EB87D5DA961E767E50">
    <w:name w:val="66CB02E3144049EB87D5DA961E767E50"/>
    <w:rsid w:val="0012085A"/>
  </w:style>
  <w:style w:type="paragraph" w:customStyle="1" w:styleId="41CA9C4251FF45AB8008F70CC66EAA89">
    <w:name w:val="41CA9C4251FF45AB8008F70CC66EAA89"/>
    <w:rsid w:val="0012085A"/>
  </w:style>
  <w:style w:type="paragraph" w:customStyle="1" w:styleId="DDF30B446810441E9024801DF757BF6A">
    <w:name w:val="DDF30B446810441E9024801DF757BF6A"/>
    <w:rsid w:val="0012085A"/>
  </w:style>
  <w:style w:type="paragraph" w:customStyle="1" w:styleId="7CA3D5D72ED94ADF9FDE2C667116F318">
    <w:name w:val="7CA3D5D72ED94ADF9FDE2C667116F318"/>
    <w:rsid w:val="0012085A"/>
  </w:style>
  <w:style w:type="paragraph" w:customStyle="1" w:styleId="72A0C3C664DC490C9873432C460CC1A6">
    <w:name w:val="72A0C3C664DC490C9873432C460CC1A6"/>
    <w:rsid w:val="0012085A"/>
  </w:style>
  <w:style w:type="paragraph" w:customStyle="1" w:styleId="D1A578BA96FE4CB0BAF5C540852413DC">
    <w:name w:val="D1A578BA96FE4CB0BAF5C540852413DC"/>
    <w:rsid w:val="0012085A"/>
  </w:style>
  <w:style w:type="paragraph" w:customStyle="1" w:styleId="FED098D39AE048A79D3663C367B21704">
    <w:name w:val="FED098D39AE048A79D3663C367B21704"/>
    <w:rsid w:val="0012085A"/>
  </w:style>
  <w:style w:type="paragraph" w:customStyle="1" w:styleId="265BB257A81541EEA6E3A11C392DEB11">
    <w:name w:val="265BB257A81541EEA6E3A11C392DEB11"/>
    <w:rsid w:val="0012085A"/>
  </w:style>
  <w:style w:type="paragraph" w:customStyle="1" w:styleId="CA170838CA374B89ADD856CCC1820B0E">
    <w:name w:val="CA170838CA374B89ADD856CCC1820B0E"/>
    <w:rsid w:val="0012085A"/>
  </w:style>
  <w:style w:type="paragraph" w:customStyle="1" w:styleId="3FDA73AD28554D4D87454BFA7D739BA2">
    <w:name w:val="3FDA73AD28554D4D87454BFA7D739BA2"/>
    <w:rsid w:val="0012085A"/>
  </w:style>
  <w:style w:type="paragraph" w:customStyle="1" w:styleId="A38C8E69088D450188A990B55816E063">
    <w:name w:val="A38C8E69088D450188A990B55816E063"/>
    <w:rsid w:val="0012085A"/>
  </w:style>
  <w:style w:type="paragraph" w:customStyle="1" w:styleId="EDA682964A144F018D3F6AD9731EC008">
    <w:name w:val="EDA682964A144F018D3F6AD9731EC008"/>
    <w:rsid w:val="0012085A"/>
  </w:style>
  <w:style w:type="paragraph" w:customStyle="1" w:styleId="E8F79CBFB5CB450BA19AD76AB94EAD4C">
    <w:name w:val="E8F79CBFB5CB450BA19AD76AB94EAD4C"/>
    <w:rsid w:val="0012085A"/>
  </w:style>
  <w:style w:type="paragraph" w:customStyle="1" w:styleId="94D3FBD4548B4CE290EAAE591882360A">
    <w:name w:val="94D3FBD4548B4CE290EAAE591882360A"/>
    <w:rsid w:val="0012085A"/>
  </w:style>
  <w:style w:type="paragraph" w:customStyle="1" w:styleId="FF773B70CF85447389636207A9CDF8B3">
    <w:name w:val="FF773B70CF85447389636207A9CDF8B3"/>
    <w:rsid w:val="0012085A"/>
  </w:style>
  <w:style w:type="paragraph" w:customStyle="1" w:styleId="9A31ED045ED341E68D37AD2FB3BE6334">
    <w:name w:val="9A31ED045ED341E68D37AD2FB3BE6334"/>
    <w:rsid w:val="0012085A"/>
  </w:style>
  <w:style w:type="paragraph" w:customStyle="1" w:styleId="0F3988B50AAA4E12B4812769409583BF">
    <w:name w:val="0F3988B50AAA4E12B4812769409583BF"/>
    <w:rsid w:val="0012085A"/>
  </w:style>
  <w:style w:type="paragraph" w:customStyle="1" w:styleId="2500E046EBFF4C9880D34EAA4B9FA394">
    <w:name w:val="2500E046EBFF4C9880D34EAA4B9FA394"/>
    <w:rsid w:val="0012085A"/>
  </w:style>
  <w:style w:type="paragraph" w:customStyle="1" w:styleId="6D7532E6C92B4A6093AFE9369F61EBDF">
    <w:name w:val="6D7532E6C92B4A6093AFE9369F61EBDF"/>
    <w:rsid w:val="0012085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2</Pages>
  <Words>525</Words>
  <Characters>3314</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CHROMOSOME Scenario</vt:lpstr>
      <vt:lpstr/>
    </vt:vector>
  </TitlesOfParts>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CHROMOSOME Scenario</dc:title>
  <dc:subject>CHROMOSOME</dc:subject>
  <dc:creator>Michael Geisinger</dc:creator>
  <cp:keywords>XME</cp:keywords>
  <cp:lastModifiedBy>Michael Geisinger</cp:lastModifiedBy>
  <cp:revision>43</cp:revision>
  <dcterms:created xsi:type="dcterms:W3CDTF">2012-03-08T12:54:00Z</dcterms:created>
  <dcterms:modified xsi:type="dcterms:W3CDTF">2012-03-08T15:58:00Z</dcterms:modified>
</cp:coreProperties>
</file>